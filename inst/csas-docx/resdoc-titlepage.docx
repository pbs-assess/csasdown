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4699" w14:textId="54C9490F" w:rsidR="0064487D" w:rsidRDefault="005B2F16" w:rsidP="00EF16CA">
      <w:pPr>
        <w:pStyle w:val="CoverDocumenttitle"/>
      </w:pPr>
      <w:r>
        <w:t>TITLE</w:t>
      </w:r>
    </w:p>
    <w:p w14:paraId="187C4DA0" w14:textId="60462C9C" w:rsidR="008B6A58" w:rsidRPr="00E92A8F" w:rsidRDefault="005B2F16" w:rsidP="008C5D8B">
      <w:pPr>
        <w:pStyle w:val="CoverAuthor"/>
      </w:pPr>
      <w:r>
        <w:t>AUTHOR</w:t>
      </w:r>
    </w:p>
    <w:p w14:paraId="73BAB848" w14:textId="1B7A9200" w:rsidR="00234E86" w:rsidRPr="00E92A8F" w:rsidRDefault="005B2F16" w:rsidP="00F56527">
      <w:pPr>
        <w:pStyle w:val="CoverAddress"/>
      </w:pPr>
      <w:r>
        <w:t>ADDRESS</w:t>
      </w:r>
      <w:r w:rsidR="00120C4A" w:rsidRPr="00E92A8F">
        <w:t xml:space="preserve"> </w:t>
      </w:r>
    </w:p>
    <w:p w14:paraId="5D3C9518" w14:textId="77777777" w:rsidR="00D94AFE" w:rsidRPr="00E92A8F" w:rsidRDefault="00D94AFE" w:rsidP="00EE55B1">
      <w:pPr>
        <w:pStyle w:val="CoverAddress"/>
        <w:rPr>
          <w:lang w:val="en-CA"/>
        </w:rPr>
        <w:sectPr w:rsidR="00D94AFE" w:rsidRPr="00E92A8F" w:rsidSect="002C4346">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7830AC22" w14:textId="77777777" w:rsidR="00D90E79" w:rsidRPr="00E92A8F" w:rsidRDefault="00D90E79" w:rsidP="00790384">
      <w:pPr>
        <w:pStyle w:val="ForewordPublishedby2ndpage"/>
      </w:pPr>
      <w:r w:rsidRPr="00E92A8F">
        <w:lastRenderedPageBreak/>
        <w:t>Foreword</w:t>
      </w:r>
    </w:p>
    <w:p w14:paraId="7E487C33"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3DD1A770"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2F1157B8"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475EF420" w14:textId="77777777" w:rsidR="004F1A51" w:rsidRPr="00A95A3D" w:rsidRDefault="00000000" w:rsidP="00A95A3D">
      <w:pPr>
        <w:pStyle w:val="BodyTextCentered"/>
        <w:rPr>
          <w:rStyle w:val="Hyperlink"/>
        </w:rPr>
      </w:pPr>
      <w:hyperlink r:id="rId11"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2" w:tooltip="E-mail the Canadian Science Advisory Secretariat" w:history="1">
        <w:r w:rsidR="004F1A51" w:rsidRPr="00A95A3D">
          <w:rPr>
            <w:rStyle w:val="Hyperlink"/>
          </w:rPr>
          <w:t>csas-sccs@dfo-mpo.gc.ca</w:t>
        </w:r>
      </w:hyperlink>
    </w:p>
    <w:p w14:paraId="20C85801" w14:textId="77777777" w:rsidR="004F1A51" w:rsidRPr="00E92A8F" w:rsidRDefault="004631D0" w:rsidP="00A95A3D">
      <w:pPr>
        <w:pStyle w:val="BodyTextCentered"/>
      </w:pPr>
      <w:r w:rsidRPr="00E92A8F">
        <w:rPr>
          <w:noProof/>
          <w:lang w:val="en-US"/>
        </w:rPr>
        <w:drawing>
          <wp:inline distT="0" distB="0" distL="0" distR="0" wp14:anchorId="5F9F82D4" wp14:editId="056AF841">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14:paraId="40E4D2D0" w14:textId="77777777" w:rsidR="00DE44CE" w:rsidRPr="00E92A8F" w:rsidRDefault="00DE44CE" w:rsidP="00A95A3D">
      <w:pPr>
        <w:pStyle w:val="BodyTextCentered"/>
        <w:rPr>
          <w:b/>
        </w:rPr>
      </w:pPr>
      <w:r w:rsidRPr="00E92A8F">
        <w:t>© Her Majesty the Queen in Right of Canada</w:t>
      </w:r>
      <w:r w:rsidR="00CC0130" w:rsidRPr="00E92A8F">
        <w:t xml:space="preserve">, </w:t>
      </w:r>
      <w:r w:rsidR="0099202B">
        <w:t>2021</w:t>
      </w:r>
      <w:r w:rsidRPr="00E92A8F">
        <w:br/>
      </w:r>
      <w:r w:rsidR="002103DA" w:rsidRPr="00E92A8F">
        <w:t>ISSN 1919-5044</w:t>
      </w:r>
    </w:p>
    <w:p w14:paraId="25785519" w14:textId="77777777" w:rsidR="00110737" w:rsidRPr="00E92A8F" w:rsidRDefault="00110737" w:rsidP="00A95A3D">
      <w:pPr>
        <w:pStyle w:val="BodyTextBold"/>
      </w:pPr>
      <w:r w:rsidRPr="00E92A8F">
        <w:t>Correct citation for this publication:</w:t>
      </w:r>
      <w:r w:rsidR="00F72451" w:rsidRPr="00E92A8F">
        <w:t xml:space="preserve"> </w:t>
      </w:r>
    </w:p>
    <w:p w14:paraId="14656A44" w14:textId="5E1555E2" w:rsidR="00110737" w:rsidRPr="00D7449E" w:rsidRDefault="0090420C" w:rsidP="000A6A69">
      <w:pPr>
        <w:pStyle w:val="citation"/>
        <w:rPr>
          <w:lang w:val="en-US"/>
        </w:rPr>
      </w:pPr>
      <w:r>
        <w:t>ALIST</w:t>
      </w:r>
      <w:r w:rsidR="00110737" w:rsidRPr="00E92A8F">
        <w:t xml:space="preserve">. </w:t>
      </w:r>
      <w:r>
        <w:t>YEAR</w:t>
      </w:r>
      <w:r w:rsidR="00110737" w:rsidRPr="00E92A8F">
        <w:t>.</w:t>
      </w:r>
      <w:r w:rsidR="0063772A">
        <w:t xml:space="preserve"> TITLE</w:t>
      </w:r>
      <w:r w:rsidR="00110737" w:rsidRPr="00E92A8F">
        <w:t xml:space="preserve">. DFO Can. Sci. Advis. </w:t>
      </w:r>
      <w:r w:rsidR="00110737" w:rsidRPr="0090420C">
        <w:rPr>
          <w:lang w:val="fr-FR"/>
        </w:rPr>
        <w:t xml:space="preserve">Sec. Res. Doc. </w:t>
      </w:r>
      <w:r w:rsidR="00D7449E" w:rsidRPr="00D7449E">
        <w:rPr>
          <w:lang w:val="en-US"/>
        </w:rPr>
        <w:t>YEAR</w:t>
      </w:r>
      <w:r w:rsidR="007D48B3" w:rsidRPr="00D7449E">
        <w:rPr>
          <w:lang w:val="en-US"/>
        </w:rPr>
        <w:t>/</w:t>
      </w:r>
      <w:r w:rsidR="00D7449E">
        <w:rPr>
          <w:lang w:val="en-US"/>
        </w:rPr>
        <w:t>NUMBER</w:t>
      </w:r>
      <w:r w:rsidR="007D48B3" w:rsidRPr="00D7449E">
        <w:rPr>
          <w:lang w:val="en-US"/>
        </w:rPr>
        <w:t>. iv</w:t>
      </w:r>
      <w:r w:rsidR="00E92A8F" w:rsidRPr="00D7449E">
        <w:rPr>
          <w:lang w:val="en-US"/>
        </w:rPr>
        <w:t xml:space="preserve"> </w:t>
      </w:r>
      <w:r w:rsidR="00110737" w:rsidRPr="00D7449E">
        <w:rPr>
          <w:lang w:val="en-US"/>
        </w:rPr>
        <w:t>+</w:t>
      </w:r>
      <w:r w:rsidR="00E92A8F" w:rsidRPr="00D7449E">
        <w:rPr>
          <w:lang w:val="en-US"/>
        </w:rPr>
        <w:t xml:space="preserve"> </w:t>
      </w:r>
      <w:r w:rsidR="00110737" w:rsidRPr="00D7449E">
        <w:rPr>
          <w:lang w:val="en-US"/>
        </w:rPr>
        <w:t>xx</w:t>
      </w:r>
      <w:r w:rsidR="00E92A8F" w:rsidRPr="00D7449E">
        <w:rPr>
          <w:lang w:val="en-US"/>
        </w:rPr>
        <w:t xml:space="preserve"> </w:t>
      </w:r>
      <w:r w:rsidR="007F4A85" w:rsidRPr="00D7449E">
        <w:rPr>
          <w:lang w:val="en-US"/>
        </w:rPr>
        <w:t>p</w:t>
      </w:r>
      <w:r w:rsidR="00110737" w:rsidRPr="00D7449E">
        <w:rPr>
          <w:lang w:val="en-US"/>
        </w:rPr>
        <w:t xml:space="preserve">. </w:t>
      </w:r>
    </w:p>
    <w:p w14:paraId="11AA5F70" w14:textId="77777777" w:rsidR="00EA6C08" w:rsidRPr="006020D8" w:rsidRDefault="00EA6C08" w:rsidP="00A95A3D">
      <w:pPr>
        <w:pStyle w:val="BodyTextBoldItallics"/>
        <w:rPr>
          <w:lang w:val="fr-CA"/>
        </w:rPr>
      </w:pPr>
      <w:r w:rsidRPr="006020D8">
        <w:rPr>
          <w:lang w:val="fr-CA"/>
        </w:rPr>
        <w:t>Aussi disponible en français</w:t>
      </w:r>
      <w:r w:rsidR="0062299B">
        <w:rPr>
          <w:lang w:val="fr-CA"/>
        </w:rPr>
        <w:t> </w:t>
      </w:r>
      <w:r w:rsidRPr="006020D8">
        <w:rPr>
          <w:lang w:val="fr-CA"/>
        </w:rPr>
        <w:t>:</w:t>
      </w:r>
    </w:p>
    <w:p w14:paraId="501C1005" w14:textId="77777777" w:rsidR="00704395" w:rsidRPr="004208FC" w:rsidRDefault="00790384" w:rsidP="00905E7C">
      <w:pPr>
        <w:pStyle w:val="citation-translated"/>
        <w:rPr>
          <w:i w:val="0"/>
          <w:lang w:val="en-US"/>
        </w:rPr>
      </w:pPr>
      <w:r w:rsidRPr="00A770F7">
        <w:rPr>
          <w:lang w:val="fr-CA"/>
        </w:rPr>
        <w:t>Auteurs, I. Année de publication (c.-à-d.</w:t>
      </w:r>
      <w:r w:rsidR="00E92A8F" w:rsidRPr="00A770F7">
        <w:rPr>
          <w:lang w:val="fr-CA"/>
        </w:rPr>
        <w:t xml:space="preserve"> </w:t>
      </w:r>
      <w:r w:rsidR="007D48B3">
        <w:rPr>
          <w:lang w:val="fr-CA"/>
        </w:rPr>
        <w:t>202</w:t>
      </w:r>
      <w:r w:rsidR="0099202B">
        <w:rPr>
          <w:lang w:val="fr-CA"/>
        </w:rPr>
        <w:t>1</w:t>
      </w:r>
      <w:r w:rsidRPr="00A770F7">
        <w:rPr>
          <w:lang w:val="fr-CA"/>
        </w:rPr>
        <w:t>)</w:t>
      </w:r>
      <w:r w:rsidR="000F04E2">
        <w:rPr>
          <w:lang w:val="fr-CA"/>
        </w:rPr>
        <w:t>.</w:t>
      </w:r>
      <w:r w:rsidRPr="00A770F7">
        <w:rPr>
          <w:lang w:val="fr-CA"/>
        </w:rPr>
        <w:t xml:space="preserve"> Titre – doit correspondre exactement à la page couverture. Sec</w:t>
      </w:r>
      <w:r w:rsidR="00510A5E">
        <w:rPr>
          <w:lang w:val="fr-CA"/>
        </w:rPr>
        <w:t>r. can. de consult. sci. du MPO.</w:t>
      </w:r>
      <w:r w:rsidRPr="00A770F7">
        <w:rPr>
          <w:lang w:val="fr-CA"/>
        </w:rPr>
        <w:t xml:space="preserve"> Doc. de rech. </w:t>
      </w:r>
      <w:r w:rsidR="0099202B" w:rsidRPr="00510A5E">
        <w:rPr>
          <w:lang w:val="fr-CA"/>
        </w:rPr>
        <w:t>2021</w:t>
      </w:r>
      <w:r w:rsidR="007D48B3" w:rsidRPr="00510A5E">
        <w:rPr>
          <w:lang w:val="fr-CA"/>
        </w:rPr>
        <w:t>/nnn. iv</w:t>
      </w:r>
      <w:r w:rsidRPr="00510A5E">
        <w:rPr>
          <w:lang w:val="fr-CA"/>
        </w:rPr>
        <w:t xml:space="preserve"> + xx</w:t>
      </w:r>
      <w:r w:rsidR="00E92A8F" w:rsidRPr="00510A5E">
        <w:rPr>
          <w:lang w:val="fr-CA"/>
        </w:rPr>
        <w:t xml:space="preserve"> </w:t>
      </w:r>
      <w:r w:rsidRPr="00510A5E">
        <w:rPr>
          <w:lang w:val="fr-CA"/>
        </w:rPr>
        <w:t xml:space="preserve">p., </w:t>
      </w:r>
      <w:r w:rsidR="007F4A85" w:rsidRPr="00510A5E">
        <w:rPr>
          <w:lang w:val="fr-CA"/>
        </w:rPr>
        <w:t xml:space="preserve">- </w:t>
      </w:r>
      <w:r w:rsidRPr="00510A5E">
        <w:rPr>
          <w:lang w:val="fr-CA"/>
        </w:rPr>
        <w:t>Style</w:t>
      </w:r>
      <w:r w:rsidR="00EA1B8A" w:rsidRPr="00510A5E">
        <w:rPr>
          <w:lang w:val="fr-CA"/>
        </w:rPr>
        <w:t>:</w:t>
      </w:r>
      <w:r w:rsidR="00EF180A" w:rsidRPr="00510A5E">
        <w:rPr>
          <w:lang w:val="fr-CA"/>
        </w:rPr>
        <w:t xml:space="preserve"> “</w:t>
      </w:r>
      <w:r w:rsidRPr="00510A5E">
        <w:rPr>
          <w:lang w:val="fr-CA"/>
        </w:rPr>
        <w:t>citation</w:t>
      </w:r>
      <w:r w:rsidR="007F4A85" w:rsidRPr="00510A5E">
        <w:rPr>
          <w:lang w:val="fr-CA"/>
        </w:rPr>
        <w:t xml:space="preserve"> – translated</w:t>
      </w:r>
      <w:r w:rsidR="00EF180A" w:rsidRPr="00510A5E">
        <w:rPr>
          <w:lang w:val="fr-CA"/>
        </w:rPr>
        <w:t>”</w:t>
      </w:r>
    </w:p>
    <w:sectPr w:rsidR="00704395" w:rsidRPr="004208FC" w:rsidSect="00905E7C">
      <w:headerReference w:type="even" r:id="rId14"/>
      <w:footerReference w:type="default" r:id="rId15"/>
      <w:pgSz w:w="12240" w:h="15840"/>
      <w:pgMar w:top="1440" w:right="1440" w:bottom="1440" w:left="1440" w:header="720" w:footer="619" w:gutter="0"/>
      <w:pgNumType w:fmt="lowerRoman"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404A8" w14:textId="77777777" w:rsidR="004A36B6" w:rsidRDefault="004A36B6">
      <w:r>
        <w:separator/>
      </w:r>
    </w:p>
    <w:p w14:paraId="25336717" w14:textId="77777777" w:rsidR="004A36B6" w:rsidRDefault="004A36B6"/>
    <w:p w14:paraId="4006B0D3" w14:textId="77777777" w:rsidR="004A36B6" w:rsidRDefault="004A36B6"/>
  </w:endnote>
  <w:endnote w:type="continuationSeparator" w:id="0">
    <w:p w14:paraId="1B47246E" w14:textId="77777777" w:rsidR="004A36B6" w:rsidRDefault="004A36B6">
      <w:r>
        <w:continuationSeparator/>
      </w:r>
    </w:p>
    <w:p w14:paraId="134D3E58" w14:textId="77777777" w:rsidR="004A36B6" w:rsidRDefault="004A36B6"/>
    <w:p w14:paraId="155D7A28" w14:textId="77777777" w:rsidR="004A36B6" w:rsidRDefault="004A36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EB20" w14:textId="77777777" w:rsidR="008A5023" w:rsidRDefault="00B502E7">
    <w:pPr>
      <w:framePr w:wrap="around" w:vAnchor="text" w:hAnchor="margin" w:xAlign="center" w:y="1"/>
    </w:pPr>
    <w:r>
      <w:fldChar w:fldCharType="begin"/>
    </w:r>
    <w:r w:rsidR="008A5023">
      <w:instrText xml:space="preserve">PAGE  </w:instrText>
    </w:r>
    <w:r>
      <w:fldChar w:fldCharType="end"/>
    </w:r>
  </w:p>
  <w:p w14:paraId="0FE5F423" w14:textId="77777777" w:rsidR="008A5023" w:rsidRDefault="008A5023"/>
  <w:p w14:paraId="03D38E1A"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FA29" w14:textId="77777777" w:rsidR="008A5023" w:rsidRPr="00C04D49" w:rsidRDefault="008A5023" w:rsidP="00021E07">
    <w:pPr>
      <w:pStyle w:val="BodyText"/>
      <w:pBdr>
        <w:top w:val="single" w:sz="4" w:space="1" w:color="auto"/>
      </w:pBdr>
      <w:tabs>
        <w:tab w:val="right" w:pos="9360"/>
      </w:tabs>
      <w:rPr>
        <w:lang w:val="en-CA"/>
      </w:rPr>
    </w:pPr>
    <w:bookmarkStart w:id="3" w:name="release_date"/>
    <w:r>
      <w:rPr>
        <w:lang w:val="en-GB"/>
      </w:rPr>
      <w:t>Release date (Month Year)</w:t>
    </w:r>
    <w:bookmarkEnd w:id="3"/>
    <w:r>
      <w:rPr>
        <w:lang w:val="en-GB"/>
      </w:rPr>
      <w:tab/>
    </w:r>
    <w:r w:rsidR="00090267">
      <w:rPr>
        <w:noProof/>
      </w:rPr>
      <w:drawing>
        <wp:inline distT="0" distB="0" distL="0" distR="0" wp14:anchorId="1E0F1502" wp14:editId="43A5C1A5">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ACD2B"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905E7C">
      <w:rPr>
        <w:rFonts w:cs="Arial"/>
        <w:noProof/>
        <w:sz w:val="20"/>
      </w:rPr>
      <w:t>iii</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1CF71" w14:textId="77777777" w:rsidR="004A36B6" w:rsidRDefault="004A36B6">
      <w:r>
        <w:separator/>
      </w:r>
    </w:p>
  </w:footnote>
  <w:footnote w:type="continuationSeparator" w:id="0">
    <w:p w14:paraId="78DDD778" w14:textId="77777777" w:rsidR="004A36B6" w:rsidRDefault="004A36B6">
      <w:r>
        <w:continuationSeparator/>
      </w:r>
    </w:p>
    <w:p w14:paraId="71A00410" w14:textId="77777777" w:rsidR="004A36B6" w:rsidRDefault="004A36B6"/>
    <w:p w14:paraId="22C8C231" w14:textId="77777777" w:rsidR="004A36B6" w:rsidRDefault="004A36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5D30" w14:textId="77777777" w:rsidR="008A5023" w:rsidRDefault="008B2B24" w:rsidP="008B2B24">
    <w:pPr>
      <w:spacing w:after="240"/>
      <w:rPr>
        <w:b/>
        <w:szCs w:val="22"/>
      </w:rPr>
    </w:pPr>
    <w:r>
      <w:rPr>
        <w:noProof/>
      </w:rPr>
      <w:drawing>
        <wp:inline distT="0" distB="0" distL="0" distR="0" wp14:anchorId="182BAF2C" wp14:editId="5EEBFB28">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34AFB721" w14:textId="77777777" w:rsidR="008A5023" w:rsidRPr="004D2DF2" w:rsidRDefault="008A5023" w:rsidP="004D2DF2">
    <w:pPr>
      <w:pStyle w:val="CoverPageHeaderCSAS"/>
    </w:pPr>
    <w:r w:rsidRPr="004D2DF2">
      <w:t>Canadian Science Advisory Secretariat (CSAS)</w:t>
    </w:r>
  </w:p>
  <w:p w14:paraId="54114BC6" w14:textId="01B7BDE1" w:rsidR="008A5023" w:rsidRDefault="008A5023" w:rsidP="004D2DF2">
    <w:pPr>
      <w:pStyle w:val="CoverPageHeaderseries"/>
    </w:pPr>
    <w:r>
      <w:t xml:space="preserve">Research Document </w:t>
    </w:r>
    <w:bookmarkStart w:id="0" w:name="year"/>
    <w:r w:rsidR="0099202B">
      <w:t>2021</w:t>
    </w:r>
    <w:bookmarkEnd w:id="0"/>
    <w:r>
      <w:t>/</w:t>
    </w:r>
    <w:bookmarkStart w:id="1" w:name="number"/>
    <w:r>
      <w:t>nnn</w:t>
    </w:r>
    <w:bookmarkEnd w:id="1"/>
  </w:p>
  <w:p w14:paraId="3694BC27" w14:textId="77777777" w:rsidR="008A5023" w:rsidRDefault="008A5023" w:rsidP="004D2DF2">
    <w:pPr>
      <w:pStyle w:val="CoverPageHeaderseries"/>
    </w:pPr>
    <w:bookmarkStart w:id="2" w:name="region"/>
    <w:r>
      <w:t>Name of the region</w:t>
    </w:r>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9F13" w14:textId="77777777" w:rsidR="008A5023" w:rsidRDefault="008A5023"/>
  <w:p w14:paraId="0EBC7F43"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552881233">
    <w:abstractNumId w:val="12"/>
  </w:num>
  <w:num w:numId="2" w16cid:durableId="597522472">
    <w:abstractNumId w:val="10"/>
  </w:num>
  <w:num w:numId="3" w16cid:durableId="1860312974">
    <w:abstractNumId w:val="18"/>
  </w:num>
  <w:num w:numId="4" w16cid:durableId="355741210">
    <w:abstractNumId w:val="14"/>
  </w:num>
  <w:num w:numId="5" w16cid:durableId="1909265909">
    <w:abstractNumId w:val="9"/>
  </w:num>
  <w:num w:numId="6" w16cid:durableId="36593167">
    <w:abstractNumId w:val="7"/>
  </w:num>
  <w:num w:numId="7" w16cid:durableId="219481771">
    <w:abstractNumId w:val="6"/>
  </w:num>
  <w:num w:numId="8" w16cid:durableId="711153729">
    <w:abstractNumId w:val="5"/>
  </w:num>
  <w:num w:numId="9" w16cid:durableId="693388265">
    <w:abstractNumId w:val="4"/>
  </w:num>
  <w:num w:numId="10" w16cid:durableId="595332214">
    <w:abstractNumId w:val="9"/>
  </w:num>
  <w:num w:numId="11" w16cid:durableId="242685037">
    <w:abstractNumId w:val="9"/>
  </w:num>
  <w:num w:numId="12" w16cid:durableId="791434483">
    <w:abstractNumId w:val="17"/>
  </w:num>
  <w:num w:numId="13" w16cid:durableId="798766692">
    <w:abstractNumId w:val="15"/>
  </w:num>
  <w:num w:numId="14" w16cid:durableId="656226632">
    <w:abstractNumId w:val="11"/>
  </w:num>
  <w:num w:numId="15" w16cid:durableId="1740637465">
    <w:abstractNumId w:val="19"/>
  </w:num>
  <w:num w:numId="16" w16cid:durableId="244463221">
    <w:abstractNumId w:val="8"/>
  </w:num>
  <w:num w:numId="17" w16cid:durableId="605622172">
    <w:abstractNumId w:val="3"/>
  </w:num>
  <w:num w:numId="18" w16cid:durableId="152764495">
    <w:abstractNumId w:val="2"/>
  </w:num>
  <w:num w:numId="19" w16cid:durableId="2088183811">
    <w:abstractNumId w:val="1"/>
  </w:num>
  <w:num w:numId="20" w16cid:durableId="762385181">
    <w:abstractNumId w:val="0"/>
  </w:num>
  <w:num w:numId="21" w16cid:durableId="1436629311">
    <w:abstractNumId w:val="8"/>
    <w:lvlOverride w:ilvl="0">
      <w:startOverride w:val="1"/>
    </w:lvlOverride>
  </w:num>
  <w:num w:numId="22" w16cid:durableId="610434712">
    <w:abstractNumId w:val="3"/>
    <w:lvlOverride w:ilvl="0">
      <w:startOverride w:val="1"/>
    </w:lvlOverride>
  </w:num>
  <w:num w:numId="23" w16cid:durableId="1248491184">
    <w:abstractNumId w:val="9"/>
  </w:num>
  <w:num w:numId="24" w16cid:durableId="332608123">
    <w:abstractNumId w:val="7"/>
  </w:num>
  <w:num w:numId="25" w16cid:durableId="990714502">
    <w:abstractNumId w:val="8"/>
  </w:num>
  <w:num w:numId="26" w16cid:durableId="1911499473">
    <w:abstractNumId w:val="3"/>
  </w:num>
  <w:num w:numId="27" w16cid:durableId="2028288702">
    <w:abstractNumId w:val="13"/>
  </w:num>
  <w:num w:numId="28" w16cid:durableId="12331548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9506F"/>
    <w:rsid w:val="000A4051"/>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6E5D"/>
    <w:rsid w:val="00234B44"/>
    <w:rsid w:val="00234E86"/>
    <w:rsid w:val="002368DB"/>
    <w:rsid w:val="002663C9"/>
    <w:rsid w:val="0027092C"/>
    <w:rsid w:val="00271116"/>
    <w:rsid w:val="002735B7"/>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40897"/>
    <w:rsid w:val="00443E72"/>
    <w:rsid w:val="00443F21"/>
    <w:rsid w:val="00446E67"/>
    <w:rsid w:val="004631D0"/>
    <w:rsid w:val="00475800"/>
    <w:rsid w:val="004917D2"/>
    <w:rsid w:val="004969B3"/>
    <w:rsid w:val="004A36B6"/>
    <w:rsid w:val="004C533C"/>
    <w:rsid w:val="004C6783"/>
    <w:rsid w:val="004D2DF2"/>
    <w:rsid w:val="004D553E"/>
    <w:rsid w:val="004D591F"/>
    <w:rsid w:val="004D637F"/>
    <w:rsid w:val="004D7FED"/>
    <w:rsid w:val="004E7060"/>
    <w:rsid w:val="004F1A51"/>
    <w:rsid w:val="004F4893"/>
    <w:rsid w:val="004F4E44"/>
    <w:rsid w:val="005005D9"/>
    <w:rsid w:val="00506FBF"/>
    <w:rsid w:val="00510A5E"/>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2809"/>
    <w:rsid w:val="0057426A"/>
    <w:rsid w:val="00580A75"/>
    <w:rsid w:val="00584F52"/>
    <w:rsid w:val="0059629D"/>
    <w:rsid w:val="005A127E"/>
    <w:rsid w:val="005A2F39"/>
    <w:rsid w:val="005A3629"/>
    <w:rsid w:val="005A373A"/>
    <w:rsid w:val="005A54FD"/>
    <w:rsid w:val="005B2F16"/>
    <w:rsid w:val="005B3BAC"/>
    <w:rsid w:val="005B5760"/>
    <w:rsid w:val="005C666F"/>
    <w:rsid w:val="005C6ED2"/>
    <w:rsid w:val="005C72E2"/>
    <w:rsid w:val="005C763A"/>
    <w:rsid w:val="005D46A0"/>
    <w:rsid w:val="005D4D35"/>
    <w:rsid w:val="005D56F1"/>
    <w:rsid w:val="005D727B"/>
    <w:rsid w:val="005E1A0F"/>
    <w:rsid w:val="005E3195"/>
    <w:rsid w:val="005F1692"/>
    <w:rsid w:val="00600420"/>
    <w:rsid w:val="006020D8"/>
    <w:rsid w:val="00604E89"/>
    <w:rsid w:val="00616ECD"/>
    <w:rsid w:val="00617329"/>
    <w:rsid w:val="0062299B"/>
    <w:rsid w:val="006323BD"/>
    <w:rsid w:val="0063772A"/>
    <w:rsid w:val="00637B60"/>
    <w:rsid w:val="00642C27"/>
    <w:rsid w:val="0064487D"/>
    <w:rsid w:val="00650ED3"/>
    <w:rsid w:val="00652F1A"/>
    <w:rsid w:val="0065392E"/>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7AF7"/>
    <w:rsid w:val="006E3A63"/>
    <w:rsid w:val="006E7CA3"/>
    <w:rsid w:val="006F2878"/>
    <w:rsid w:val="006F324C"/>
    <w:rsid w:val="006F4059"/>
    <w:rsid w:val="006F54C4"/>
    <w:rsid w:val="00701607"/>
    <w:rsid w:val="0070266A"/>
    <w:rsid w:val="00704395"/>
    <w:rsid w:val="00710355"/>
    <w:rsid w:val="00710B68"/>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7C71"/>
    <w:rsid w:val="008C1921"/>
    <w:rsid w:val="008C5D8B"/>
    <w:rsid w:val="008C7A8D"/>
    <w:rsid w:val="008D1763"/>
    <w:rsid w:val="008D4B07"/>
    <w:rsid w:val="008E5864"/>
    <w:rsid w:val="008F252E"/>
    <w:rsid w:val="008F2999"/>
    <w:rsid w:val="008F510C"/>
    <w:rsid w:val="008F5A6D"/>
    <w:rsid w:val="0090420C"/>
    <w:rsid w:val="00904AA6"/>
    <w:rsid w:val="0090523E"/>
    <w:rsid w:val="00905E7C"/>
    <w:rsid w:val="00906ED5"/>
    <w:rsid w:val="00913237"/>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100C"/>
    <w:rsid w:val="009B716E"/>
    <w:rsid w:val="009D3406"/>
    <w:rsid w:val="009D6A49"/>
    <w:rsid w:val="009E2555"/>
    <w:rsid w:val="009E6256"/>
    <w:rsid w:val="009F04C4"/>
    <w:rsid w:val="009F5A53"/>
    <w:rsid w:val="00A01C74"/>
    <w:rsid w:val="00A0385C"/>
    <w:rsid w:val="00A04D33"/>
    <w:rsid w:val="00A10DA7"/>
    <w:rsid w:val="00A12824"/>
    <w:rsid w:val="00A15646"/>
    <w:rsid w:val="00A224E8"/>
    <w:rsid w:val="00A24F68"/>
    <w:rsid w:val="00A31F43"/>
    <w:rsid w:val="00A37A19"/>
    <w:rsid w:val="00A40FF5"/>
    <w:rsid w:val="00A42A20"/>
    <w:rsid w:val="00A51ECC"/>
    <w:rsid w:val="00A62BED"/>
    <w:rsid w:val="00A650EF"/>
    <w:rsid w:val="00A66488"/>
    <w:rsid w:val="00A66AAA"/>
    <w:rsid w:val="00A770F7"/>
    <w:rsid w:val="00A80327"/>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A68A6"/>
    <w:rsid w:val="00BB183E"/>
    <w:rsid w:val="00BB2974"/>
    <w:rsid w:val="00BB6D88"/>
    <w:rsid w:val="00BC122E"/>
    <w:rsid w:val="00BC49C8"/>
    <w:rsid w:val="00BC6618"/>
    <w:rsid w:val="00BD15AF"/>
    <w:rsid w:val="00BE39CB"/>
    <w:rsid w:val="00BF0C96"/>
    <w:rsid w:val="00BF3409"/>
    <w:rsid w:val="00C003F5"/>
    <w:rsid w:val="00C00673"/>
    <w:rsid w:val="00C023C3"/>
    <w:rsid w:val="00C04996"/>
    <w:rsid w:val="00C04D49"/>
    <w:rsid w:val="00C05D61"/>
    <w:rsid w:val="00C11771"/>
    <w:rsid w:val="00C12BB5"/>
    <w:rsid w:val="00C15913"/>
    <w:rsid w:val="00C338E3"/>
    <w:rsid w:val="00C33AA2"/>
    <w:rsid w:val="00C414C9"/>
    <w:rsid w:val="00C43433"/>
    <w:rsid w:val="00C504E3"/>
    <w:rsid w:val="00C53884"/>
    <w:rsid w:val="00C55D47"/>
    <w:rsid w:val="00C60DE0"/>
    <w:rsid w:val="00C70828"/>
    <w:rsid w:val="00C71C81"/>
    <w:rsid w:val="00C725C7"/>
    <w:rsid w:val="00C74E62"/>
    <w:rsid w:val="00C80708"/>
    <w:rsid w:val="00C82DA8"/>
    <w:rsid w:val="00C84E08"/>
    <w:rsid w:val="00C8546C"/>
    <w:rsid w:val="00C87BFF"/>
    <w:rsid w:val="00C90848"/>
    <w:rsid w:val="00C947B4"/>
    <w:rsid w:val="00C94AD9"/>
    <w:rsid w:val="00C94EE3"/>
    <w:rsid w:val="00C97AE0"/>
    <w:rsid w:val="00CA1F3C"/>
    <w:rsid w:val="00CA7C43"/>
    <w:rsid w:val="00CB1D06"/>
    <w:rsid w:val="00CC0130"/>
    <w:rsid w:val="00CC2820"/>
    <w:rsid w:val="00CD6DA9"/>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449E"/>
    <w:rsid w:val="00D7790E"/>
    <w:rsid w:val="00D8190C"/>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2AB"/>
    <w:rsid w:val="00E37E6E"/>
    <w:rsid w:val="00E523FC"/>
    <w:rsid w:val="00E6010E"/>
    <w:rsid w:val="00E6244C"/>
    <w:rsid w:val="00E63C97"/>
    <w:rsid w:val="00E75EC8"/>
    <w:rsid w:val="00E9101D"/>
    <w:rsid w:val="00E926ED"/>
    <w:rsid w:val="00E92A8F"/>
    <w:rsid w:val="00E95782"/>
    <w:rsid w:val="00EA1B8A"/>
    <w:rsid w:val="00EA2478"/>
    <w:rsid w:val="00EA6C08"/>
    <w:rsid w:val="00EB34FD"/>
    <w:rsid w:val="00EC26FB"/>
    <w:rsid w:val="00ED27D1"/>
    <w:rsid w:val="00ED7EBA"/>
    <w:rsid w:val="00EE0BBE"/>
    <w:rsid w:val="00EE55B1"/>
    <w:rsid w:val="00EF16CA"/>
    <w:rsid w:val="00EF180A"/>
    <w:rsid w:val="00EF3496"/>
    <w:rsid w:val="00EF6739"/>
    <w:rsid w:val="00EF7679"/>
    <w:rsid w:val="00F04304"/>
    <w:rsid w:val="00F05817"/>
    <w:rsid w:val="00F06519"/>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C89D5D"/>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D64B9E"/>
    <w:pPr>
      <w:spacing w:before="40" w:after="40"/>
    </w:pPr>
    <w:rPr>
      <w:rFonts w:eastAsiaTheme="minorHAnsi" w:cstheme="minorBidi"/>
      <w:sz w:val="20"/>
      <w:szCs w:val="24"/>
    </w:rPr>
  </w:style>
  <w:style w:type="table" w:customStyle="1" w:styleId="Table">
    <w:name w:val="Table"/>
    <w:qFormat/>
    <w:rsid w:val="00D64B9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A9383-3F24-4C5F-B540-81A09C5FA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12</TotalTime>
  <Pages>2</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1201</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cp:lastModifiedBy>
  <cp:revision>7</cp:revision>
  <cp:lastPrinted>2012-12-20T15:14:00Z</cp:lastPrinted>
  <dcterms:created xsi:type="dcterms:W3CDTF">2023-10-01T16:02:00Z</dcterms:created>
  <dcterms:modified xsi:type="dcterms:W3CDTF">2023-10-01T16:26:00Z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