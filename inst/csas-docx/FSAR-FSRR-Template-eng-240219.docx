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F8199F">
      <w:pPr>
        <w:pStyle w:val="Heading1"/>
      </w:pPr>
      <w:r w:rsidRPr="005A46D9">
        <w:t>[</w:t>
      </w:r>
      <w:r w:rsidR="00FC2F23" w:rsidRPr="005A46D9">
        <w:t>PUBLICATION TITLE</w:t>
      </w:r>
      <w:r w:rsidRPr="005A46D9">
        <w:t>]</w:t>
      </w:r>
    </w:p>
    <w:p w14:paraId="45DAC8D0" w14:textId="16C7E103" w:rsidR="0092747E"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p>
    <w:p w14:paraId="0D0FF4F4" w14:textId="2E082807" w:rsidR="00596EBD" w:rsidRDefault="00596EBD" w:rsidP="0005512C">
      <w:pPr>
        <w:pStyle w:val="Heading2"/>
      </w:pPr>
      <w:r>
        <w:t>CONTEXT</w:t>
      </w:r>
    </w:p>
    <w:p w14:paraId="4EC6649D" w14:textId="77777777" w:rsidR="00596EBD" w:rsidRPr="008A5E82" w:rsidRDefault="00596EBD" w:rsidP="00F8199F">
      <w:pPr>
        <w:pStyle w:val="BodyText"/>
        <w:rPr>
          <w:color w:val="4F81BD" w:themeColor="accent1"/>
        </w:rPr>
      </w:pPr>
      <w:r w:rsidRPr="008A5E82">
        <w:rPr>
          <w:color w:val="4F81BD" w:themeColor="accent1"/>
        </w:rPr>
        <w:t>[Mandatory. Less than 150 words]</w:t>
      </w:r>
    </w:p>
    <w:p w14:paraId="2C0EB759" w14:textId="6DA3A82B" w:rsidR="00596EBD" w:rsidRPr="008A5E82" w:rsidRDefault="00596EBD" w:rsidP="00F8199F">
      <w:pPr>
        <w:pStyle w:val="BodyText"/>
        <w:rPr>
          <w:color w:val="4F81BD" w:themeColor="accent1"/>
        </w:rPr>
      </w:pPr>
      <w:r w:rsidRPr="008A5E82">
        <w:rPr>
          <w:color w:val="4F81BD" w:themeColor="accent1"/>
        </w:rPr>
        <w:t xml:space="preserve">[This section will be posted in HTML format on the CSAS website followed by the link to the full PDF version of the publication. </w:t>
      </w:r>
    </w:p>
    <w:p w14:paraId="4B9CA2C7" w14:textId="3853485B" w:rsidR="00596EBD" w:rsidRDefault="00596EBD" w:rsidP="00F8199F">
      <w:pPr>
        <w:pStyle w:val="BodyText"/>
      </w:pPr>
      <w:r w:rsidRPr="0092747E">
        <w:t xml:space="preserve">This </w:t>
      </w:r>
      <w:r w:rsidRPr="008A5E82">
        <w:rPr>
          <w:color w:val="4F81BD" w:themeColor="accent1"/>
        </w:rPr>
        <w:t xml:space="preserve">Science Advisory Report/Science Response </w:t>
      </w:r>
      <w:r w:rsidRPr="0092747E">
        <w:t xml:space="preserve">is from the </w:t>
      </w:r>
      <w:r w:rsidRPr="008A5E82">
        <w:rPr>
          <w:color w:val="4F81BD" w:themeColor="accent1"/>
        </w:rPr>
        <w:t>[meeting date and title (e.g., regional peer review of January 25, 2011 on the Assessment of Quebec inshore waters softshell clam)</w:t>
      </w:r>
      <w:r w:rsidR="007E1A0E" w:rsidRPr="00051C98">
        <w:rPr>
          <w:color w:val="4F81BD" w:themeColor="accent1"/>
        </w:rPr>
        <w:t xml:space="preserve">The meeting process, date and title </w:t>
      </w:r>
      <w:r w:rsidR="007E1A0E" w:rsidRPr="00051C98">
        <w:rPr>
          <w:b/>
          <w:color w:val="4F81BD" w:themeColor="accent1"/>
        </w:rPr>
        <w:t xml:space="preserve">MUST BE EXACTLY </w:t>
      </w:r>
      <w:r w:rsidR="007E1A0E" w:rsidRPr="00051C98">
        <w:rPr>
          <w:color w:val="4F81BD" w:themeColor="accent1"/>
        </w:rPr>
        <w:t>as they appear for the meeting on the Science Advisory Schedule</w:t>
      </w:r>
      <w:r w:rsidRPr="008A5E82">
        <w:rPr>
          <w:color w:val="4F81BD" w:themeColor="accent1"/>
        </w:rPr>
        <w:t>]. [Include link to IFMP/rebuilding plan]</w:t>
      </w:r>
      <w:r>
        <w:t xml:space="preserve"> </w:t>
      </w:r>
      <w:r w:rsidRPr="0092747E">
        <w:t xml:space="preserve">Additional publications from this meeting will be posted on the </w:t>
      </w:r>
      <w:hyperlink r:id="rId11" w:history="1">
        <w:r w:rsidRPr="00F8199F">
          <w:rPr>
            <w:rStyle w:val="Hyperlink"/>
          </w:rPr>
          <w:t>Fisheries and Oceans Canada (DFO) Science Advisory Schedule</w:t>
        </w:r>
      </w:hyperlink>
      <w:r w:rsidRPr="00350C57">
        <w:t xml:space="preserve"> </w:t>
      </w:r>
      <w:r w:rsidRPr="0092747E">
        <w:t>as they become available</w:t>
      </w:r>
      <w:r>
        <w:t xml:space="preserve"> </w:t>
      </w:r>
      <w:r w:rsidRPr="008A5E82">
        <w:rPr>
          <w:color w:val="4F81BD" w:themeColor="accent1"/>
        </w:rPr>
        <w:t>[if applicable].</w:t>
      </w:r>
    </w:p>
    <w:p w14:paraId="09F44DDE" w14:textId="531D9724" w:rsidR="00596EBD" w:rsidRPr="00F8199F" w:rsidRDefault="00596EBD" w:rsidP="00596EBD">
      <w:pPr>
        <w:pStyle w:val="BodyText"/>
        <w:rPr>
          <w:lang w:val="en-CA"/>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05512C">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A4C55">
      <w:pPr>
        <w:pStyle w:val="Heading3"/>
      </w:pPr>
      <w:bookmarkStart w:id="0" w:name="_Hlk124854605"/>
      <w:r w:rsidRPr="00E053C8">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FA4C55">
      <w:pPr>
        <w:pStyle w:val="Heading3"/>
      </w:pPr>
      <w:r w:rsidRPr="006A108C">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18D8197B" w:rsidR="00BE19C1" w:rsidRPr="00E053C8" w:rsidRDefault="00BE19C1" w:rsidP="00FA4C55">
      <w:pPr>
        <w:pStyle w:val="Heading3"/>
      </w:pPr>
      <w:r w:rsidRPr="00E053C8">
        <w:t>E</w:t>
      </w:r>
      <w:r w:rsidR="005869CE">
        <w:t>cosystem</w:t>
      </w:r>
      <w:r w:rsidRPr="00E053C8">
        <w:t xml:space="preserve">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A4C55">
      <w:pPr>
        <w:pStyle w:val="Heading3"/>
      </w:pPr>
      <w:r w:rsidRPr="00E053C8">
        <w:t>Stock</w:t>
      </w:r>
      <w:r w:rsidR="00630FFA" w:rsidRPr="00E053C8">
        <w:t xml:space="preserve"> Advice</w:t>
      </w:r>
    </w:p>
    <w:bookmarkEnd w:id="0"/>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FA4C55">
        <w:rPr>
          <w:rStyle w:val="Heading3Char"/>
        </w:rPr>
        <w:t xml:space="preserve">Other Management </w:t>
      </w:r>
      <w:r w:rsidR="00B454A4" w:rsidRPr="00FA4C55">
        <w:rPr>
          <w:rStyle w:val="Heading3Char"/>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1" w:name="_Hlk150250599"/>
      <w:r>
        <w:rPr>
          <w:rStyle w:val="Style1Char"/>
          <w:rFonts w:eastAsiaTheme="minorHAnsi" w:cs="Arial"/>
          <w:b w:val="0"/>
          <w:color w:val="4F81BD" w:themeColor="accent1"/>
        </w:rPr>
        <w:t>[Other bullets if applicable]</w:t>
      </w:r>
    </w:p>
    <w:bookmarkEnd w:id="1"/>
    <w:p w14:paraId="4696CFDB" w14:textId="51D09FFD" w:rsidR="006012C6" w:rsidRPr="001E4A20" w:rsidRDefault="001E4A20" w:rsidP="0005512C">
      <w:pPr>
        <w:pStyle w:val="Heading2"/>
      </w:pPr>
      <w:r>
        <w:lastRenderedPageBreak/>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2" w:name="_Hlk150251490"/>
      <w:r>
        <w:rPr>
          <w:color w:val="4F81BD" w:themeColor="accent1"/>
        </w:rPr>
        <w:t xml:space="preserve">[Mandatory; </w:t>
      </w:r>
      <w:bookmarkStart w:id="3"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3"/>
      <w:r>
        <w:rPr>
          <w:color w:val="4F81BD" w:themeColor="accent1"/>
        </w:rPr>
        <w:t>See the Guidance Document for definitions.]</w:t>
      </w:r>
      <w:r w:rsidR="00262FE7" w:rsidRPr="00801E71">
        <w:rPr>
          <w:color w:val="4F81BD" w:themeColor="accent1"/>
        </w:rPr>
        <w:t xml:space="preserve"> </w:t>
      </w:r>
    </w:p>
    <w:bookmarkEnd w:id="2"/>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9B43FF">
        <w:t>Last</w:t>
      </w:r>
      <w:r w:rsidRPr="001E4A20">
        <w:t xml:space="preserve">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4"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4"/>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191C8225" w:rsidR="00093407" w:rsidRPr="00801E71" w:rsidRDefault="00B11413" w:rsidP="00093407">
      <w:pPr>
        <w:pStyle w:val="ListNumber"/>
        <w:numPr>
          <w:ilvl w:val="0"/>
          <w:numId w:val="0"/>
        </w:numPr>
        <w:rPr>
          <w:color w:val="4F81BD" w:themeColor="accent1"/>
        </w:rPr>
      </w:pPr>
      <w:bookmarkStart w:id="5"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w:t>
      </w:r>
      <w:r w:rsidR="009B43FF">
        <w:rPr>
          <w:color w:val="4F81BD" w:themeColor="accent1"/>
          <w:lang w:val="en-CA"/>
        </w:rPr>
        <w:t xml:space="preserve"> </w:t>
      </w:r>
      <w:bookmarkStart w:id="6" w:name="_Hlk153311346"/>
      <w:r w:rsidR="00287930">
        <w:rPr>
          <w:color w:val="4F81BD" w:themeColor="accent1"/>
          <w:lang w:val="en-CA"/>
        </w:rPr>
        <w:t xml:space="preserve">Include the method of considering ecosystem variables. </w:t>
      </w:r>
      <w:r w:rsidR="009B43FF">
        <w:rPr>
          <w:color w:val="4F81BD" w:themeColor="accent1"/>
          <w:lang w:val="en-CA"/>
        </w:rPr>
        <w:t>Include a reference to a Research Document or other publication, and/or footnote to the working paper.</w:t>
      </w:r>
      <w:r>
        <w:rPr>
          <w:color w:val="4F81BD" w:themeColor="accent1"/>
          <w:lang w:val="en-CA"/>
        </w:rPr>
        <w:t xml:space="preserve"> </w:t>
      </w:r>
      <w:bookmarkEnd w:id="6"/>
      <w:r>
        <w:rPr>
          <w:color w:val="4F81BD" w:themeColor="accent1"/>
          <w:lang w:val="en-CA"/>
        </w:rPr>
        <w:t>Maximum length 100 words.</w:t>
      </w:r>
      <w:bookmarkEnd w:id="5"/>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608F272" w14:textId="08C3AE0D" w:rsidR="009B43FF" w:rsidRDefault="009B43FF" w:rsidP="00FC2F23">
      <w:pPr>
        <w:pStyle w:val="BodyText"/>
        <w:rPr>
          <w:rFonts w:cs="Arial"/>
          <w:color w:val="4F81BD" w:themeColor="accent1"/>
        </w:rPr>
      </w:pPr>
      <w:bookmarkStart w:id="7" w:name="_Hlk153311139"/>
      <w:r w:rsidRPr="009B43FF">
        <w:rPr>
          <w:rFonts w:cs="Arial"/>
        </w:rPr>
        <w:t>Stock overview information:</w:t>
      </w:r>
      <w:bookmarkEnd w:id="7"/>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648A6BF0" w14:textId="4ACAED93" w:rsidR="00B11413" w:rsidRDefault="00B11413" w:rsidP="00FC2F23">
      <w:pPr>
        <w:pStyle w:val="BodyText"/>
        <w:rPr>
          <w:rFonts w:cs="Arial"/>
          <w:color w:val="4F81BD" w:themeColor="accent1"/>
        </w:rPr>
      </w:pPr>
      <w:r>
        <w:rPr>
          <w:rFonts w:cs="Arial"/>
          <w:color w:val="4F81BD" w:themeColor="accent1"/>
        </w:rPr>
        <w:t>[</w:t>
      </w:r>
      <w:r w:rsidR="006F1AB3" w:rsidRPr="00801E71">
        <w:rPr>
          <w:rFonts w:cs="Arial"/>
          <w:color w:val="4F81BD" w:themeColor="accent1"/>
        </w:rPr>
        <w:t>Mandatory</w:t>
      </w:r>
      <w:r w:rsidR="00FC2F23" w:rsidRPr="00801E71">
        <w:rPr>
          <w:rFonts w:cs="Arial"/>
          <w:color w:val="4F81BD" w:themeColor="accent1"/>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8" w:name="_Hlk150252237"/>
      <w:r>
        <w:lastRenderedPageBreak/>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8"/>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9"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9"/>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10"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10"/>
    <w:p w14:paraId="4479DFB0" w14:textId="2B687736" w:rsidR="001E4A20" w:rsidRDefault="001E4A20" w:rsidP="0005512C">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1F13FC17" w:rsidR="00051C98" w:rsidRDefault="00F535F6" w:rsidP="00051C98">
      <w:pPr>
        <w:keepNext/>
      </w:pPr>
      <w:r>
        <w:rPr>
          <w:noProof/>
        </w:rPr>
        <w:lastRenderedPageBreak/>
        <w:drawing>
          <wp:inline distT="0" distB="0" distL="0" distR="0" wp14:anchorId="3A137E2F" wp14:editId="5277267B">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63ACA74" w14:textId="6239019F"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00D97313">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 xml:space="preserve">(A) Catch </w:t>
      </w:r>
      <w:r w:rsidR="009E197B">
        <w:rPr>
          <w:rFonts w:cs="Arial"/>
          <w:color w:val="4F81BD" w:themeColor="accent1"/>
          <w:sz w:val="20"/>
          <w:szCs w:val="20"/>
        </w:rPr>
        <w:t>and</w:t>
      </w:r>
      <w:r w:rsidRPr="00801E71">
        <w:rPr>
          <w:rFonts w:cs="Arial"/>
          <w:color w:val="4F81BD" w:themeColor="accent1"/>
          <w:sz w:val="20"/>
          <w:szCs w:val="20"/>
        </w:rPr>
        <w:t xml:space="preserve">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1"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2" w:name="_Hlk150255575"/>
      <w:bookmarkEnd w:id="11"/>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2"/>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8D4726" w:rsidRDefault="0098037A" w:rsidP="008D4726">
      <w:pPr>
        <w:pStyle w:val="Heading4"/>
        <w:rPr>
          <w:rStyle w:val="Style1Char"/>
          <w:b/>
          <w:lang w:val="en-CA"/>
        </w:rPr>
      </w:pPr>
      <w:bookmarkStart w:id="13" w:name="_Hlk150255965"/>
      <w:r w:rsidRPr="008D4726">
        <w:rPr>
          <w:rStyle w:val="Style1Char"/>
          <w:b/>
          <w:lang w:val="en-CA"/>
        </w:rPr>
        <w:t>History of Hatchery</w:t>
      </w:r>
      <w:r w:rsidR="004123BE" w:rsidRPr="008D4726">
        <w:rPr>
          <w:rStyle w:val="Style1Char"/>
          <w:b/>
          <w:lang w:val="en-CA"/>
        </w:rPr>
        <w:t xml:space="preserve"> </w:t>
      </w:r>
      <w:r w:rsidR="000E680B" w:rsidRPr="008D4726">
        <w:rPr>
          <w:rStyle w:val="Style1Char"/>
          <w:b/>
          <w:lang w:val="en-CA"/>
        </w:rPr>
        <w:t xml:space="preserve">and </w:t>
      </w:r>
      <w:r w:rsidR="18D694BA" w:rsidRPr="008D4726">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8D4726">
      <w:pPr>
        <w:pStyle w:val="Heading4"/>
        <w:rPr>
          <w:rStyle w:val="Style1Char"/>
          <w:b/>
          <w:bCs w:val="0"/>
        </w:rPr>
      </w:pPr>
      <w:r w:rsidRPr="60B654A6">
        <w:rPr>
          <w:rStyle w:val="Style1Char"/>
          <w:b/>
        </w:rPr>
        <w:t xml:space="preserve">History of </w:t>
      </w:r>
      <w:r w:rsidR="008953F8">
        <w:rPr>
          <w:rStyle w:val="Style1Char"/>
          <w:b/>
        </w:rPr>
        <w:t>Freshwater Habitat Impacts</w:t>
      </w:r>
    </w:p>
    <w:bookmarkEnd w:id="13"/>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lastRenderedPageBreak/>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342D3F30" w:rsidR="0036415E" w:rsidRPr="00953347" w:rsidRDefault="00510B14" w:rsidP="00953347">
      <w:pPr>
        <w:pStyle w:val="Heading3"/>
        <w:rPr>
          <w:rStyle w:val="Style1Char"/>
          <w:b/>
          <w:sz w:val="24"/>
          <w:lang w:val="en-CA"/>
        </w:rPr>
      </w:pPr>
      <w:r w:rsidRPr="00953347">
        <w:rPr>
          <w:rStyle w:val="Style1Char"/>
          <w:b/>
          <w:sz w:val="24"/>
          <w:lang w:val="en-CA"/>
        </w:rPr>
        <w:t>E</w:t>
      </w:r>
      <w:r w:rsidR="005869CE">
        <w:rPr>
          <w:rStyle w:val="Style1Char"/>
          <w:b/>
          <w:sz w:val="24"/>
          <w:lang w:val="en-CA"/>
        </w:rPr>
        <w:t xml:space="preserve">cosystem </w:t>
      </w:r>
      <w:r w:rsidR="0036415E" w:rsidRPr="00953347">
        <w:rPr>
          <w:rStyle w:val="Style1Char"/>
          <w:b/>
          <w:sz w:val="24"/>
          <w:lang w:val="en-CA"/>
        </w:rPr>
        <w:t>and Climate Change Consideration</w:t>
      </w:r>
      <w:r w:rsidR="00953347">
        <w:rPr>
          <w:rStyle w:val="Style1Char"/>
          <w:b/>
          <w:sz w:val="24"/>
          <w:lang w:val="en-CA"/>
        </w:rPr>
        <w:t>s</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8D4726">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05512C">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05512C">
      <w:pPr>
        <w:pStyle w:val="Heading2"/>
        <w:rPr>
          <w:rStyle w:val="Heading1Char"/>
          <w:b/>
          <w:bCs w:val="0"/>
        </w:rPr>
      </w:pPr>
      <w:bookmarkStart w:id="14" w:name="_Toc127900373"/>
      <w:r w:rsidRPr="006517A8">
        <w:rPr>
          <w:rStyle w:val="Heading2Char"/>
          <w:b/>
          <w:bCs/>
        </w:rPr>
        <w:t>PROCEDURE FOR INTERIM YEAR UPDATES</w:t>
      </w:r>
      <w:bookmarkEnd w:id="14"/>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05512C">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05512C">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05512C">
      <w:pPr>
        <w:pStyle w:val="Heading2"/>
      </w:pPr>
      <w:bookmarkStart w:id="15"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05512C">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24C08F5C" w14:textId="5C752F54"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r w:rsidR="00817C99">
        <w:rPr>
          <w:color w:val="4F81BD" w:themeColor="accent1"/>
        </w:rPr>
        <w:t xml:space="preserve"> </w:t>
      </w:r>
      <w:bookmarkStart w:id="16" w:name="_Hlk153311411"/>
      <w:r w:rsidR="00817C99">
        <w:rPr>
          <w:color w:val="4F81BD" w:themeColor="accent1"/>
        </w:rPr>
        <w:t>References to the unpublished working paper should be integrated as footnotes through this document.</w:t>
      </w:r>
      <w:bookmarkEnd w:id="16"/>
      <w:r>
        <w:rPr>
          <w:color w:val="4F81BD" w:themeColor="accent1"/>
        </w:rPr>
        <w:t>]</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 xml:space="preserve">available when the report is posted on the website. The only exception is for books or articles that have been accepted for publication (page proof stage or where there is an acceptance letter). These can be listed </w:t>
      </w:r>
      <w:r w:rsidR="00544D75" w:rsidRPr="00051C98">
        <w:rPr>
          <w:color w:val="4F81BD" w:themeColor="accent1"/>
        </w:rPr>
        <w:lastRenderedPageBreak/>
        <w:t>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5"/>
    <w:p w14:paraId="11F83C66" w14:textId="1AB7A7BD" w:rsidR="00EE3838" w:rsidRPr="00D223C8" w:rsidRDefault="00BC1664" w:rsidP="0005512C">
      <w:pPr>
        <w:pStyle w:val="Heading2"/>
      </w:pPr>
      <w:r w:rsidRPr="00D223C8">
        <w:t>THIS REPORT IS AVAILABLE FROM THE:</w:t>
      </w:r>
    </w:p>
    <w:p w14:paraId="7B31DCE9" w14:textId="77777777" w:rsidR="00FA1C7B" w:rsidRPr="00051C98" w:rsidRDefault="00FA1C7B" w:rsidP="00CA28AD">
      <w:pPr>
        <w:pStyle w:val="BodyTextCentered"/>
        <w:rPr>
          <w:color w:val="4F81BD" w:themeColor="accent1"/>
        </w:rPr>
      </w:pPr>
      <w:r w:rsidRPr="00051C98">
        <w:rPr>
          <w:color w:val="4F81BD" w:themeColor="accent1"/>
        </w:rPr>
        <w:t>Center for Science Advice (CSA) (Shift+Enter)</w:t>
      </w:r>
      <w:r w:rsidRPr="00051C98">
        <w:rPr>
          <w:color w:val="4F81BD" w:themeColor="accent1"/>
        </w:rPr>
        <w:br/>
        <w:t>Name of Region (Shift+Enter)</w:t>
      </w:r>
      <w:r w:rsidRPr="00051C98">
        <w:rPr>
          <w:color w:val="4F81BD" w:themeColor="accent1"/>
        </w:rPr>
        <w:br/>
        <w:t>Fisheries and Oceans Canada (Shift+Enter)</w:t>
      </w:r>
      <w:r w:rsidRPr="00051C98">
        <w:rPr>
          <w:color w:val="4F81BD" w:themeColor="accent1"/>
        </w:rPr>
        <w:br/>
        <w:t>Complete mailing address of CSA Office</w:t>
      </w:r>
    </w:p>
    <w:p w14:paraId="42F4C367" w14:textId="40E5DC1F" w:rsidR="00FA1C7B" w:rsidRPr="0033203F" w:rsidRDefault="00FA1C7B" w:rsidP="376859C5">
      <w:pPr>
        <w:pStyle w:val="BodyTextCentered"/>
        <w:rPr>
          <w:rStyle w:val="Hyperlink"/>
        </w:rPr>
      </w:pPr>
      <w:r w:rsidRPr="00051C98">
        <w:rPr>
          <w:color w:val="4F81BD" w:themeColor="accent1"/>
        </w:rPr>
        <w:t>E-Mail: (Shift+Enter)</w:t>
      </w:r>
      <w:r w:rsidRPr="00051C98">
        <w:rPr>
          <w:color w:val="4F81BD" w:themeColor="accent1"/>
        </w:rPr>
        <w:br/>
      </w:r>
      <w:r w:rsidRPr="376859C5">
        <w:t xml:space="preserve">Internet address: </w:t>
      </w:r>
      <w:r w:rsidRPr="376859C5">
        <w:rPr>
          <w:color w:val="2B579A"/>
          <w:shd w:val="clear" w:color="auto" w:fill="E6E6E6"/>
        </w:rPr>
        <w:fldChar w:fldCharType="begin" w:fldLock="1"/>
      </w:r>
      <w:r w:rsidRPr="0033203F">
        <w:rPr>
          <w:szCs w:val="22"/>
        </w:rPr>
        <w:instrText>HYPERLINK "http://www.dfo-mpo.gc.ca/csas-sccs/" \o "Fisheries and Oceans Canada / Canadian Science Advisory Secretariat"</w:instrText>
      </w:r>
      <w:r w:rsidRPr="376859C5">
        <w:rPr>
          <w:color w:val="2B579A"/>
          <w:shd w:val="clear" w:color="auto" w:fill="E6E6E6"/>
        </w:rPr>
      </w:r>
      <w:r w:rsidRPr="376859C5">
        <w:rPr>
          <w:color w:val="2B579A"/>
          <w:shd w:val="clear" w:color="auto" w:fill="E6E6E6"/>
        </w:rPr>
        <w:fldChar w:fldCharType="separate"/>
      </w:r>
      <w:r w:rsidRPr="376859C5">
        <w:rPr>
          <w:rStyle w:val="Hyperlink"/>
        </w:rPr>
        <w:t>www.dfo-mpo.gc.ca/csas-sccs/</w:t>
      </w:r>
    </w:p>
    <w:p w14:paraId="27A29976" w14:textId="53684A6C" w:rsidR="00596EBD" w:rsidRDefault="00FA1C7B" w:rsidP="00CA28AD">
      <w:pPr>
        <w:pStyle w:val="BodyTextCentered"/>
      </w:pPr>
      <w:r w:rsidRPr="376859C5">
        <w:rPr>
          <w:color w:val="2B579A"/>
          <w:shd w:val="clear" w:color="auto" w:fill="E6E6E6"/>
        </w:rPr>
        <w:fldChar w:fldCharType="end"/>
      </w:r>
      <w:r w:rsidR="00EE3838">
        <w:t xml:space="preserve">ISSN </w:t>
      </w:r>
      <w:r w:rsidR="00596EBD" w:rsidRPr="00286839">
        <w:rPr>
          <w:color w:val="4F81BD" w:themeColor="accent1"/>
        </w:rPr>
        <w:t>nnnn</w:t>
      </w:r>
      <w:r w:rsidR="00EE3838" w:rsidRPr="00286839">
        <w:rPr>
          <w:color w:val="4F81BD" w:themeColor="accent1"/>
        </w:rPr>
        <w:t>-</w:t>
      </w:r>
      <w:r w:rsidR="00596EBD" w:rsidRPr="00286839">
        <w:rPr>
          <w:color w:val="4F81BD" w:themeColor="accent1"/>
        </w:rPr>
        <w:t>nnnn</w:t>
      </w:r>
      <w:r w:rsidR="00EE3838">
        <w:br/>
      </w:r>
      <w:r w:rsidR="00596EBD" w:rsidRPr="00596EBD">
        <w:t>ISBN 978-0-660-</w:t>
      </w:r>
      <w:r w:rsidR="00596EBD" w:rsidRPr="008A5E82">
        <w:rPr>
          <w:color w:val="4F81BD" w:themeColor="accent1"/>
        </w:rPr>
        <w:t>xxxxx-x</w:t>
      </w:r>
      <w:r w:rsidR="00596EBD" w:rsidRPr="00596EBD">
        <w:tab/>
        <w:t>Cat. No. Fs70-7/2024-</w:t>
      </w:r>
      <w:r w:rsidR="00596EBD" w:rsidRPr="008A5E82">
        <w:rPr>
          <w:color w:val="4F81BD" w:themeColor="accent1"/>
        </w:rPr>
        <w:t>nnn</w:t>
      </w:r>
      <w:r w:rsidR="00596EBD" w:rsidRPr="00596EBD">
        <w:t>E-PDF</w:t>
      </w:r>
      <w:r w:rsidR="00596EBD" w:rsidRPr="00596EBD">
        <w:br/>
        <w:t>© His Majesty the King in Right of Canada, as represented by the Minister of the</w:t>
      </w:r>
      <w:r w:rsidR="00596EBD" w:rsidRPr="00596EBD">
        <w:br/>
        <w:t>Department of Fisheries and Oceans, 2024</w:t>
      </w:r>
    </w:p>
    <w:p w14:paraId="42F9261A" w14:textId="41BAA343" w:rsidR="00EE3838" w:rsidRPr="00D223C8" w:rsidRDefault="00EE3838" w:rsidP="00CA28AD">
      <w:pPr>
        <w:pStyle w:val="BodyTextCentered"/>
      </w:pP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1968FE21">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5D9BA8AC" w:rsidR="00FE20D6" w:rsidRPr="00F8199F" w:rsidRDefault="00F07F90" w:rsidP="0092747E">
      <w:pPr>
        <w:pStyle w:val="citation"/>
        <w:rPr>
          <w:lang w:val="fr-FR"/>
        </w:rPr>
      </w:pPr>
      <w:r>
        <w:t>DFO</w:t>
      </w:r>
      <w:r w:rsidR="00856521">
        <w:t xml:space="preserve">. </w:t>
      </w:r>
      <w:r w:rsidR="00596EBD">
        <w:rPr>
          <w:color w:val="4F81BD" w:themeColor="accent1"/>
        </w:rPr>
        <w:t>2024</w:t>
      </w:r>
      <w:r w:rsidR="009A7D41" w:rsidRPr="00596EBD">
        <w:rPr>
          <w:color w:val="4F81BD" w:themeColor="accent1"/>
        </w:rPr>
        <w:t>.  &lt;&lt;insert title here</w:t>
      </w:r>
      <w:r w:rsidR="00E062BC" w:rsidRPr="00596EBD">
        <w:rPr>
          <w:color w:val="4F81BD" w:themeColor="accent1"/>
        </w:rPr>
        <w:t xml:space="preserve"> </w:t>
      </w:r>
      <w:r w:rsidR="00855023" w:rsidRPr="00596EBD">
        <w:rPr>
          <w:color w:val="4F81BD" w:themeColor="accent1"/>
        </w:rPr>
        <w:t xml:space="preserve">– title must be exactly as </w:t>
      </w:r>
      <w:r w:rsidR="00607A1A" w:rsidRPr="00596EBD">
        <w:rPr>
          <w:color w:val="4F81BD" w:themeColor="accent1"/>
        </w:rPr>
        <w:t>it appears</w:t>
      </w:r>
      <w:r w:rsidR="00855023" w:rsidRPr="00596EBD">
        <w:rPr>
          <w:color w:val="4F81BD" w:themeColor="accent1"/>
        </w:rPr>
        <w:t xml:space="preserve"> on the cover page, but in </w:t>
      </w:r>
      <w:r w:rsidR="002B14E2" w:rsidRPr="00596EBD">
        <w:rPr>
          <w:color w:val="4F81BD" w:themeColor="accent1"/>
        </w:rPr>
        <w:t>title case</w:t>
      </w:r>
      <w:r w:rsidRPr="00596EBD">
        <w:rPr>
          <w:color w:val="4F81BD" w:themeColor="accent1"/>
        </w:rPr>
        <w:t>&gt;&gt;</w:t>
      </w:r>
      <w:r w:rsidR="009A7D41" w:rsidRPr="00596EBD">
        <w:rPr>
          <w:color w:val="4F81BD" w:themeColor="accent1"/>
        </w:rPr>
        <w:t>.</w:t>
      </w:r>
      <w:r w:rsidR="00CA0144" w:rsidRPr="00596EBD">
        <w:t xml:space="preserve"> DFO Can. Sci. Advis. Sec</w:t>
      </w:r>
      <w:r w:rsidR="00852AB1" w:rsidRPr="00596EBD">
        <w:t>.</w:t>
      </w:r>
      <w:r w:rsidR="00C65C63" w:rsidRPr="00596EBD">
        <w:t xml:space="preserve"> </w:t>
      </w:r>
      <w:r w:rsidR="00B40F63">
        <w:t>[</w:t>
      </w:r>
      <w:r w:rsidR="00C91B7A" w:rsidRPr="00596EBD">
        <w:t>Sci</w:t>
      </w:r>
      <w:r w:rsidR="00CA0144" w:rsidRPr="00596EBD">
        <w:t xml:space="preserve">. Advis. </w:t>
      </w:r>
      <w:r w:rsidR="00FE20D6" w:rsidRPr="00596EBD">
        <w:t>Rep</w:t>
      </w:r>
      <w:r w:rsidR="00CA0144" w:rsidRPr="00596EBD">
        <w:t>.</w:t>
      </w:r>
      <w:r w:rsidR="00B40F63">
        <w:t xml:space="preserve"> or Sci. </w:t>
      </w:r>
      <w:r w:rsidR="00B40F63" w:rsidRPr="00F8199F">
        <w:rPr>
          <w:lang w:val="fr-FR"/>
        </w:rPr>
        <w:t>Resp.]</w:t>
      </w:r>
      <w:r w:rsidR="00FE20D6" w:rsidRPr="00F8199F">
        <w:rPr>
          <w:lang w:val="fr-FR"/>
        </w:rPr>
        <w:t xml:space="preserve"> </w:t>
      </w:r>
      <w:r w:rsidR="00596EBD" w:rsidRPr="00F8199F">
        <w:rPr>
          <w:color w:val="4F81BD" w:themeColor="accent1"/>
          <w:lang w:val="fr-FR"/>
        </w:rPr>
        <w:t>2024</w:t>
      </w:r>
      <w:r w:rsidR="00D97FD4" w:rsidRPr="00F8199F">
        <w:rPr>
          <w:color w:val="4F81BD" w:themeColor="accent1"/>
          <w:lang w:val="fr-FR"/>
        </w:rPr>
        <w:t>/</w:t>
      </w:r>
      <w:r w:rsidR="00DE1544" w:rsidRPr="00F8199F">
        <w:rPr>
          <w:color w:val="4F81BD" w:themeColor="accent1"/>
          <w:lang w:val="fr-FR"/>
        </w:rPr>
        <w:t>nnn</w:t>
      </w:r>
      <w:r w:rsidR="00FE20D6" w:rsidRPr="00F8199F">
        <w:rPr>
          <w:color w:val="4F81BD" w:themeColor="accent1"/>
          <w:lang w:val="fr-FR"/>
        </w:rPr>
        <w:t>.</w:t>
      </w:r>
      <w:r w:rsidR="00D45BC0" w:rsidRPr="00F8199F">
        <w:rPr>
          <w:color w:val="4F81BD" w:themeColor="accent1"/>
          <w:lang w:val="fr-FR"/>
        </w:rPr>
        <w:t xml:space="preserve"> (Style: citation)</w:t>
      </w:r>
    </w:p>
    <w:p w14:paraId="67F6B13B" w14:textId="77777777" w:rsidR="008108BB" w:rsidRPr="00E159E3" w:rsidRDefault="00CC4E8C" w:rsidP="0092747E">
      <w:pPr>
        <w:pStyle w:val="BodyTextItalic"/>
      </w:pPr>
      <w:r>
        <w:t>Aussi disponible en français :</w:t>
      </w:r>
    </w:p>
    <w:p w14:paraId="204F5A9E" w14:textId="0DBAEBE6" w:rsidR="00596EBD" w:rsidRPr="00F8199F" w:rsidRDefault="00C912AB" w:rsidP="00596EBD">
      <w:pPr>
        <w:pStyle w:val="citation-translated"/>
        <w:rPr>
          <w:color w:val="4F81BD" w:themeColor="accent1"/>
          <w:lang w:val="en-US"/>
        </w:rPr>
      </w:pPr>
      <w:r w:rsidRPr="009C3E2E">
        <w:rPr>
          <w:lang w:val="fr-CA"/>
        </w:rPr>
        <w:t xml:space="preserve">MPO. </w:t>
      </w:r>
      <w:r w:rsidR="00B40F63">
        <w:rPr>
          <w:color w:val="4F81BD" w:themeColor="accent1"/>
          <w:lang w:val="fr-CA"/>
        </w:rPr>
        <w:t>2024</w:t>
      </w:r>
      <w:r w:rsidR="00FD13A2" w:rsidRPr="00E053C8">
        <w:rPr>
          <w:color w:val="4F81BD" w:themeColor="accent1"/>
          <w:lang w:val="fr-CA"/>
        </w:rPr>
        <w:t>.</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r w:rsidRPr="009C3E2E">
        <w:rPr>
          <w:lang w:val="fr-CA"/>
        </w:rPr>
        <w:t>Secr. can. de</w:t>
      </w:r>
      <w:r w:rsidR="00F0118E">
        <w:rPr>
          <w:lang w:val="fr-CA"/>
        </w:rPr>
        <w:t>s avis</w:t>
      </w:r>
      <w:r w:rsidRPr="009C3E2E">
        <w:rPr>
          <w:lang w:val="fr-CA"/>
        </w:rPr>
        <w:t xml:space="preserve"> sci. du MPO</w:t>
      </w:r>
      <w:r w:rsidR="004019AA">
        <w:rPr>
          <w:lang w:val="fr-CA"/>
        </w:rPr>
        <w:t>.</w:t>
      </w:r>
      <w:r w:rsidRPr="009C3E2E">
        <w:rPr>
          <w:lang w:val="fr-CA"/>
        </w:rPr>
        <w:t xml:space="preserve"> </w:t>
      </w:r>
      <w:r w:rsidR="00B40F63">
        <w:rPr>
          <w:lang w:val="fr-CA"/>
        </w:rPr>
        <w:t>[</w:t>
      </w:r>
      <w:r w:rsidRPr="009C3E2E">
        <w:rPr>
          <w:lang w:val="fr-CA"/>
        </w:rPr>
        <w:t>Avis sci.</w:t>
      </w:r>
      <w:r w:rsidR="00B40F63">
        <w:rPr>
          <w:lang w:val="fr-CA"/>
        </w:rPr>
        <w:t xml:space="preserve"> or </w:t>
      </w:r>
      <w:r w:rsidR="00B40F63" w:rsidRPr="00B40F63">
        <w:rPr>
          <w:lang w:val="fr-CA"/>
        </w:rPr>
        <w:t>Rép. des Sci.</w:t>
      </w:r>
      <w:r w:rsidR="00B40F63">
        <w:rPr>
          <w:lang w:val="fr-CA"/>
        </w:rPr>
        <w:t xml:space="preserve">] </w:t>
      </w:r>
      <w:r w:rsidR="00B40F63" w:rsidRPr="00F8199F">
        <w:rPr>
          <w:color w:val="4F81BD" w:themeColor="accent1"/>
          <w:lang w:val="fr-FR"/>
        </w:rPr>
        <w:t>2024</w:t>
      </w:r>
      <w:r w:rsidR="002D2531" w:rsidRPr="00F8199F">
        <w:rPr>
          <w:color w:val="4F81BD" w:themeColor="accent1"/>
          <w:lang w:val="fr-FR"/>
        </w:rPr>
        <w:t>/</w:t>
      </w:r>
      <w:r w:rsidRPr="00F8199F">
        <w:rPr>
          <w:color w:val="4F81BD" w:themeColor="accent1"/>
          <w:lang w:val="fr-FR"/>
        </w:rPr>
        <w:t>nnn.</w:t>
      </w:r>
      <w:r w:rsidR="00D45BC0" w:rsidRPr="00F8199F">
        <w:rPr>
          <w:color w:val="4F81BD" w:themeColor="accent1"/>
          <w:lang w:val="fr-FR"/>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36EF49AC" w:rsidR="008108BB" w:rsidRPr="00CB3030" w:rsidRDefault="008108BB" w:rsidP="0092747E">
      <w:pPr>
        <w:pStyle w:val="BodyTextItalic"/>
        <w:rPr>
          <w:lang w:val="en-US"/>
        </w:rPr>
      </w:pPr>
      <w:r w:rsidRPr="00CB3030">
        <w:rPr>
          <w:lang w:val="en-US"/>
        </w:rPr>
        <w:t>Inuktitut Atuinnaummijuq</w:t>
      </w:r>
      <w:r w:rsidR="00463321" w:rsidRPr="00CB3030">
        <w:rPr>
          <w:lang w:val="en-US"/>
        </w:rPr>
        <w:t>:</w:t>
      </w:r>
      <w:r w:rsidR="00596EBD">
        <w:rPr>
          <w:lang w:val="en-US"/>
        </w:rPr>
        <w:t xml:space="preserve"> [if applicable]</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r w:rsidRPr="00E053C8">
        <w:rPr>
          <w:color w:val="4F81BD" w:themeColor="accent1"/>
        </w:rPr>
        <w:t xml:space="preserve">te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05512C">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4"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05512C">
      <w:pPr>
        <w:pStyle w:val="Heading2"/>
      </w:pPr>
      <w:bookmarkStart w:id="17" w:name="_Toc436400532"/>
      <w:r w:rsidRPr="00CA28AD">
        <w:t>LAYOUT REQUIREMENTS (FORMA</w:t>
      </w:r>
      <w:r>
        <w:t>T</w:t>
      </w:r>
      <w:r w:rsidRPr="00CA28AD">
        <w:t>TING AND STYLES)</w:t>
      </w:r>
      <w:bookmarkEnd w:id="17"/>
    </w:p>
    <w:p w14:paraId="3D57EEAF" w14:textId="787D431B" w:rsidR="00FB39BD" w:rsidRPr="00CA28AD" w:rsidRDefault="00FB39BD" w:rsidP="0005512C">
      <w:pPr>
        <w:pStyle w:val="Heading2"/>
      </w:pPr>
      <w:bookmarkStart w:id="18" w:name="_Toc436400534"/>
      <w:r w:rsidRPr="00CA28AD">
        <w:t>HEADING 2: ARIAL, SIZE 14, BOLD, LEFT ALIGNED, ALL CAPS, PARAGRAPH SPACING 12 PT (0.17 IN, 0.42 CM) BEFORE AND 6 PT (0.08 IN, 0.21 CM) AFTER</w:t>
      </w:r>
      <w:bookmarkEnd w:id="18"/>
    </w:p>
    <w:p w14:paraId="716C8F1B" w14:textId="669D2A16" w:rsidR="00FB39BD" w:rsidRPr="00CA28AD" w:rsidRDefault="00FB39BD" w:rsidP="00DD2355">
      <w:pPr>
        <w:pStyle w:val="Heading3"/>
      </w:pPr>
      <w:bookmarkStart w:id="19" w:name="_Toc436400535"/>
      <w:r w:rsidRPr="00CA28AD">
        <w:t>Heading 3: Arial, 12, bold, left-aligned, paragraph spacing 12 pt (0.17 in, 0.42 cm) before and 6 pt (0.08 in, 0.21 cm) after</w:t>
      </w:r>
      <w:bookmarkEnd w:id="19"/>
    </w:p>
    <w:p w14:paraId="5A7D22F0" w14:textId="56F891E6" w:rsidR="00FB39BD" w:rsidRPr="0092747E" w:rsidRDefault="00FB39BD" w:rsidP="00FB39BD">
      <w:pPr>
        <w:pStyle w:val="BodyText"/>
      </w:pPr>
      <w:r w:rsidRPr="00CA28AD">
        <w:t>Heading 4: Arial, 11, bold, left-aligned, left indentation 18 pt (0.25 in, 0.63 cm), paragraph spacing 6 pt (0.08 in, 0.21 cm) before and after</w:t>
      </w: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37F12CE0" w14:textId="2DBB86FE" w:rsidR="00B40F63" w:rsidRDefault="00FB39BD" w:rsidP="00B40F63">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26C5735D" w14:textId="77777777" w:rsidR="00FB39BD" w:rsidRPr="00FB39BD" w:rsidRDefault="00FB39BD" w:rsidP="0005512C">
      <w:pPr>
        <w:pStyle w:val="Heading2"/>
      </w:pPr>
      <w:r w:rsidRPr="00FB39BD">
        <w:rPr>
          <w:rStyle w:val="StyleStyleHelvetica10ptBody"/>
          <w:caps w:val="0"/>
          <w:sz w:val="28"/>
        </w:rPr>
        <w:t>ALL MANDATORY SECTIONS ARE INCLUDED AND LISTED IN THE CORRECT ORDER</w:t>
      </w:r>
    </w:p>
    <w:sectPr w:rsidR="00FB39BD" w:rsidRPr="00FB39BD" w:rsidSect="00196A8C">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DB79" w14:textId="77777777" w:rsidR="008A773E" w:rsidRDefault="008A773E">
      <w:r>
        <w:separator/>
      </w:r>
    </w:p>
    <w:p w14:paraId="3D986F00" w14:textId="77777777" w:rsidR="008A773E" w:rsidRDefault="008A773E"/>
    <w:p w14:paraId="1BE715C3" w14:textId="77777777" w:rsidR="008A773E" w:rsidRDefault="008A773E"/>
    <w:p w14:paraId="0B3AAD9D" w14:textId="77777777" w:rsidR="008A773E" w:rsidRDefault="008A773E"/>
  </w:endnote>
  <w:endnote w:type="continuationSeparator" w:id="0">
    <w:p w14:paraId="0E1D955A" w14:textId="77777777" w:rsidR="008A773E" w:rsidRDefault="008A773E">
      <w:r>
        <w:continuationSeparator/>
      </w:r>
    </w:p>
    <w:p w14:paraId="1FF74D94" w14:textId="77777777" w:rsidR="008A773E" w:rsidRDefault="008A773E"/>
    <w:p w14:paraId="6D67DCDD" w14:textId="77777777" w:rsidR="008A773E" w:rsidRDefault="008A773E"/>
    <w:p w14:paraId="4490E9AB" w14:textId="77777777" w:rsidR="008A773E" w:rsidRDefault="008A773E"/>
  </w:endnote>
  <w:endnote w:type="continuationNotice" w:id="1">
    <w:p w14:paraId="5840C5C7" w14:textId="77777777" w:rsidR="008A773E" w:rsidRDefault="008A77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C1A9" w14:textId="77777777" w:rsidR="00B03FCB" w:rsidRDefault="00B03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28C16" w14:textId="77777777" w:rsidR="008A773E" w:rsidRDefault="008A773E">
      <w:r>
        <w:separator/>
      </w:r>
    </w:p>
    <w:p w14:paraId="2774F997" w14:textId="77777777" w:rsidR="008A773E" w:rsidRDefault="008A773E"/>
    <w:p w14:paraId="4D97E847" w14:textId="77777777" w:rsidR="008A773E" w:rsidRDefault="008A773E"/>
  </w:footnote>
  <w:footnote w:type="continuationSeparator" w:id="0">
    <w:p w14:paraId="18A93675" w14:textId="77777777" w:rsidR="008A773E" w:rsidRDefault="008A773E">
      <w:r>
        <w:continuationSeparator/>
      </w:r>
    </w:p>
    <w:p w14:paraId="2E9AF601" w14:textId="77777777" w:rsidR="008A773E" w:rsidRDefault="008A773E"/>
    <w:p w14:paraId="09DC537E" w14:textId="77777777" w:rsidR="008A773E" w:rsidRDefault="008A773E"/>
    <w:p w14:paraId="647BB50E" w14:textId="77777777" w:rsidR="008A773E" w:rsidRDefault="008A773E"/>
  </w:footnote>
  <w:footnote w:type="continuationNotice" w:id="1">
    <w:p w14:paraId="6E4EE59E" w14:textId="77777777" w:rsidR="008A773E" w:rsidRDefault="008A77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7"/>
      <w:gridCol w:w="4683"/>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rsidRPr="00B17116">
            <w:t>Name of Region</w:t>
          </w:r>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5A6EE07D" w:rsidR="009346E2" w:rsidRPr="00E159E3" w:rsidRDefault="00000000" w:rsidP="00E159E3">
    <w:pPr>
      <w:tabs>
        <w:tab w:val="right" w:pos="9360"/>
      </w:tabs>
      <w:rPr>
        <w:sz w:val="16"/>
        <w:szCs w:val="16"/>
      </w:rPr>
    </w:pPr>
    <w:r>
      <w:rPr>
        <w:noProof/>
        <w:color w:val="2B579A"/>
        <w:shd w:val="clear" w:color="auto" w:fill="E6E6E6"/>
      </w:rPr>
      <w:pict w14:anchorId="1ADAE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7" type="#_x0000_t136" style="position:absolute;margin-left:0;margin-top:0;width:471.3pt;height:188.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584A9A1F" w:rsidR="00FC335C" w:rsidRPr="001E6250" w:rsidRDefault="00000000" w:rsidP="00253800">
    <w:pPr>
      <w:rPr>
        <w:color w:val="4F81BD" w:themeColor="accent1"/>
        <w:sz w:val="24"/>
      </w:rPr>
    </w:pPr>
    <w:r>
      <w:rPr>
        <w:noProof/>
        <w:color w:val="4F81BD" w:themeColor="accent1"/>
        <w:shd w:val="clear" w:color="auto" w:fill="E6E6E6"/>
      </w:rPr>
      <w:pict w14:anchorId="63F85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E6250" w:rsidRPr="001E6250">
      <w:rPr>
        <w:color w:val="4F81BD" w:themeColor="accent1"/>
        <w:sz w:val="24"/>
      </w:rPr>
      <w:t xml:space="preserve">Delete or replace </w:t>
    </w:r>
    <w:r w:rsidR="004D0E19">
      <w:rPr>
        <w:color w:val="4F81BD" w:themeColor="accent1"/>
        <w:sz w:val="24"/>
      </w:rPr>
      <w:t xml:space="preserve">prompts in </w:t>
    </w:r>
    <w:r w:rsidR="001E6250">
      <w:rPr>
        <w:color w:val="4F81BD" w:themeColor="accent1"/>
        <w:sz w:val="24"/>
      </w:rPr>
      <w:t>blue</w:t>
    </w:r>
    <w:r w:rsidR="001E6250" w:rsidRPr="001E6250">
      <w:rPr>
        <w:color w:val="4F81BD" w:themeColor="accent1"/>
        <w:sz w:val="24"/>
      </w:rPr>
      <w:t xml:space="preserve"> text with black text as you complete the template. </w:t>
    </w:r>
    <w:r w:rsidR="00801E71">
      <w:rPr>
        <w:color w:val="4F81BD" w:themeColor="accent1"/>
        <w:sz w:val="24"/>
      </w:rPr>
      <w:t>Do not delete</w:t>
    </w:r>
    <w:r w:rsidR="00051C98">
      <w:rPr>
        <w:color w:val="4F81BD" w:themeColor="accent1"/>
        <w:sz w:val="24"/>
      </w:rPr>
      <w:t xml:space="preserve"> or modify</w:t>
    </w:r>
    <w:r w:rsidR="00801E71">
      <w:rPr>
        <w:color w:val="4F81BD" w:themeColor="accent1"/>
        <w:sz w:val="24"/>
      </w:rPr>
      <w:t xml:space="preserve"> existing black text</w:t>
    </w:r>
    <w:r w:rsidR="00051C98">
      <w:rPr>
        <w:color w:val="4F81BD" w:themeColor="accent1"/>
        <w:sz w:val="24"/>
      </w:rPr>
      <w:t xml:space="preserve"> unless specified</w:t>
    </w:r>
    <w:r w:rsidR="00801E71">
      <w:rPr>
        <w:color w:val="4F81BD" w:themeColor="accent1"/>
        <w:sz w:val="24"/>
      </w:rPr>
      <w:t>.</w:t>
    </w:r>
    <w:r w:rsidR="001954EC">
      <w:rPr>
        <w:color w:val="4F81BD" w:themeColor="accent1"/>
        <w:sz w:val="24"/>
      </w:rPr>
      <w:t xml:space="preserve"> Black text in square brackets must be modified.</w:t>
    </w:r>
    <w:r w:rsidR="00801E71">
      <w:rPr>
        <w:color w:val="4F81BD" w:themeColor="accent1"/>
        <w:sz w:val="24"/>
      </w:rPr>
      <w:t xml:space="preserve"> </w:t>
    </w:r>
    <w:r w:rsidR="002A0773">
      <w:rPr>
        <w:color w:val="4F81BD" w:themeColor="accent1"/>
        <w:sz w:val="24"/>
      </w:rPr>
      <w:t>Refer to the Guidance Document for information, instructions and examples.</w:t>
    </w:r>
  </w:p>
  <w:p w14:paraId="0E5CD33D" w14:textId="4840C15A" w:rsidR="00E159E3" w:rsidRPr="001918FD" w:rsidRDefault="001918FD" w:rsidP="00B63BD3">
    <w:pPr>
      <w:pStyle w:val="CoverPageHeaderCSAS"/>
      <w:rPr>
        <w:b w:val="0"/>
        <w:bCs/>
      </w:rPr>
    </w:pPr>
    <w:r w:rsidRPr="001E6250">
      <w:rPr>
        <w:b w:val="0"/>
        <w:bCs/>
        <w:color w:val="4F81BD" w:themeColor="accent1"/>
        <w:sz w:val="24"/>
      </w:rPr>
      <w:t xml:space="preserve">DRAFT – FOR </w:t>
    </w:r>
    <w:r w:rsidR="006F3578">
      <w:rPr>
        <w:b w:val="0"/>
        <w:bCs/>
        <w:color w:val="4F81BD" w:themeColor="accent1"/>
        <w:sz w:val="24"/>
      </w:rPr>
      <w:t>PILOT USE</w:t>
    </w:r>
    <w:r w:rsidR="00974C04" w:rsidRPr="001E6250">
      <w:rPr>
        <w:b w:val="0"/>
        <w:bCs/>
        <w:color w:val="4F81BD" w:themeColor="accent1"/>
        <w:sz w:val="24"/>
      </w:rPr>
      <w:t xml:space="preserve"> </w:t>
    </w:r>
    <w:r w:rsidRPr="001E6250">
      <w:rPr>
        <w:b w:val="0"/>
        <w:bCs/>
        <w:color w:val="4F81BD" w:themeColor="accent1"/>
        <w:sz w:val="24"/>
      </w:rPr>
      <w:t>ONLY</w:t>
    </w:r>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12C"/>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2848"/>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6839"/>
    <w:rsid w:val="00287930"/>
    <w:rsid w:val="00287BD3"/>
    <w:rsid w:val="002A0168"/>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323C"/>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317E"/>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869CE"/>
    <w:rsid w:val="00586D15"/>
    <w:rsid w:val="00593BDC"/>
    <w:rsid w:val="005952F6"/>
    <w:rsid w:val="00595BEA"/>
    <w:rsid w:val="00596EBD"/>
    <w:rsid w:val="005A2CAB"/>
    <w:rsid w:val="005A46D9"/>
    <w:rsid w:val="005C6992"/>
    <w:rsid w:val="005C7117"/>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C65A4"/>
    <w:rsid w:val="006D7F2C"/>
    <w:rsid w:val="006E0CE7"/>
    <w:rsid w:val="006E3E89"/>
    <w:rsid w:val="006E5B0F"/>
    <w:rsid w:val="006F1AB3"/>
    <w:rsid w:val="006F3578"/>
    <w:rsid w:val="006F4ED8"/>
    <w:rsid w:val="00702603"/>
    <w:rsid w:val="00704E0F"/>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1A0E"/>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17C99"/>
    <w:rsid w:val="008210B7"/>
    <w:rsid w:val="00822044"/>
    <w:rsid w:val="00835A1D"/>
    <w:rsid w:val="008363C4"/>
    <w:rsid w:val="00841025"/>
    <w:rsid w:val="00850845"/>
    <w:rsid w:val="00851A4B"/>
    <w:rsid w:val="00852AB1"/>
    <w:rsid w:val="00855023"/>
    <w:rsid w:val="0085576D"/>
    <w:rsid w:val="00856323"/>
    <w:rsid w:val="00856521"/>
    <w:rsid w:val="00866029"/>
    <w:rsid w:val="00866FB4"/>
    <w:rsid w:val="00870729"/>
    <w:rsid w:val="00887654"/>
    <w:rsid w:val="008946CB"/>
    <w:rsid w:val="008953F8"/>
    <w:rsid w:val="008A3132"/>
    <w:rsid w:val="008A5E82"/>
    <w:rsid w:val="008A769C"/>
    <w:rsid w:val="008A773E"/>
    <w:rsid w:val="008B656A"/>
    <w:rsid w:val="008C494E"/>
    <w:rsid w:val="008D17FC"/>
    <w:rsid w:val="008D4726"/>
    <w:rsid w:val="008D6117"/>
    <w:rsid w:val="008E0BA3"/>
    <w:rsid w:val="008F02E4"/>
    <w:rsid w:val="008F1426"/>
    <w:rsid w:val="009001D4"/>
    <w:rsid w:val="00900608"/>
    <w:rsid w:val="00900832"/>
    <w:rsid w:val="0090304B"/>
    <w:rsid w:val="00903E9B"/>
    <w:rsid w:val="009055C6"/>
    <w:rsid w:val="00910DB7"/>
    <w:rsid w:val="009110C1"/>
    <w:rsid w:val="00912DC6"/>
    <w:rsid w:val="00916A0A"/>
    <w:rsid w:val="00924072"/>
    <w:rsid w:val="0092707A"/>
    <w:rsid w:val="0092747E"/>
    <w:rsid w:val="009346E2"/>
    <w:rsid w:val="00940ADC"/>
    <w:rsid w:val="0094166A"/>
    <w:rsid w:val="00942918"/>
    <w:rsid w:val="00945686"/>
    <w:rsid w:val="00945A5A"/>
    <w:rsid w:val="00947BAA"/>
    <w:rsid w:val="00947EE9"/>
    <w:rsid w:val="0095070F"/>
    <w:rsid w:val="009520ED"/>
    <w:rsid w:val="00953347"/>
    <w:rsid w:val="0095503E"/>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43FF"/>
    <w:rsid w:val="009B56A6"/>
    <w:rsid w:val="009C3E2E"/>
    <w:rsid w:val="009D7D1A"/>
    <w:rsid w:val="009E1035"/>
    <w:rsid w:val="009E1253"/>
    <w:rsid w:val="009E197B"/>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3FCB"/>
    <w:rsid w:val="00B04EEE"/>
    <w:rsid w:val="00B11413"/>
    <w:rsid w:val="00B1262F"/>
    <w:rsid w:val="00B12BD9"/>
    <w:rsid w:val="00B17116"/>
    <w:rsid w:val="00B26405"/>
    <w:rsid w:val="00B26903"/>
    <w:rsid w:val="00B312A0"/>
    <w:rsid w:val="00B32E0E"/>
    <w:rsid w:val="00B33EB8"/>
    <w:rsid w:val="00B40F63"/>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182C"/>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313"/>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535F6"/>
    <w:rsid w:val="00F66C31"/>
    <w:rsid w:val="00F8199F"/>
    <w:rsid w:val="00F84694"/>
    <w:rsid w:val="00F86191"/>
    <w:rsid w:val="00F86C11"/>
    <w:rsid w:val="00F87E5E"/>
    <w:rsid w:val="00F97830"/>
    <w:rsid w:val="00FA1C7B"/>
    <w:rsid w:val="00FA4C55"/>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1E4EDAE"/>
    <w:rsid w:val="35741A84"/>
    <w:rsid w:val="36DD7FEB"/>
    <w:rsid w:val="376859C5"/>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F8199F"/>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05512C"/>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953347"/>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8D4726"/>
    <w:pPr>
      <w:keepNext/>
      <w:spacing w:before="120" w:after="120"/>
      <w:ind w:left="360"/>
      <w:outlineLvl w:val="3"/>
    </w:pPr>
    <w:rPr>
      <w:b/>
      <w:bCs/>
      <w:szCs w:val="28"/>
      <w:lang w:val="en-CA"/>
    </w:rPr>
  </w:style>
  <w:style w:type="paragraph" w:styleId="Heading5">
    <w:name w:val="heading 5"/>
    <w:basedOn w:val="Normal"/>
    <w:next w:val="Normal"/>
    <w:link w:val="Heading5Char"/>
    <w:qFormat/>
    <w:rsid w:val="00B40F63"/>
    <w:pPr>
      <w:keepNext/>
      <w:spacing w:before="120" w:after="120"/>
      <w:ind w:left="562"/>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05512C"/>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F8199F"/>
    <w:rPr>
      <w:rFonts w:ascii="Arial" w:hAnsi="Arial"/>
      <w:b/>
      <w:caps/>
      <w:sz w:val="32"/>
      <w:szCs w:val="24"/>
      <w:lang w:eastAsia="en-US"/>
    </w:rPr>
  </w:style>
  <w:style w:type="character" w:customStyle="1" w:styleId="Heading3Char">
    <w:name w:val="Heading 3 Char"/>
    <w:basedOn w:val="DefaultParagraphFont"/>
    <w:link w:val="Heading3"/>
    <w:rsid w:val="00953347"/>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8D4726"/>
    <w:rPr>
      <w:rFonts w:ascii="Arial" w:hAnsi="Arial"/>
      <w:b/>
      <w:bCs/>
      <w:sz w:val="22"/>
      <w:szCs w:val="28"/>
      <w:lang w:eastAsia="en-US"/>
    </w:rPr>
  </w:style>
  <w:style w:type="character" w:customStyle="1" w:styleId="Heading5Char">
    <w:name w:val="Heading 5 Char"/>
    <w:basedOn w:val="DefaultParagraphFont"/>
    <w:link w:val="Heading5"/>
    <w:rsid w:val="00B40F63"/>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Footnote">
    <w:name w:val="Footnote"/>
    <w:basedOn w:val="Normal"/>
    <w:rsid w:val="00B40F63"/>
    <w:pPr>
      <w:spacing w:before="120" w:after="120"/>
      <w:ind w:left="360" w:hanging="3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tra.dfo-mpo.gc.ca/csas-sccs/index-eng.html"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2" ma:contentTypeDescription="Create a new document." ma:contentTypeScope="" ma:versionID="19faeb75b63e6540050432c5a9d1c813">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bfd0dff49a2870cce626a446af30cc44"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2.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customXml/itemProps3.xml><?xml version="1.0" encoding="utf-8"?>
<ds:datastoreItem xmlns:ds="http://schemas.openxmlformats.org/officeDocument/2006/customXml" ds:itemID="{07BDB9DF-47B9-4025-9C71-FAA9D965D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8E244-3F08-44CF-B30E-FFD2C54F0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35</TotalTime>
  <Pages>7</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Marentette, Julie (she, her / elle, la) (DFO/MPO)</cp:lastModifiedBy>
  <cp:revision>9</cp:revision>
  <cp:lastPrinted>2024-01-18T18:37:00Z</cp:lastPrinted>
  <dcterms:created xsi:type="dcterms:W3CDTF">2024-02-19T19:04:00Z</dcterms:created>
  <dcterms:modified xsi:type="dcterms:W3CDTF">2024-02-19T22:03:00Z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