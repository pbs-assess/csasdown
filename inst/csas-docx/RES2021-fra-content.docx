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6A" w:rsidRPr="00E2452E" w:rsidRDefault="00E23C6A" w:rsidP="00E23C6A">
      <w:pPr>
        <w:pStyle w:val="TABLEDESMATIRES"/>
        <w:rPr>
          <w:lang w:val="fr-CA"/>
        </w:rPr>
      </w:pPr>
      <w:bookmarkStart w:id="0" w:name="_GoBack"/>
      <w:bookmarkEnd w:id="0"/>
      <w:r w:rsidRPr="00E2452E">
        <w:rPr>
          <w:lang w:val="fr-CA"/>
        </w:rPr>
        <w:t>TABLE DES MATIÈRES</w:t>
      </w:r>
    </w:p>
    <w:p w:rsidR="00B14078" w:rsidRPr="002B5224" w:rsidRDefault="00B14078">
      <w:pPr>
        <w:pStyle w:val="TOC1"/>
        <w:rPr>
          <w:rFonts w:asciiTheme="minorHAnsi" w:eastAsiaTheme="minorEastAsia" w:hAnsiTheme="minorHAnsi" w:cstheme="minorBidi"/>
          <w:caps w:val="0"/>
          <w:noProof/>
          <w:szCs w:val="22"/>
          <w:lang w:val="fr-FR" w:eastAsia="en-US"/>
        </w:rPr>
      </w:pPr>
      <w:r>
        <w:rPr>
          <w:caps w:val="0"/>
          <w:lang w:val="fr-CA"/>
        </w:rPr>
        <w:fldChar w:fldCharType="begin"/>
      </w:r>
      <w:r>
        <w:rPr>
          <w:caps w:val="0"/>
          <w:lang w:val="fr-CA"/>
        </w:rPr>
        <w:instrText xml:space="preserve"> TOC \o "1-3" \u </w:instrText>
      </w:r>
      <w:r>
        <w:rPr>
          <w:caps w:val="0"/>
          <w:lang w:val="fr-CA"/>
        </w:rPr>
        <w:fldChar w:fldCharType="separate"/>
      </w:r>
      <w:r w:rsidRPr="00192095">
        <w:rPr>
          <w:caps w:val="0"/>
          <w:noProof/>
          <w:lang w:val="fr-CA"/>
        </w:rPr>
        <w:t>RÉSUMÉ</w:t>
      </w:r>
      <w:r w:rsidRPr="002B5224">
        <w:rPr>
          <w:noProof/>
          <w:lang w:val="fr-FR"/>
        </w:rPr>
        <w:tab/>
      </w:r>
      <w:r>
        <w:rPr>
          <w:noProof/>
        </w:rPr>
        <w:fldChar w:fldCharType="begin"/>
      </w:r>
      <w:r w:rsidRPr="002B5224">
        <w:rPr>
          <w:noProof/>
          <w:lang w:val="fr-FR"/>
        </w:rPr>
        <w:instrText xml:space="preserve"> PAGEREF _Toc30597111 \h </w:instrText>
      </w:r>
      <w:r>
        <w:rPr>
          <w:noProof/>
        </w:rPr>
      </w:r>
      <w:r>
        <w:rPr>
          <w:noProof/>
        </w:rPr>
        <w:fldChar w:fldCharType="separate"/>
      </w:r>
      <w:r w:rsidRPr="002B5224">
        <w:rPr>
          <w:caps w:val="0"/>
          <w:noProof/>
          <w:lang w:val="fr-FR"/>
        </w:rPr>
        <w:t>iv</w:t>
      </w:r>
      <w:r>
        <w:rPr>
          <w:noProof/>
        </w:rPr>
        <w:fldChar w:fldCharType="end"/>
      </w:r>
    </w:p>
    <w:p w:rsidR="00B14078" w:rsidRPr="002B5224" w:rsidRDefault="00B14078">
      <w:pPr>
        <w:pStyle w:val="TOC1"/>
        <w:rPr>
          <w:rFonts w:asciiTheme="minorHAnsi" w:eastAsiaTheme="minorEastAsia" w:hAnsiTheme="minorHAnsi" w:cstheme="minorBidi"/>
          <w:caps w:val="0"/>
          <w:noProof/>
          <w:szCs w:val="22"/>
          <w:lang w:val="fr-FR" w:eastAsia="en-US"/>
        </w:rPr>
      </w:pPr>
      <w:r w:rsidRPr="00192095">
        <w:rPr>
          <w:caps w:val="0"/>
          <w:noProof/>
          <w:lang w:val="fr-CA"/>
        </w:rPr>
        <w:t>INTRODUCTION</w:t>
      </w:r>
      <w:r w:rsidRPr="002B5224">
        <w:rPr>
          <w:noProof/>
          <w:lang w:val="fr-FR"/>
        </w:rPr>
        <w:tab/>
      </w:r>
      <w:r>
        <w:rPr>
          <w:noProof/>
        </w:rPr>
        <w:fldChar w:fldCharType="begin"/>
      </w:r>
      <w:r w:rsidRPr="002B5224">
        <w:rPr>
          <w:noProof/>
          <w:lang w:val="fr-FR"/>
        </w:rPr>
        <w:instrText xml:space="preserve"> PAGEREF _Toc30597112 \h </w:instrText>
      </w:r>
      <w:r>
        <w:rPr>
          <w:noProof/>
        </w:rPr>
      </w:r>
      <w:r>
        <w:rPr>
          <w:noProof/>
        </w:rPr>
        <w:fldChar w:fldCharType="separate"/>
      </w:r>
      <w:r w:rsidRPr="002B5224">
        <w:rPr>
          <w:noProof/>
          <w:lang w:val="fr-FR"/>
        </w:rPr>
        <w:t>1</w:t>
      </w:r>
      <w:r>
        <w:rPr>
          <w:noProof/>
        </w:rPr>
        <w:fldChar w:fldCharType="end"/>
      </w:r>
    </w:p>
    <w:p w:rsidR="00B14078" w:rsidRPr="002B5224" w:rsidRDefault="00B14078">
      <w:pPr>
        <w:pStyle w:val="TOC1"/>
        <w:rPr>
          <w:rFonts w:asciiTheme="minorHAnsi" w:eastAsiaTheme="minorEastAsia" w:hAnsiTheme="minorHAnsi" w:cstheme="minorBidi"/>
          <w:caps w:val="0"/>
          <w:noProof/>
          <w:szCs w:val="22"/>
          <w:lang w:val="fr-FR" w:eastAsia="en-US"/>
        </w:rPr>
      </w:pPr>
      <w:r w:rsidRPr="00192095">
        <w:rPr>
          <w:noProof/>
          <w:lang w:val="fr-CA"/>
        </w:rPr>
        <w:t>Autres titres</w:t>
      </w:r>
      <w:r w:rsidRPr="002B5224">
        <w:rPr>
          <w:noProof/>
          <w:lang w:val="fr-FR"/>
        </w:rPr>
        <w:tab/>
      </w:r>
      <w:r>
        <w:rPr>
          <w:noProof/>
        </w:rPr>
        <w:fldChar w:fldCharType="begin"/>
      </w:r>
      <w:r w:rsidRPr="002B5224">
        <w:rPr>
          <w:noProof/>
          <w:lang w:val="fr-FR"/>
        </w:rPr>
        <w:instrText xml:space="preserve"> PAGEREF _Toc30597113 \h </w:instrText>
      </w:r>
      <w:r>
        <w:rPr>
          <w:noProof/>
        </w:rPr>
      </w:r>
      <w:r>
        <w:rPr>
          <w:noProof/>
        </w:rPr>
        <w:fldChar w:fldCharType="separate"/>
      </w:r>
      <w:r w:rsidRPr="002B5224">
        <w:rPr>
          <w:noProof/>
          <w:lang w:val="fr-FR"/>
        </w:rPr>
        <w:t>1</w:t>
      </w:r>
      <w:r>
        <w:rPr>
          <w:noProof/>
        </w:rPr>
        <w:fldChar w:fldCharType="end"/>
      </w:r>
    </w:p>
    <w:p w:rsidR="00B14078" w:rsidRPr="002B5224" w:rsidRDefault="00B14078">
      <w:pPr>
        <w:pStyle w:val="TOC1"/>
        <w:rPr>
          <w:rFonts w:asciiTheme="minorHAnsi" w:eastAsiaTheme="minorEastAsia" w:hAnsiTheme="minorHAnsi" w:cstheme="minorBidi"/>
          <w:caps w:val="0"/>
          <w:noProof/>
          <w:szCs w:val="22"/>
          <w:lang w:val="fr-FR" w:eastAsia="en-US"/>
        </w:rPr>
      </w:pPr>
      <w:r w:rsidRPr="00192095">
        <w:rPr>
          <w:noProof/>
          <w:lang w:val="fr-CA"/>
        </w:rPr>
        <w:t>RÉFÉRENCES CITÉES</w:t>
      </w:r>
      <w:r w:rsidRPr="002B5224">
        <w:rPr>
          <w:noProof/>
          <w:lang w:val="fr-FR"/>
        </w:rPr>
        <w:tab/>
      </w:r>
      <w:r>
        <w:rPr>
          <w:noProof/>
        </w:rPr>
        <w:fldChar w:fldCharType="begin"/>
      </w:r>
      <w:r w:rsidRPr="002B5224">
        <w:rPr>
          <w:noProof/>
          <w:lang w:val="fr-FR"/>
        </w:rPr>
        <w:instrText xml:space="preserve"> PAGEREF _Toc30597114 \h </w:instrText>
      </w:r>
      <w:r>
        <w:rPr>
          <w:noProof/>
        </w:rPr>
      </w:r>
      <w:r>
        <w:rPr>
          <w:noProof/>
        </w:rPr>
        <w:fldChar w:fldCharType="separate"/>
      </w:r>
      <w:r w:rsidRPr="002B5224">
        <w:rPr>
          <w:noProof/>
          <w:lang w:val="fr-FR"/>
        </w:rPr>
        <w:t>1</w:t>
      </w:r>
      <w:r>
        <w:rPr>
          <w:noProof/>
        </w:rPr>
        <w:fldChar w:fldCharType="end"/>
      </w:r>
    </w:p>
    <w:p w:rsidR="00B14078" w:rsidRPr="002B5224" w:rsidRDefault="00B14078">
      <w:pPr>
        <w:pStyle w:val="TOC1"/>
        <w:rPr>
          <w:rFonts w:asciiTheme="minorHAnsi" w:eastAsiaTheme="minorEastAsia" w:hAnsiTheme="minorHAnsi" w:cstheme="minorBidi"/>
          <w:caps w:val="0"/>
          <w:noProof/>
          <w:szCs w:val="22"/>
          <w:lang w:val="fr-FR" w:eastAsia="en-US"/>
        </w:rPr>
      </w:pPr>
      <w:r w:rsidRPr="00192095">
        <w:rPr>
          <w:caps w:val="0"/>
          <w:noProof/>
          <w:lang w:val="fr-CA"/>
        </w:rPr>
        <w:t>ANNEXE (OU ANNEXES)</w:t>
      </w:r>
      <w:r w:rsidRPr="002B5224">
        <w:rPr>
          <w:noProof/>
          <w:lang w:val="fr-FR"/>
        </w:rPr>
        <w:tab/>
      </w:r>
      <w:r>
        <w:rPr>
          <w:noProof/>
        </w:rPr>
        <w:fldChar w:fldCharType="begin"/>
      </w:r>
      <w:r w:rsidRPr="002B5224">
        <w:rPr>
          <w:noProof/>
          <w:lang w:val="fr-FR"/>
        </w:rPr>
        <w:instrText xml:space="preserve"> PAGEREF _Toc30597115 \h </w:instrText>
      </w:r>
      <w:r>
        <w:rPr>
          <w:noProof/>
        </w:rPr>
      </w:r>
      <w:r>
        <w:rPr>
          <w:noProof/>
        </w:rPr>
        <w:fldChar w:fldCharType="separate"/>
      </w:r>
      <w:r w:rsidRPr="002B5224">
        <w:rPr>
          <w:noProof/>
          <w:lang w:val="fr-FR"/>
        </w:rPr>
        <w:t>1</w:t>
      </w:r>
      <w:r>
        <w:rPr>
          <w:noProof/>
        </w:rPr>
        <w:fldChar w:fldCharType="end"/>
      </w:r>
    </w:p>
    <w:p w:rsidR="00B14078" w:rsidRPr="002B5224" w:rsidRDefault="00B14078">
      <w:pPr>
        <w:pStyle w:val="TOC2"/>
        <w:rPr>
          <w:rFonts w:asciiTheme="minorHAnsi" w:eastAsiaTheme="minorEastAsia" w:hAnsiTheme="minorHAnsi" w:cstheme="minorBidi"/>
          <w:caps w:val="0"/>
          <w:szCs w:val="22"/>
          <w:lang w:val="fr-FR" w:eastAsia="en-US"/>
        </w:rPr>
      </w:pPr>
      <w:r w:rsidRPr="00192095">
        <w:rPr>
          <w:lang w:val="fr-CA"/>
        </w:rPr>
        <w:t>TROUSSE DES PUBLICATIONS</w:t>
      </w:r>
      <w:r w:rsidRPr="002B5224">
        <w:rPr>
          <w:lang w:val="fr-FR"/>
        </w:rPr>
        <w:tab/>
      </w:r>
      <w:r>
        <w:fldChar w:fldCharType="begin"/>
      </w:r>
      <w:r w:rsidRPr="002B5224">
        <w:rPr>
          <w:lang w:val="fr-FR"/>
        </w:rPr>
        <w:instrText xml:space="preserve"> PAGEREF _Toc30597116 \h </w:instrText>
      </w:r>
      <w:r>
        <w:fldChar w:fldCharType="separate"/>
      </w:r>
      <w:r w:rsidRPr="002B5224">
        <w:rPr>
          <w:lang w:val="fr-FR"/>
        </w:rPr>
        <w:t>2</w:t>
      </w:r>
      <w:r>
        <w:fldChar w:fldCharType="end"/>
      </w:r>
    </w:p>
    <w:p w:rsidR="00B14078" w:rsidRPr="002B5224" w:rsidRDefault="00B14078">
      <w:pPr>
        <w:pStyle w:val="TOC2"/>
        <w:rPr>
          <w:rFonts w:asciiTheme="minorHAnsi" w:eastAsiaTheme="minorEastAsia" w:hAnsiTheme="minorHAnsi" w:cstheme="minorBidi"/>
          <w:caps w:val="0"/>
          <w:szCs w:val="22"/>
          <w:lang w:val="fr-FR" w:eastAsia="en-US"/>
        </w:rPr>
      </w:pPr>
      <w:r w:rsidRPr="00192095">
        <w:rPr>
          <w:lang w:val="fr-CA"/>
        </w:rPr>
        <w:t>RÈGLES DE PRÉSENTATION (STYLES ET MISE EN FORME)</w:t>
      </w:r>
      <w:r w:rsidRPr="002B5224">
        <w:rPr>
          <w:lang w:val="fr-FR"/>
        </w:rPr>
        <w:tab/>
      </w:r>
      <w:r>
        <w:fldChar w:fldCharType="begin"/>
      </w:r>
      <w:r w:rsidRPr="002B5224">
        <w:rPr>
          <w:lang w:val="fr-FR"/>
        </w:rPr>
        <w:instrText xml:space="preserve"> PAGEREF _Toc30597117 \h </w:instrText>
      </w:r>
      <w:r>
        <w:fldChar w:fldCharType="separate"/>
      </w:r>
      <w:r w:rsidRPr="002B5224">
        <w:rPr>
          <w:lang w:val="fr-FR"/>
        </w:rPr>
        <w:t>2</w:t>
      </w:r>
      <w:r>
        <w:fldChar w:fldCharType="end"/>
      </w:r>
    </w:p>
    <w:p w:rsidR="00B14078" w:rsidRPr="002B5224" w:rsidRDefault="00B14078">
      <w:pPr>
        <w:pStyle w:val="TOC1"/>
        <w:rPr>
          <w:rFonts w:asciiTheme="minorHAnsi" w:eastAsiaTheme="minorEastAsia" w:hAnsiTheme="minorHAnsi" w:cstheme="minorBidi"/>
          <w:caps w:val="0"/>
          <w:noProof/>
          <w:szCs w:val="22"/>
          <w:lang w:val="fr-FR" w:eastAsia="en-US"/>
        </w:rPr>
      </w:pPr>
      <w:r w:rsidRPr="00192095">
        <w:rPr>
          <w:caps w:val="0"/>
          <w:noProof/>
          <w:lang w:val="fr-CA"/>
        </w:rPr>
        <w:t>TITRE 1 : ARIAL, TAILLE 12, GRAS, CENTRÉ, MAJUSCULES, ESPACEMENT ENTRE LES PARAGRAPHES DE 18 PT (0,25 PO, 0,63 CM) AVANT ET 6 PT (0,08 PO, 0,21 CM) APRÈS</w:t>
      </w:r>
      <w:r w:rsidRPr="002B5224">
        <w:rPr>
          <w:noProof/>
          <w:lang w:val="fr-FR"/>
        </w:rPr>
        <w:tab/>
      </w:r>
      <w:r>
        <w:rPr>
          <w:noProof/>
        </w:rPr>
        <w:fldChar w:fldCharType="begin"/>
      </w:r>
      <w:r w:rsidRPr="002B5224">
        <w:rPr>
          <w:noProof/>
          <w:lang w:val="fr-FR"/>
        </w:rPr>
        <w:instrText xml:space="preserve"> PAGEREF _Toc30597118 \h </w:instrText>
      </w:r>
      <w:r>
        <w:rPr>
          <w:noProof/>
        </w:rPr>
      </w:r>
      <w:r>
        <w:rPr>
          <w:noProof/>
        </w:rPr>
        <w:fldChar w:fldCharType="separate"/>
      </w:r>
      <w:r w:rsidRPr="002B5224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B14078" w:rsidRPr="002B5224" w:rsidRDefault="00B14078">
      <w:pPr>
        <w:pStyle w:val="TOC2"/>
        <w:rPr>
          <w:rFonts w:asciiTheme="minorHAnsi" w:eastAsiaTheme="minorEastAsia" w:hAnsiTheme="minorHAnsi" w:cstheme="minorBidi"/>
          <w:caps w:val="0"/>
          <w:szCs w:val="22"/>
          <w:lang w:val="fr-FR" w:eastAsia="en-US"/>
        </w:rPr>
      </w:pPr>
      <w:r w:rsidRPr="00192095">
        <w:rPr>
          <w:caps w:val="0"/>
          <w:lang w:val="fr-CA"/>
        </w:rPr>
        <w:t>TITRE 2 : ARIAL, TAILLE 12, GRAS, ALIGNEMENT À GAUCHE, MAJUSCULES, ESPACEMENT ENTRE LES PARAGRAPHES DE 12 PT (0,17 PO, 0,42 CM) AVANT ET 6 PT (0,08 PO, 0,21 CM) APRÈS</w:t>
      </w:r>
      <w:r w:rsidRPr="002B5224">
        <w:rPr>
          <w:lang w:val="fr-FR"/>
        </w:rPr>
        <w:tab/>
      </w:r>
      <w:r>
        <w:fldChar w:fldCharType="begin"/>
      </w:r>
      <w:r w:rsidRPr="002B5224">
        <w:rPr>
          <w:lang w:val="fr-FR"/>
        </w:rPr>
        <w:instrText xml:space="preserve"> PAGEREF _Toc30597119 \h </w:instrText>
      </w:r>
      <w:r>
        <w:fldChar w:fldCharType="separate"/>
      </w:r>
      <w:r w:rsidRPr="002B5224">
        <w:rPr>
          <w:lang w:val="fr-FR"/>
        </w:rPr>
        <w:t>2</w:t>
      </w:r>
      <w:r>
        <w:fldChar w:fldCharType="end"/>
      </w:r>
    </w:p>
    <w:p w:rsidR="00B14078" w:rsidRPr="002B5224" w:rsidRDefault="00B14078">
      <w:pPr>
        <w:pStyle w:val="TOC3"/>
        <w:rPr>
          <w:rFonts w:asciiTheme="minorHAnsi" w:eastAsiaTheme="minorEastAsia" w:hAnsiTheme="minorHAnsi" w:cstheme="minorBidi"/>
          <w:noProof/>
          <w:lang w:val="fr-FR" w:eastAsia="en-US"/>
        </w:rPr>
      </w:pPr>
      <w:r w:rsidRPr="00192095">
        <w:rPr>
          <w:noProof/>
          <w:lang w:val="fr-CA"/>
        </w:rPr>
        <w:t>Titre 3 : Arial, taille 12, gras, alignement à gauche, espacement entre les paragraphes de 12 pt (0,17 po, 0,42 cm) avant et 6 pt (0,08 po, 0,21 cm) après</w:t>
      </w:r>
      <w:r w:rsidRPr="002B5224">
        <w:rPr>
          <w:noProof/>
          <w:lang w:val="fr-FR"/>
        </w:rPr>
        <w:tab/>
      </w:r>
      <w:r>
        <w:rPr>
          <w:noProof/>
        </w:rPr>
        <w:fldChar w:fldCharType="begin"/>
      </w:r>
      <w:r w:rsidRPr="002B5224">
        <w:rPr>
          <w:noProof/>
          <w:lang w:val="fr-FR"/>
        </w:rPr>
        <w:instrText xml:space="preserve"> PAGEREF _Toc30597120 \h </w:instrText>
      </w:r>
      <w:r>
        <w:rPr>
          <w:noProof/>
        </w:rPr>
      </w:r>
      <w:r>
        <w:rPr>
          <w:noProof/>
        </w:rPr>
        <w:fldChar w:fldCharType="separate"/>
      </w:r>
      <w:r w:rsidRPr="002B5224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770F01" w:rsidRPr="00E2452E" w:rsidRDefault="00B14078" w:rsidP="00823B28">
      <w:pPr>
        <w:pStyle w:val="BodyText"/>
        <w:rPr>
          <w:sz w:val="6"/>
          <w:szCs w:val="6"/>
          <w:lang w:val="fr-CA"/>
        </w:rPr>
      </w:pPr>
      <w:r>
        <w:rPr>
          <w:caps/>
          <w:lang w:val="fr-CA"/>
        </w:rPr>
        <w:fldChar w:fldCharType="end"/>
      </w:r>
      <w:r w:rsidR="00B26B77" w:rsidRPr="00E2452E">
        <w:rPr>
          <w:lang w:val="fr-CA"/>
        </w:rPr>
        <w:br w:type="page"/>
      </w:r>
    </w:p>
    <w:p w:rsidR="00B26B77" w:rsidRPr="00E2452E" w:rsidRDefault="005A33A7" w:rsidP="00770F01">
      <w:pPr>
        <w:pStyle w:val="Heading1"/>
        <w:rPr>
          <w:lang w:val="fr-CA"/>
        </w:rPr>
      </w:pPr>
      <w:bookmarkStart w:id="1" w:name="_Toc30597111"/>
      <w:r w:rsidRPr="00E2452E">
        <w:rPr>
          <w:caps w:val="0"/>
          <w:lang w:val="fr-CA"/>
        </w:rPr>
        <w:lastRenderedPageBreak/>
        <w:t>RÉSUMÉ</w:t>
      </w:r>
      <w:bookmarkEnd w:id="1"/>
    </w:p>
    <w:p w:rsidR="000A5BED" w:rsidRPr="00E2452E" w:rsidRDefault="000A5BED" w:rsidP="000A5BED">
      <w:pPr>
        <w:pStyle w:val="BodyText"/>
        <w:rPr>
          <w:lang w:val="fr-CA"/>
        </w:rPr>
      </w:pPr>
      <w:r w:rsidRPr="00E2452E">
        <w:rPr>
          <w:lang w:val="fr-CA"/>
        </w:rPr>
        <w:t xml:space="preserve">OBLIGATOIRE </w:t>
      </w:r>
    </w:p>
    <w:p w:rsidR="000A5BED" w:rsidRPr="00E2452E" w:rsidRDefault="00147E6A" w:rsidP="000A5BED">
      <w:pPr>
        <w:pStyle w:val="BodyText"/>
        <w:rPr>
          <w:lang w:val="fr-CA"/>
        </w:rPr>
      </w:pPr>
      <w:r w:rsidRPr="00E2452E">
        <w:rPr>
          <w:lang w:val="fr-CA"/>
        </w:rPr>
        <w:t>Le Résumé est obligatoire.  Cette section sera affichée en format HTML sur le site Web des AP, suivie du lien vers la version PDF complète de la publication.</w:t>
      </w:r>
    </w:p>
    <w:p w:rsidR="00147E6A" w:rsidRPr="00E2452E" w:rsidRDefault="00147E6A" w:rsidP="000A5BED">
      <w:pPr>
        <w:pStyle w:val="BodyText"/>
        <w:rPr>
          <w:b/>
          <w:lang w:val="fr-CA"/>
        </w:rPr>
      </w:pPr>
      <w:r w:rsidRPr="00E2452E">
        <w:rPr>
          <w:b/>
          <w:lang w:val="fr-CA"/>
        </w:rPr>
        <w:t>Le Résumé ne doit pas être plus de ½ une page (environ 400 mots).</w:t>
      </w:r>
    </w:p>
    <w:p w:rsidR="00255CA1" w:rsidRPr="00E2452E" w:rsidRDefault="00255CA1" w:rsidP="000A5BED">
      <w:pPr>
        <w:pStyle w:val="BodyText"/>
        <w:rPr>
          <w:lang w:val="fr-CA"/>
        </w:rPr>
      </w:pPr>
    </w:p>
    <w:p w:rsidR="000A5BED" w:rsidRPr="00E2452E" w:rsidRDefault="000A5BED" w:rsidP="000A5BED">
      <w:pPr>
        <w:rPr>
          <w:lang w:val="fr-CA"/>
        </w:rPr>
        <w:sectPr w:rsidR="000A5BED" w:rsidRPr="00E2452E" w:rsidSect="000A5BED">
          <w:headerReference w:type="default" r:id="rId8"/>
          <w:footerReference w:type="default" r:id="rId9"/>
          <w:pgSz w:w="12240" w:h="15840"/>
          <w:pgMar w:top="1440" w:right="1440" w:bottom="1440" w:left="1440" w:header="720" w:footer="619" w:gutter="0"/>
          <w:pgNumType w:fmt="lowerRoman" w:start="3"/>
          <w:cols w:space="720"/>
        </w:sectPr>
      </w:pPr>
    </w:p>
    <w:p w:rsidR="00147E6A" w:rsidRPr="00E2452E" w:rsidRDefault="00147E6A" w:rsidP="00147E6A">
      <w:pPr>
        <w:pStyle w:val="Heading1"/>
        <w:rPr>
          <w:lang w:val="fr-CA"/>
        </w:rPr>
      </w:pPr>
      <w:bookmarkStart w:id="2" w:name="_Toc30597112"/>
      <w:r w:rsidRPr="00E2452E">
        <w:rPr>
          <w:caps w:val="0"/>
          <w:lang w:val="fr-CA"/>
        </w:rPr>
        <w:lastRenderedPageBreak/>
        <w:t>INTRODUCTION</w:t>
      </w:r>
      <w:bookmarkEnd w:id="2"/>
    </w:p>
    <w:p w:rsidR="00147E6A" w:rsidRPr="00E2452E" w:rsidRDefault="00147E6A" w:rsidP="00147E6A">
      <w:pPr>
        <w:pStyle w:val="BodyText"/>
        <w:rPr>
          <w:lang w:val="fr-CA"/>
        </w:rPr>
      </w:pPr>
      <w:r w:rsidRPr="00E2452E">
        <w:rPr>
          <w:lang w:val="fr-CA"/>
        </w:rPr>
        <w:t>L'introduction n'est pas obligatoire, mais lorsqu'elle est disponible, elle commence à la page 1</w:t>
      </w:r>
      <w:r w:rsidR="009C64B6" w:rsidRPr="00E2452E">
        <w:rPr>
          <w:lang w:val="fr-CA"/>
        </w:rPr>
        <w:t>.</w:t>
      </w:r>
    </w:p>
    <w:p w:rsidR="00C84438" w:rsidRPr="00E2452E" w:rsidRDefault="009C64B6" w:rsidP="00C84438">
      <w:pPr>
        <w:pStyle w:val="Heading1"/>
        <w:rPr>
          <w:lang w:val="fr-CA"/>
        </w:rPr>
      </w:pPr>
      <w:bookmarkStart w:id="3" w:name="_Toc30597113"/>
      <w:r w:rsidRPr="00E2452E">
        <w:rPr>
          <w:lang w:val="fr-CA"/>
        </w:rPr>
        <w:t>Autres titres</w:t>
      </w:r>
      <w:bookmarkEnd w:id="3"/>
    </w:p>
    <w:p w:rsidR="00C84438" w:rsidRPr="00E2452E" w:rsidRDefault="00C84438" w:rsidP="00C84438">
      <w:pPr>
        <w:pStyle w:val="BodyText"/>
        <w:rPr>
          <w:lang w:val="fr-CA"/>
        </w:rPr>
      </w:pPr>
      <w:r w:rsidRPr="00E2452E">
        <w:rPr>
          <w:lang w:val="fr-CA"/>
        </w:rPr>
        <w:t xml:space="preserve">Les documents de recherche expliquent les renseignements techniques et les données à l'appui de l'avis. </w:t>
      </w:r>
      <w:r w:rsidR="009C64B6" w:rsidRPr="00E2452E">
        <w:rPr>
          <w:lang w:val="fr-CA"/>
        </w:rPr>
        <w:t xml:space="preserve">Autres titres peuvent inclure : Méthodes, Résultats &amp; Discussion. Ces titres sont facultatifs et variant selon le contexte. </w:t>
      </w:r>
    </w:p>
    <w:p w:rsidR="000A5BED" w:rsidRPr="00E2452E" w:rsidRDefault="000A5BED" w:rsidP="00231AFC">
      <w:pPr>
        <w:pStyle w:val="Heading1"/>
        <w:rPr>
          <w:lang w:val="fr-CA"/>
        </w:rPr>
      </w:pPr>
      <w:bookmarkStart w:id="4" w:name="_Toc30597114"/>
      <w:r w:rsidRPr="00E2452E">
        <w:rPr>
          <w:lang w:val="fr-CA"/>
        </w:rPr>
        <w:t>RÉFÉRENCES CITÉES</w:t>
      </w:r>
      <w:bookmarkEnd w:id="4"/>
    </w:p>
    <w:p w:rsidR="005A33A7" w:rsidRPr="00E2452E" w:rsidRDefault="005A33A7" w:rsidP="005A33A7">
      <w:pPr>
        <w:pStyle w:val="BodyText"/>
        <w:rPr>
          <w:lang w:val="fr-CA"/>
        </w:rPr>
      </w:pPr>
      <w:r w:rsidRPr="00E2452E">
        <w:rPr>
          <w:lang w:val="fr-CA"/>
        </w:rPr>
        <w:t xml:space="preserve">Les références doivent se conformer au </w:t>
      </w:r>
      <w:hyperlink r:id="rId10" w:history="1">
        <w:r w:rsidRPr="00E2452E">
          <w:rPr>
            <w:rStyle w:val="Hyperlink"/>
            <w:i/>
          </w:rPr>
          <w:t>Guide pour la préparation des rapports de Pêches et Océans Canada</w:t>
        </w:r>
      </w:hyperlink>
      <w:r w:rsidRPr="00E2452E">
        <w:rPr>
          <w:lang w:val="fr-CA"/>
        </w:rPr>
        <w:t>.</w:t>
      </w:r>
    </w:p>
    <w:p w:rsidR="00285FBA" w:rsidRPr="00E2452E" w:rsidRDefault="006524AC" w:rsidP="00285FBA">
      <w:pPr>
        <w:pStyle w:val="citation"/>
        <w:rPr>
          <w:lang w:val="fr-CA"/>
        </w:rPr>
      </w:pPr>
      <w:r w:rsidRPr="00E2452E">
        <w:rPr>
          <w:lang w:val="fr-CA"/>
        </w:rPr>
        <w:t>Style « Citation »</w:t>
      </w:r>
    </w:p>
    <w:p w:rsidR="00D36150" w:rsidRPr="00E2452E" w:rsidRDefault="00073801" w:rsidP="00231AFC">
      <w:pPr>
        <w:pStyle w:val="Heading1"/>
        <w:rPr>
          <w:lang w:val="fr-CA"/>
        </w:rPr>
      </w:pPr>
      <w:bookmarkStart w:id="5" w:name="_Toc30597115"/>
      <w:r w:rsidRPr="00E2452E">
        <w:rPr>
          <w:caps w:val="0"/>
          <w:lang w:val="fr-CA"/>
        </w:rPr>
        <w:t xml:space="preserve">ANNEXE (OU </w:t>
      </w:r>
      <w:r w:rsidR="00231AFC" w:rsidRPr="00E2452E">
        <w:rPr>
          <w:caps w:val="0"/>
          <w:lang w:val="fr-CA"/>
        </w:rPr>
        <w:t>ANNEXES</w:t>
      </w:r>
      <w:r w:rsidRPr="00E2452E">
        <w:rPr>
          <w:caps w:val="0"/>
          <w:lang w:val="fr-CA"/>
        </w:rPr>
        <w:t>)</w:t>
      </w:r>
      <w:bookmarkEnd w:id="5"/>
    </w:p>
    <w:p w:rsidR="00D36150" w:rsidRPr="00E2452E" w:rsidRDefault="00D36150" w:rsidP="00D36150">
      <w:pPr>
        <w:rPr>
          <w:lang w:val="fr-CA"/>
        </w:rPr>
      </w:pPr>
      <w:r w:rsidRPr="00E2452E">
        <w:rPr>
          <w:lang w:val="fr-CA"/>
        </w:rPr>
        <w:t>Toutes les annexes doivent être formatées en utilisant les styles appropriées, et les tableaux et les figures doivent aussi inclure des légendes.</w:t>
      </w:r>
    </w:p>
    <w:p w:rsidR="00DC7DE6" w:rsidRPr="00E2452E" w:rsidRDefault="00DC7DE6">
      <w:pPr>
        <w:spacing w:before="0" w:after="0"/>
        <w:rPr>
          <w:rFonts w:ascii="Arial Bold" w:hAnsi="Arial Bold"/>
          <w:b/>
          <w:caps/>
          <w:sz w:val="24"/>
          <w:szCs w:val="24"/>
          <w:lang w:val="fr-CA"/>
        </w:rPr>
      </w:pPr>
      <w:r w:rsidRPr="00E2452E">
        <w:rPr>
          <w:lang w:val="fr-CA"/>
        </w:rPr>
        <w:br w:type="page"/>
      </w:r>
    </w:p>
    <w:p w:rsidR="006524AC" w:rsidRPr="00E2452E" w:rsidRDefault="006524AC" w:rsidP="006524AC">
      <w:pPr>
        <w:pStyle w:val="Heading2"/>
        <w:rPr>
          <w:lang w:val="fr-CA"/>
        </w:rPr>
      </w:pPr>
      <w:bookmarkStart w:id="6" w:name="_Toc30597116"/>
      <w:bookmarkStart w:id="7" w:name="_Toc436400263"/>
      <w:r w:rsidRPr="00E2452E">
        <w:rPr>
          <w:lang w:val="fr-CA"/>
        </w:rPr>
        <w:lastRenderedPageBreak/>
        <w:t>TROUSSE DES PUBLICATIONS</w:t>
      </w:r>
      <w:bookmarkEnd w:id="6"/>
    </w:p>
    <w:p w:rsidR="009B54F0" w:rsidRPr="00E2452E" w:rsidRDefault="009B54F0" w:rsidP="009B54F0">
      <w:pPr>
        <w:pStyle w:val="BodyText"/>
        <w:rPr>
          <w:lang w:val="fr-CA"/>
        </w:rPr>
      </w:pPr>
      <w:r w:rsidRPr="00E2452E">
        <w:rPr>
          <w:lang w:val="fr-CA"/>
        </w:rPr>
        <w:t xml:space="preserve">Veuillez aussi consulter la liste de vérification dans la </w:t>
      </w:r>
      <w:hyperlink r:id="rId11" w:history="1">
        <w:r w:rsidRPr="00E2452E">
          <w:rPr>
            <w:rStyle w:val="Hyperlink"/>
            <w:b/>
          </w:rPr>
          <w:t>Trousse des publications du SCCS</w:t>
        </w:r>
      </w:hyperlink>
      <w:r w:rsidRPr="00E2452E">
        <w:rPr>
          <w:lang w:val="fr-CA"/>
        </w:rPr>
        <w:t xml:space="preserve"> sur le site Intranet du SCCS</w:t>
      </w:r>
    </w:p>
    <w:p w:rsidR="006524AC" w:rsidRPr="00E2452E" w:rsidRDefault="006524AC" w:rsidP="006524AC">
      <w:pPr>
        <w:pStyle w:val="Heading2"/>
        <w:rPr>
          <w:lang w:val="fr-CA"/>
        </w:rPr>
      </w:pPr>
      <w:bookmarkStart w:id="8" w:name="_Toc436400262"/>
      <w:bookmarkStart w:id="9" w:name="_Toc30597117"/>
      <w:r w:rsidRPr="00E2452E">
        <w:rPr>
          <w:lang w:val="fr-CA"/>
        </w:rPr>
        <w:t>RÈGLES DE PRÉSENTATION (STYLES ET MISE EN FORME)</w:t>
      </w:r>
      <w:bookmarkEnd w:id="8"/>
      <w:bookmarkEnd w:id="9"/>
    </w:p>
    <w:p w:rsidR="005A33A7" w:rsidRPr="00E2452E" w:rsidRDefault="005A33A7" w:rsidP="005A33A7">
      <w:pPr>
        <w:pStyle w:val="Heading1"/>
        <w:rPr>
          <w:lang w:val="fr-CA"/>
        </w:rPr>
      </w:pPr>
      <w:bookmarkStart w:id="10" w:name="_Toc30597118"/>
      <w:r w:rsidRPr="00E2452E">
        <w:rPr>
          <w:caps w:val="0"/>
          <w:lang w:val="fr-CA"/>
        </w:rPr>
        <w:t>TITRE 1 : ARIAL, TAILLE 12, GRAS, CENTRÉ, MAJUSCULES,</w:t>
      </w:r>
      <w:r w:rsidRPr="00E2452E">
        <w:rPr>
          <w:caps w:val="0"/>
          <w:lang w:val="fr-CA"/>
        </w:rPr>
        <w:br/>
        <w:t>ESPACEMENT ENTRE LES PARAGRAPHES DE 18 PT (0,25 PO, 0,63 CM) AVANT ET 6 PT (0,08 PO, 0,21 CM) APRÈS</w:t>
      </w:r>
      <w:bookmarkEnd w:id="7"/>
      <w:bookmarkEnd w:id="10"/>
    </w:p>
    <w:p w:rsidR="005A33A7" w:rsidRPr="00E2452E" w:rsidRDefault="005A33A7" w:rsidP="005A33A7">
      <w:pPr>
        <w:pStyle w:val="Heading2"/>
        <w:rPr>
          <w:lang w:val="fr-CA"/>
        </w:rPr>
      </w:pPr>
      <w:bookmarkStart w:id="11" w:name="_Toc436400264"/>
      <w:bookmarkStart w:id="12" w:name="_Toc30597119"/>
      <w:r w:rsidRPr="00E2452E">
        <w:rPr>
          <w:caps w:val="0"/>
          <w:lang w:val="fr-CA"/>
        </w:rPr>
        <w:t>TITRE 2 : ARIAL, TAILLE 12, GRAS, ALIGNEMENT À GAUCHE, MAJUSCULES, ESPACEMENT ENTRE LES PARAGRAPHES DE 12 PT (0,17 PO, 0,42 CM) AVANT ET 6 PT (0,08 PO, 0,21 CM) APRÈS</w:t>
      </w:r>
      <w:bookmarkEnd w:id="11"/>
      <w:bookmarkEnd w:id="12"/>
    </w:p>
    <w:p w:rsidR="005A33A7" w:rsidRPr="00E2452E" w:rsidRDefault="005A33A7" w:rsidP="005A33A7">
      <w:pPr>
        <w:pStyle w:val="Heading3"/>
        <w:rPr>
          <w:lang w:val="fr-CA"/>
        </w:rPr>
      </w:pPr>
      <w:bookmarkStart w:id="13" w:name="_Toc436400265"/>
      <w:bookmarkStart w:id="14" w:name="_Toc30597120"/>
      <w:r w:rsidRPr="00E2452E">
        <w:rPr>
          <w:lang w:val="fr-CA"/>
        </w:rPr>
        <w:t>Titre 3 : Arial, taille 12, gras, alignement à gauche, espacement entre les paragraphes de 12 pt (0,17 po, 0,42 cm) avant et 6 pt (0,08 po, 0,21 cm) après</w:t>
      </w:r>
      <w:bookmarkEnd w:id="13"/>
      <w:bookmarkEnd w:id="14"/>
    </w:p>
    <w:p w:rsidR="005A33A7" w:rsidRPr="00E2452E" w:rsidRDefault="005A33A7" w:rsidP="005A33A7">
      <w:pPr>
        <w:pStyle w:val="Heading4"/>
        <w:rPr>
          <w:lang w:val="fr-CA"/>
        </w:rPr>
      </w:pPr>
      <w:r w:rsidRPr="00E2452E">
        <w:rPr>
          <w:lang w:val="fr-CA"/>
        </w:rPr>
        <w:t xml:space="preserve">Titre 4 : Arial, taille 11, gras, alignement à gauche, retrait </w:t>
      </w:r>
      <w:r w:rsidR="00F8028E" w:rsidRPr="00E2452E">
        <w:rPr>
          <w:lang w:val="fr-CA"/>
        </w:rPr>
        <w:t xml:space="preserve">gauche </w:t>
      </w:r>
      <w:r w:rsidRPr="00E2452E">
        <w:rPr>
          <w:lang w:val="fr-CA"/>
        </w:rPr>
        <w:t>de 18 pt (0</w:t>
      </w:r>
      <w:r w:rsidR="00F8028E" w:rsidRPr="00E2452E">
        <w:rPr>
          <w:lang w:val="fr-CA"/>
        </w:rPr>
        <w:t>,25 po, 0,63 cm),</w:t>
      </w:r>
      <w:r w:rsidRPr="00E2452E">
        <w:rPr>
          <w:lang w:val="fr-CA"/>
        </w:rPr>
        <w:t xml:space="preserve"> espacement entre les paragraphes de 6 pt (0,08 po, 0,21 cm) avant et après</w:t>
      </w:r>
    </w:p>
    <w:p w:rsidR="00DA4557" w:rsidRDefault="00DA4557" w:rsidP="00DA4557">
      <w:pPr>
        <w:pStyle w:val="Heading1withnumbers"/>
        <w:rPr>
          <w:lang w:val="fr-CA"/>
        </w:rPr>
      </w:pPr>
      <w:r>
        <w:rPr>
          <w:lang w:val="fr-CA"/>
        </w:rPr>
        <w:t>Titre 1 avec numéros</w:t>
      </w:r>
    </w:p>
    <w:p w:rsidR="00DA4557" w:rsidRDefault="00DA4557" w:rsidP="00DA4557">
      <w:pPr>
        <w:pStyle w:val="Heading2withnumbers"/>
        <w:rPr>
          <w:lang w:val="fr-CA"/>
        </w:rPr>
      </w:pPr>
      <w:r>
        <w:rPr>
          <w:lang w:val="fr-CA"/>
        </w:rPr>
        <w:t>Titre 2 avec numéros</w:t>
      </w:r>
    </w:p>
    <w:p w:rsidR="00DA4557" w:rsidRDefault="00DA4557" w:rsidP="00DA4557">
      <w:pPr>
        <w:pStyle w:val="Heading3withnumbers"/>
      </w:pPr>
      <w:r>
        <w:t>Titre 3 avec numéros</w:t>
      </w:r>
    </w:p>
    <w:p w:rsidR="00DA4557" w:rsidRDefault="00DA4557" w:rsidP="00DA4557">
      <w:pPr>
        <w:pStyle w:val="Heading4withnumbers"/>
      </w:pPr>
      <w:r>
        <w:t>Titre 4 avec numéros</w:t>
      </w:r>
    </w:p>
    <w:p w:rsidR="00DA4557" w:rsidRDefault="00DA4557" w:rsidP="00DA4557">
      <w:pPr>
        <w:pStyle w:val="Heading5withnumbers"/>
      </w:pPr>
      <w:r>
        <w:t>Titre 5 avec numéros</w:t>
      </w:r>
    </w:p>
    <w:p w:rsidR="005A33A7" w:rsidRPr="00E2452E" w:rsidRDefault="005A33A7" w:rsidP="005A33A7">
      <w:pPr>
        <w:pStyle w:val="BodyText"/>
        <w:rPr>
          <w:lang w:val="fr-CA"/>
        </w:rPr>
      </w:pPr>
      <w:r w:rsidRPr="00E2452E">
        <w:rPr>
          <w:lang w:val="fr-CA"/>
        </w:rPr>
        <w:t>Corps de texte : Arial, taille 11, alignement à gauche, espacement entre les paragraphes de 6 pt (0,08 po, 0,21 cm) avant et après</w:t>
      </w:r>
    </w:p>
    <w:p w:rsidR="005A33A7" w:rsidRPr="00E2452E" w:rsidRDefault="005A33A7" w:rsidP="005A33A7">
      <w:pPr>
        <w:pStyle w:val="ListBullet"/>
        <w:numPr>
          <w:ilvl w:val="0"/>
          <w:numId w:val="24"/>
        </w:numPr>
        <w:rPr>
          <w:lang w:val="fr-CA"/>
        </w:rPr>
      </w:pPr>
      <w:r w:rsidRPr="00E2452E">
        <w:rPr>
          <w:lang w:val="fr-CA"/>
        </w:rPr>
        <w:t>Liste à puces : Arial, taille 11, alignement à gauche, retrait de 1</w:t>
      </w:r>
      <w:r w:rsidRPr="00E2452E">
        <w:rPr>
          <w:vertAlign w:val="superscript"/>
          <w:lang w:val="fr-CA"/>
        </w:rPr>
        <w:t>re</w:t>
      </w:r>
      <w:r w:rsidRPr="00E2452E">
        <w:rPr>
          <w:lang w:val="fr-CA"/>
        </w:rPr>
        <w:t xml:space="preserve"> ligne de 18 pt (0,25 po, 0,63 cm), espacement entre les paragraphes de 0 pt avant et 6 pt (0,08 po, 0,21 cm) après</w:t>
      </w:r>
    </w:p>
    <w:p w:rsidR="005A33A7" w:rsidRPr="00E2452E" w:rsidRDefault="005A33A7" w:rsidP="00861973">
      <w:pPr>
        <w:pStyle w:val="ListBullet2"/>
        <w:rPr>
          <w:lang w:val="fr-CA"/>
        </w:rPr>
      </w:pPr>
      <w:r w:rsidRPr="00E2452E">
        <w:rPr>
          <w:lang w:val="fr-CA"/>
        </w:rPr>
        <w:t>Liste à puces 2 : Arial, taille 11, alignement à gauche</w:t>
      </w:r>
      <w:r w:rsidR="00F8028E" w:rsidRPr="00E2452E">
        <w:rPr>
          <w:lang w:val="fr-CA"/>
        </w:rPr>
        <w:t>, retrait gauche de 18 pt (0,25 </w:t>
      </w:r>
      <w:r w:rsidRPr="00E2452E">
        <w:rPr>
          <w:lang w:val="fr-CA"/>
        </w:rPr>
        <w:t>po</w:t>
      </w:r>
      <w:r w:rsidR="00F8028E" w:rsidRPr="00E2452E">
        <w:rPr>
          <w:lang w:val="fr-CA"/>
        </w:rPr>
        <w:t>,</w:t>
      </w:r>
      <w:r w:rsidRPr="00E2452E">
        <w:rPr>
          <w:lang w:val="fr-CA"/>
        </w:rPr>
        <w:t xml:space="preserve"> </w:t>
      </w:r>
      <w:r w:rsidR="00F8028E" w:rsidRPr="00E2452E">
        <w:rPr>
          <w:lang w:val="fr-CA"/>
        </w:rPr>
        <w:t>0,63 </w:t>
      </w:r>
      <w:r w:rsidRPr="00E2452E">
        <w:rPr>
          <w:lang w:val="fr-CA"/>
        </w:rPr>
        <w:t>cm), retrait de 1</w:t>
      </w:r>
      <w:r w:rsidRPr="00E2452E">
        <w:rPr>
          <w:vertAlign w:val="superscript"/>
          <w:lang w:val="fr-CA"/>
        </w:rPr>
        <w:t>re</w:t>
      </w:r>
      <w:r w:rsidRPr="00E2452E">
        <w:rPr>
          <w:lang w:val="fr-CA"/>
        </w:rPr>
        <w:t xml:space="preserve"> ligne de 18 pt (0,25 po, 0,63 cm), espacement entre les paragraphes de 0 pt avant et 6 pt (0,08 po, 0,21 cm) après</w:t>
      </w:r>
    </w:p>
    <w:p w:rsidR="005A33A7" w:rsidRPr="00E2452E" w:rsidRDefault="005A33A7" w:rsidP="005A33A7">
      <w:pPr>
        <w:pStyle w:val="BodyText"/>
        <w:rPr>
          <w:lang w:val="fr-CA"/>
        </w:rPr>
      </w:pPr>
      <w:r w:rsidRPr="00E2452E">
        <w:rPr>
          <w:lang w:val="fr-CA"/>
        </w:rPr>
        <w:t>Exemples des listes à numéros :</w:t>
      </w:r>
    </w:p>
    <w:p w:rsidR="005A33A7" w:rsidRPr="00E2452E" w:rsidRDefault="005A33A7" w:rsidP="005A33A7">
      <w:pPr>
        <w:pStyle w:val="ListNumber"/>
        <w:rPr>
          <w:lang w:val="fr-CA"/>
        </w:rPr>
      </w:pPr>
      <w:r w:rsidRPr="00E2452E">
        <w:rPr>
          <w:lang w:val="fr-CA"/>
        </w:rPr>
        <w:t>Liste à numéros : Arial, taille 11, alignement à gauche, style de numérotation: 1, 2, 3, retrait de 1</w:t>
      </w:r>
      <w:r w:rsidRPr="00E2452E">
        <w:rPr>
          <w:vertAlign w:val="superscript"/>
          <w:lang w:val="fr-CA"/>
        </w:rPr>
        <w:t>re</w:t>
      </w:r>
      <w:r w:rsidRPr="00E2452E">
        <w:rPr>
          <w:lang w:val="fr-CA"/>
        </w:rPr>
        <w:t xml:space="preserve"> ligne 18 pt (0,25 po, 0,63 cm), espacement entre les paragraphes de 0 pt avant et 6 pt (0,08 po, 0,21 cm) après</w:t>
      </w:r>
    </w:p>
    <w:p w:rsidR="005A33A7" w:rsidRPr="00E2452E" w:rsidRDefault="005A33A7" w:rsidP="005A33A7">
      <w:pPr>
        <w:pStyle w:val="ListNumber"/>
        <w:rPr>
          <w:lang w:val="fr-CA"/>
        </w:rPr>
      </w:pPr>
      <w:r w:rsidRPr="00E2452E">
        <w:rPr>
          <w:lang w:val="fr-CA"/>
        </w:rPr>
        <w:t>Liste à numéros</w:t>
      </w:r>
    </w:p>
    <w:p w:rsidR="005A33A7" w:rsidRPr="00E2452E" w:rsidRDefault="005A33A7" w:rsidP="005A33A7">
      <w:pPr>
        <w:pStyle w:val="ListNumber2"/>
        <w:ind w:left="720"/>
        <w:rPr>
          <w:lang w:val="fr-CA"/>
        </w:rPr>
      </w:pPr>
      <w:r w:rsidRPr="00E2452E">
        <w:rPr>
          <w:lang w:val="fr-CA"/>
        </w:rPr>
        <w:t>Liste à numéros 2 : Arial, taille 11, alignement à gauche, retrait gauche de 18 pt (0,25 po; 0,63 cm), retrait de 1</w:t>
      </w:r>
      <w:r w:rsidRPr="00E2452E">
        <w:rPr>
          <w:vertAlign w:val="superscript"/>
          <w:lang w:val="fr-CA"/>
        </w:rPr>
        <w:t>re</w:t>
      </w:r>
      <w:r w:rsidRPr="00E2452E">
        <w:rPr>
          <w:lang w:val="fr-CA"/>
        </w:rPr>
        <w:t xml:space="preserve"> ligne 18 pt (0,25 po, 0,63 cm), style de numérotation : a, b, c, espacement entre les paragraphes de 0 pt avant et 6 pt (0,08 po, 0,21 cm) après</w:t>
      </w:r>
    </w:p>
    <w:p w:rsidR="005A33A7" w:rsidRPr="00E2452E" w:rsidRDefault="005A33A7" w:rsidP="005A33A7">
      <w:pPr>
        <w:pStyle w:val="ListNumber2"/>
        <w:ind w:left="720"/>
        <w:rPr>
          <w:lang w:val="fr-CA"/>
        </w:rPr>
      </w:pPr>
      <w:r w:rsidRPr="00E2452E">
        <w:rPr>
          <w:lang w:val="fr-CA"/>
        </w:rPr>
        <w:t>Liste à numéros 2</w:t>
      </w:r>
    </w:p>
    <w:p w:rsidR="006A46F3" w:rsidRPr="00E2452E" w:rsidRDefault="006A46F3" w:rsidP="006A46F3">
      <w:pPr>
        <w:pStyle w:val="LgendeTableau"/>
        <w:rPr>
          <w:lang w:val="fr-CA"/>
        </w:rPr>
      </w:pPr>
      <w:r w:rsidRPr="00E2452E">
        <w:rPr>
          <w:lang w:val="fr-CA"/>
        </w:rPr>
        <w:lastRenderedPageBreak/>
        <w:t>Légende : Tableau : Arial, taille 10, italique, alignement à gauche, espacement entre les paragraphes de 12 pt (0,17 po, 0,42 cm) avant et 6 pt (0,08 po, 0,21 cm) après, paragraphes solidaires, lignes solidaires. La légende d'un tableau est placée au-dessus de celui-ci.</w:t>
      </w:r>
    </w:p>
    <w:p w:rsidR="006A46F3" w:rsidRPr="00E2452E" w:rsidRDefault="006A46F3" w:rsidP="006A46F3">
      <w:pPr>
        <w:pStyle w:val="LgendeFigure"/>
        <w:rPr>
          <w:lang w:val="fr-CA"/>
        </w:rPr>
      </w:pPr>
      <w:r w:rsidRPr="00E2452E">
        <w:rPr>
          <w:lang w:val="fr-CA"/>
        </w:rPr>
        <w:t>Légende : Figure : Arial, taille 10, italique, alignement à gauche, espacement entre les paragraphes de 6 pt (0,08 po, 0,21 cm) avant et 12 pt (0,17 po, 0,42 cm) après, lignes solidaires. La légende d'une figure est placée en dessous de celle-ci.</w:t>
      </w:r>
    </w:p>
    <w:p w:rsidR="006A46F3" w:rsidRPr="00E2452E" w:rsidRDefault="006A46F3" w:rsidP="00BA3F79">
      <w:pPr>
        <w:pStyle w:val="citation"/>
        <w:spacing w:before="60" w:after="60"/>
        <w:ind w:left="0" w:firstLine="0"/>
        <w:rPr>
          <w:lang w:val="fr-CA"/>
        </w:rPr>
      </w:pPr>
      <w:r w:rsidRPr="00E2452E">
        <w:rPr>
          <w:lang w:val="fr-CA"/>
        </w:rPr>
        <w:t>citation : Arial, taille 11, alignement à gauche, retrait de 1</w:t>
      </w:r>
      <w:r w:rsidRPr="00E2452E">
        <w:rPr>
          <w:vertAlign w:val="superscript"/>
          <w:lang w:val="fr-CA"/>
        </w:rPr>
        <w:t>re</w:t>
      </w:r>
      <w:r w:rsidRPr="00E2452E">
        <w:rPr>
          <w:lang w:val="fr-CA"/>
        </w:rPr>
        <w:t xml:space="preserve"> ligne de 18 pt (0,25 po, 0,63 cm), espacement entre les paragraphes de 6 pt (0,08 po, 0,21 cm) avant et après, lignes solidaires.</w:t>
      </w:r>
    </w:p>
    <w:p w:rsidR="00E61C86" w:rsidRDefault="006A46F3" w:rsidP="00BA3F79">
      <w:pPr>
        <w:pStyle w:val="Blockquote"/>
        <w:spacing w:after="0"/>
        <w:rPr>
          <w:lang w:val="fr-CA"/>
        </w:rPr>
      </w:pPr>
      <w:r w:rsidRPr="00E2452E">
        <w:rPr>
          <w:lang w:val="fr-CA"/>
        </w:rPr>
        <w:t xml:space="preserve">Blockquote : Arial, taille 11, alignement à gauche, retrait gauche de 36 pt (0,5 po, 1,27 cm), espacement entre les paragraphes de 6 pt (0,08 po, 0,21 cm) avant et </w:t>
      </w:r>
      <w:r w:rsidRPr="008933FA">
        <w:rPr>
          <w:lang w:val="fr-CA"/>
        </w:rPr>
        <w:t>après</w:t>
      </w:r>
    </w:p>
    <w:p w:rsidR="00E61C86" w:rsidRDefault="00E61C86">
      <w:pPr>
        <w:spacing w:before="0" w:after="0"/>
        <w:rPr>
          <w:lang w:val="fr-CA"/>
        </w:rPr>
      </w:pPr>
      <w:r>
        <w:rPr>
          <w:lang w:val="fr-CA"/>
        </w:rPr>
        <w:br w:type="page"/>
      </w:r>
    </w:p>
    <w:tbl>
      <w:tblPr>
        <w:tblStyle w:val="Table"/>
        <w:tblW w:w="0" w:type="pct"/>
        <w:tblInd w:w="0" w:type="dxa"/>
        <w:tblLook w:val="0660" w:firstRow="1" w:lastRow="1" w:firstColumn="0" w:lastColumn="0" w:noHBand="1" w:noVBand="1"/>
      </w:tblPr>
      <w:tblGrid>
        <w:gridCol w:w="660"/>
        <w:gridCol w:w="705"/>
      </w:tblGrid>
      <w:tr w:rsidR="00E61C86" w:rsidTr="00E61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:rsidR="00E61C86" w:rsidRDefault="00E61C86">
            <w:pPr>
              <w:pStyle w:val="Compact"/>
              <w:rPr>
                <w:lang w:val="en-CA"/>
              </w:rPr>
            </w:pPr>
            <w:bookmarkStart w:id="15" w:name="refs"/>
            <w:bookmarkStart w:id="16" w:name="ref-edwards2013"/>
            <w:bookmarkEnd w:id="15"/>
            <w:bookmarkEnd w:id="16"/>
            <w:r>
              <w:rPr>
                <w:lang w:val="en-CA"/>
              </w:rPr>
              <w:lastRenderedPageBreak/>
              <w:t xml:space="preserve">Table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:rsidR="00E61C86" w:rsidRDefault="00E61C86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Table </w:t>
            </w:r>
          </w:p>
        </w:tc>
      </w:tr>
      <w:tr w:rsidR="00E61C86" w:rsidTr="00E61C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1C86" w:rsidRDefault="00E61C86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1C86" w:rsidRDefault="00E61C86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E61C86" w:rsidTr="00E61C8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61C86" w:rsidRDefault="00E61C86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61C86" w:rsidRDefault="00E61C86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2 </w:t>
            </w:r>
          </w:p>
        </w:tc>
      </w:tr>
    </w:tbl>
    <w:p w:rsidR="006A46F3" w:rsidRDefault="006A46F3" w:rsidP="00BA3F79">
      <w:pPr>
        <w:pStyle w:val="Blockquote"/>
        <w:spacing w:after="0"/>
        <w:rPr>
          <w:lang w:val="fr-CA"/>
        </w:rPr>
      </w:pPr>
    </w:p>
    <w:sectPr w:rsidR="006A46F3" w:rsidSect="000A5BED">
      <w:headerReference w:type="even" r:id="rId12"/>
      <w:footerReference w:type="default" r:id="rId13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1E" w:rsidRDefault="0043501E">
      <w:r>
        <w:separator/>
      </w:r>
    </w:p>
    <w:p w:rsidR="0043501E" w:rsidRDefault="0043501E"/>
    <w:p w:rsidR="0043501E" w:rsidRDefault="0043501E"/>
  </w:endnote>
  <w:endnote w:type="continuationSeparator" w:id="0">
    <w:p w:rsidR="0043501E" w:rsidRDefault="0043501E">
      <w:r>
        <w:continuationSeparator/>
      </w:r>
    </w:p>
    <w:p w:rsidR="0043501E" w:rsidRDefault="0043501E"/>
    <w:p w:rsidR="0043501E" w:rsidRDefault="004350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BED" w:rsidRPr="00985F0C" w:rsidRDefault="00425DEA" w:rsidP="000A5BED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sz w:val="20"/>
      </w:rPr>
    </w:pPr>
    <w:r>
      <w:rPr>
        <w:sz w:val="20"/>
      </w:rPr>
      <w:fldChar w:fldCharType="begin"/>
    </w:r>
    <w:r w:rsidR="000A5BED">
      <w:rPr>
        <w:sz w:val="20"/>
      </w:rPr>
      <w:instrText xml:space="preserve"> PAGE </w:instrText>
    </w:r>
    <w:r>
      <w:rPr>
        <w:sz w:val="20"/>
      </w:rPr>
      <w:fldChar w:fldCharType="separate"/>
    </w:r>
    <w:r w:rsidR="00175A08">
      <w:rPr>
        <w:noProof/>
        <w:sz w:val="20"/>
      </w:rPr>
      <w:t>iii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BED" w:rsidRPr="0068751E" w:rsidRDefault="00425DEA" w:rsidP="0068751E">
    <w:pPr>
      <w:pBdr>
        <w:top w:val="single" w:sz="4" w:space="1" w:color="auto"/>
      </w:pBdr>
      <w:jc w:val="center"/>
      <w:rPr>
        <w:rFonts w:cs="Arial"/>
        <w:sz w:val="20"/>
      </w:rPr>
    </w:pPr>
    <w:r>
      <w:rPr>
        <w:rFonts w:cs="Arial"/>
        <w:sz w:val="20"/>
      </w:rPr>
      <w:fldChar w:fldCharType="begin"/>
    </w:r>
    <w:r w:rsidR="000A5BED">
      <w:rPr>
        <w:rFonts w:cs="Arial"/>
        <w:sz w:val="20"/>
      </w:rPr>
      <w:instrText xml:space="preserve"> PAGE </w:instrText>
    </w:r>
    <w:r>
      <w:rPr>
        <w:rFonts w:cs="Arial"/>
        <w:sz w:val="20"/>
      </w:rPr>
      <w:fldChar w:fldCharType="separate"/>
    </w:r>
    <w:r w:rsidR="00175A08">
      <w:rPr>
        <w:rFonts w:cs="Arial"/>
        <w:noProof/>
        <w:sz w:val="20"/>
      </w:rPr>
      <w:t>4</w:t>
    </w:r>
    <w:r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1E" w:rsidRDefault="0043501E">
      <w:r>
        <w:separator/>
      </w:r>
    </w:p>
  </w:footnote>
  <w:footnote w:type="continuationSeparator" w:id="0">
    <w:p w:rsidR="0043501E" w:rsidRDefault="0043501E">
      <w:r>
        <w:continuationSeparator/>
      </w:r>
    </w:p>
    <w:p w:rsidR="0043501E" w:rsidRDefault="0043501E"/>
    <w:p w:rsidR="0043501E" w:rsidRDefault="004350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BED" w:rsidRPr="0065392E" w:rsidRDefault="000A5BED" w:rsidP="000A5BED">
    <w:pPr>
      <w:pBdr>
        <w:bottom w:val="single" w:sz="4" w:space="1" w:color="auto"/>
      </w:pBdr>
      <w:tabs>
        <w:tab w:val="center" w:pos="4680"/>
        <w:tab w:val="right" w:pos="9360"/>
      </w:tabs>
      <w:rPr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BED" w:rsidRDefault="000A5BED"/>
  <w:p w:rsidR="000A5BED" w:rsidRDefault="000A5B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D82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F007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E10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04DB5C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F426D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60A4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8C2F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9659EA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  <w:lang w:val="fr-CA"/>
      </w:rPr>
    </w:lvl>
  </w:abstractNum>
  <w:abstractNum w:abstractNumId="8" w15:restartNumberingAfterBreak="0">
    <w:nsid w:val="FFFFFF88"/>
    <w:multiLevelType w:val="singleLevel"/>
    <w:tmpl w:val="C464A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E9D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500F7"/>
    <w:multiLevelType w:val="hybridMultilevel"/>
    <w:tmpl w:val="5BD8CB08"/>
    <w:lvl w:ilvl="0" w:tplc="56CAD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84C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922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8FC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22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02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61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EBA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883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C448A5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DE95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5E63A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8D88EA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C99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CDE82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1CD4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CC8A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C12A0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E5BEF"/>
    <w:multiLevelType w:val="hybridMultilevel"/>
    <w:tmpl w:val="CD0CF8E0"/>
    <w:lvl w:ilvl="0" w:tplc="615ECF4A">
      <w:start w:val="1"/>
      <w:numFmt w:val="lowerLetter"/>
      <w:pStyle w:val="ListNumber2"/>
      <w:lvlText w:val="%1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186A1F"/>
    <w:multiLevelType w:val="hybridMultilevel"/>
    <w:tmpl w:val="08948872"/>
    <w:lvl w:ilvl="0" w:tplc="435A64E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B7E9B"/>
    <w:multiLevelType w:val="hybridMultilevel"/>
    <w:tmpl w:val="756C52E4"/>
    <w:lvl w:ilvl="0" w:tplc="F01CEF30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B1FA3B6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76EA18A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EA0EBF6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D9A0F0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683B4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0303A6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A26472C4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3962F0A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1CD654A"/>
    <w:multiLevelType w:val="hybridMultilevel"/>
    <w:tmpl w:val="0D8C317E"/>
    <w:lvl w:ilvl="0" w:tplc="187822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26CB7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2CB0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44E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4E6F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9E73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EA9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9683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26F5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70535DD"/>
    <w:multiLevelType w:val="hybridMultilevel"/>
    <w:tmpl w:val="78FE0DAE"/>
    <w:lvl w:ilvl="0" w:tplc="FA96D30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42CC04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207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6B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049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B61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2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CCD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E9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F7602"/>
    <w:multiLevelType w:val="hybridMultilevel"/>
    <w:tmpl w:val="4378E90A"/>
    <w:lvl w:ilvl="0" w:tplc="B50AC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8E7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1CE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E6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C1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3EC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A2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B25C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949F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06F46"/>
    <w:multiLevelType w:val="hybridMultilevel"/>
    <w:tmpl w:val="2DCE9022"/>
    <w:lvl w:ilvl="0" w:tplc="EC807E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73FCF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8EB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0A6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0EBB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143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CF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7C23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B49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9"/>
  </w:num>
  <w:num w:numId="12">
    <w:abstractNumId w:val="18"/>
  </w:num>
  <w:num w:numId="13">
    <w:abstractNumId w:val="16"/>
  </w:num>
  <w:num w:numId="14">
    <w:abstractNumId w:val="11"/>
  </w:num>
  <w:num w:numId="15">
    <w:abstractNumId w:val="2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13"/>
  </w:num>
  <w:num w:numId="24">
    <w:abstractNumId w:val="9"/>
  </w:num>
  <w:num w:numId="25">
    <w:abstractNumId w:val="14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39"/>
    <w:rsid w:val="000579D7"/>
    <w:rsid w:val="00073801"/>
    <w:rsid w:val="000A5BED"/>
    <w:rsid w:val="000C5703"/>
    <w:rsid w:val="00102358"/>
    <w:rsid w:val="00113CD6"/>
    <w:rsid w:val="00125A5D"/>
    <w:rsid w:val="00127767"/>
    <w:rsid w:val="00147E6A"/>
    <w:rsid w:val="00156F20"/>
    <w:rsid w:val="001710E6"/>
    <w:rsid w:val="00175A08"/>
    <w:rsid w:val="001A2F5F"/>
    <w:rsid w:val="001C54D0"/>
    <w:rsid w:val="001D61F4"/>
    <w:rsid w:val="00211182"/>
    <w:rsid w:val="002122BB"/>
    <w:rsid w:val="00216167"/>
    <w:rsid w:val="00231AFC"/>
    <w:rsid w:val="00255CA1"/>
    <w:rsid w:val="00285FBA"/>
    <w:rsid w:val="002A11EA"/>
    <w:rsid w:val="002B4937"/>
    <w:rsid w:val="002B5224"/>
    <w:rsid w:val="00304252"/>
    <w:rsid w:val="00350B6B"/>
    <w:rsid w:val="0035450B"/>
    <w:rsid w:val="0037258C"/>
    <w:rsid w:val="003908D2"/>
    <w:rsid w:val="00393245"/>
    <w:rsid w:val="00425DEA"/>
    <w:rsid w:val="0043501E"/>
    <w:rsid w:val="00471FAB"/>
    <w:rsid w:val="004978DA"/>
    <w:rsid w:val="004B7C96"/>
    <w:rsid w:val="004E31C3"/>
    <w:rsid w:val="00512CD7"/>
    <w:rsid w:val="00515A56"/>
    <w:rsid w:val="00544D39"/>
    <w:rsid w:val="00550602"/>
    <w:rsid w:val="00572E9C"/>
    <w:rsid w:val="005A33A7"/>
    <w:rsid w:val="005F1F4A"/>
    <w:rsid w:val="00604EA2"/>
    <w:rsid w:val="00605ACD"/>
    <w:rsid w:val="006524AC"/>
    <w:rsid w:val="00683E7C"/>
    <w:rsid w:val="0068751E"/>
    <w:rsid w:val="006A46F3"/>
    <w:rsid w:val="006C595F"/>
    <w:rsid w:val="006D19C7"/>
    <w:rsid w:val="00725B77"/>
    <w:rsid w:val="00770F01"/>
    <w:rsid w:val="00785B0A"/>
    <w:rsid w:val="007C5516"/>
    <w:rsid w:val="007D3C63"/>
    <w:rsid w:val="007F3BCA"/>
    <w:rsid w:val="00823B28"/>
    <w:rsid w:val="00861973"/>
    <w:rsid w:val="00893045"/>
    <w:rsid w:val="00897A65"/>
    <w:rsid w:val="008A30EC"/>
    <w:rsid w:val="008A502C"/>
    <w:rsid w:val="00902F5C"/>
    <w:rsid w:val="00914A12"/>
    <w:rsid w:val="00924126"/>
    <w:rsid w:val="00941C66"/>
    <w:rsid w:val="009969AE"/>
    <w:rsid w:val="009B54F0"/>
    <w:rsid w:val="009C64B6"/>
    <w:rsid w:val="009F240C"/>
    <w:rsid w:val="00A2227E"/>
    <w:rsid w:val="00A47E6D"/>
    <w:rsid w:val="00A547FE"/>
    <w:rsid w:val="00A577B5"/>
    <w:rsid w:val="00B14078"/>
    <w:rsid w:val="00B16016"/>
    <w:rsid w:val="00B26B77"/>
    <w:rsid w:val="00B57E6D"/>
    <w:rsid w:val="00B65BD1"/>
    <w:rsid w:val="00BA3995"/>
    <w:rsid w:val="00BA3F79"/>
    <w:rsid w:val="00BD13A3"/>
    <w:rsid w:val="00BD3379"/>
    <w:rsid w:val="00BD4A85"/>
    <w:rsid w:val="00BE0173"/>
    <w:rsid w:val="00BF6D71"/>
    <w:rsid w:val="00C11A9F"/>
    <w:rsid w:val="00C236D7"/>
    <w:rsid w:val="00C27488"/>
    <w:rsid w:val="00C7555A"/>
    <w:rsid w:val="00C8046F"/>
    <w:rsid w:val="00C84438"/>
    <w:rsid w:val="00C97666"/>
    <w:rsid w:val="00CB24B1"/>
    <w:rsid w:val="00CC10EF"/>
    <w:rsid w:val="00CD28C5"/>
    <w:rsid w:val="00CD5D8F"/>
    <w:rsid w:val="00CE5639"/>
    <w:rsid w:val="00D01AAA"/>
    <w:rsid w:val="00D36150"/>
    <w:rsid w:val="00D45A73"/>
    <w:rsid w:val="00D57B22"/>
    <w:rsid w:val="00D62CE7"/>
    <w:rsid w:val="00D73931"/>
    <w:rsid w:val="00DA4557"/>
    <w:rsid w:val="00DA6AE7"/>
    <w:rsid w:val="00DB38C7"/>
    <w:rsid w:val="00DC04CF"/>
    <w:rsid w:val="00DC7DE6"/>
    <w:rsid w:val="00E01472"/>
    <w:rsid w:val="00E04058"/>
    <w:rsid w:val="00E12865"/>
    <w:rsid w:val="00E164D9"/>
    <w:rsid w:val="00E23C6A"/>
    <w:rsid w:val="00E2452E"/>
    <w:rsid w:val="00E61C86"/>
    <w:rsid w:val="00E715FE"/>
    <w:rsid w:val="00E90346"/>
    <w:rsid w:val="00EB2F48"/>
    <w:rsid w:val="00EC2EF7"/>
    <w:rsid w:val="00ED14C8"/>
    <w:rsid w:val="00ED2512"/>
    <w:rsid w:val="00EE02A6"/>
    <w:rsid w:val="00F34338"/>
    <w:rsid w:val="00F353FB"/>
    <w:rsid w:val="00F46C4E"/>
    <w:rsid w:val="00F530CF"/>
    <w:rsid w:val="00F6650B"/>
    <w:rsid w:val="00F8028E"/>
    <w:rsid w:val="00F92AB1"/>
    <w:rsid w:val="00FA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9AB2DD-ED06-41B4-9A56-10EA26F6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245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E23C6A"/>
    <w:pPr>
      <w:keepNext/>
      <w:spacing w:before="360"/>
      <w:jc w:val="center"/>
      <w:outlineLvl w:val="0"/>
    </w:pPr>
    <w:rPr>
      <w:b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8028E"/>
    <w:pPr>
      <w:keepNext/>
      <w:spacing w:before="240"/>
      <w:contextualSpacing/>
      <w:outlineLvl w:val="1"/>
    </w:pPr>
    <w:rPr>
      <w:b/>
      <w:cap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33A7"/>
    <w:pPr>
      <w:keepNext/>
      <w:spacing w:before="240"/>
      <w:contextualSpacing/>
      <w:outlineLvl w:val="2"/>
    </w:pPr>
    <w:rPr>
      <w:b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E23C6A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2"/>
    <w:unhideWhenUsed/>
    <w:qFormat/>
    <w:rsid w:val="0068751E"/>
    <w:pPr>
      <w:keepNext/>
      <w:spacing w:after="60"/>
      <w:ind w:left="567"/>
      <w:outlineLvl w:val="4"/>
    </w:pPr>
    <w:rPr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3C6A"/>
    <w:pPr>
      <w:tabs>
        <w:tab w:val="center" w:pos="4320"/>
        <w:tab w:val="right" w:pos="8640"/>
      </w:tabs>
    </w:pPr>
  </w:style>
  <w:style w:type="paragraph" w:customStyle="1" w:styleId="CouvertureenttedepageSCCS">
    <w:name w:val="Couverture : entête de page (SCCS)"/>
    <w:basedOn w:val="Normal"/>
    <w:rsid w:val="004D2DF2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E23C6A"/>
    <w:rPr>
      <w:rFonts w:ascii="Arial" w:hAnsi="Arial"/>
      <w:color w:val="0000FF"/>
      <w:sz w:val="22"/>
      <w:u w:val="single"/>
      <w:lang w:val="fr-CA"/>
    </w:rPr>
  </w:style>
  <w:style w:type="paragraph" w:customStyle="1" w:styleId="Couvertureenttesrie">
    <w:name w:val="Couverture : entête (série"/>
    <w:aliases w:val="numéro et région)"/>
    <w:basedOn w:val="Normal"/>
    <w:rsid w:val="004D2DF2"/>
    <w:rPr>
      <w:b/>
      <w:szCs w:val="24"/>
    </w:rPr>
  </w:style>
  <w:style w:type="paragraph" w:styleId="ListBullet">
    <w:name w:val="List Bullet"/>
    <w:basedOn w:val="Normal"/>
    <w:rsid w:val="005A33A7"/>
    <w:pPr>
      <w:numPr>
        <w:numId w:val="21"/>
      </w:num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7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B5"/>
    <w:rPr>
      <w:rFonts w:ascii="Tahoma" w:hAnsi="Tahoma" w:cs="Tahoma"/>
      <w:sz w:val="16"/>
      <w:szCs w:val="16"/>
      <w:lang w:val="fr-CA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9AD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6C59AD"/>
    <w:rPr>
      <w:rFonts w:ascii="Arial" w:hAnsi="Arial"/>
      <w:lang w:val="fr-CA" w:eastAsia="en-US"/>
    </w:rPr>
  </w:style>
  <w:style w:type="character" w:styleId="FootnoteReference">
    <w:name w:val="footnote reference"/>
    <w:uiPriority w:val="99"/>
    <w:semiHidden/>
    <w:unhideWhenUsed/>
    <w:rsid w:val="006C59AD"/>
    <w:rPr>
      <w:vertAlign w:val="superscript"/>
      <w:lang w:val="fr-CA"/>
    </w:rPr>
  </w:style>
  <w:style w:type="paragraph" w:customStyle="1" w:styleId="citation">
    <w:name w:val="citation"/>
    <w:basedOn w:val="Normal"/>
    <w:qFormat/>
    <w:rsid w:val="00861973"/>
    <w:pPr>
      <w:keepLines/>
      <w:ind w:left="360" w:hanging="360"/>
    </w:pPr>
    <w:rPr>
      <w:szCs w:val="22"/>
    </w:rPr>
  </w:style>
  <w:style w:type="paragraph" w:styleId="TOC1">
    <w:name w:val="toc 1"/>
    <w:basedOn w:val="Normal"/>
    <w:next w:val="Normal"/>
    <w:autoRedefine/>
    <w:uiPriority w:val="39"/>
    <w:rsid w:val="00BE0173"/>
    <w:pPr>
      <w:tabs>
        <w:tab w:val="right" w:leader="dot" w:pos="9639"/>
      </w:tabs>
      <w:spacing w:after="6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B14078"/>
    <w:pPr>
      <w:tabs>
        <w:tab w:val="right" w:leader="dot" w:pos="9634"/>
      </w:tabs>
      <w:spacing w:before="60" w:after="60"/>
      <w:ind w:left="288"/>
    </w:pPr>
    <w:rPr>
      <w:caps/>
      <w:noProof/>
    </w:rPr>
  </w:style>
  <w:style w:type="paragraph" w:customStyle="1" w:styleId="Couvertureauteurs">
    <w:name w:val="Couverture : auteurs"/>
    <w:basedOn w:val="Normal"/>
    <w:link w:val="CouvertureauteursChar"/>
    <w:qFormat/>
    <w:rsid w:val="00E23C6A"/>
    <w:pPr>
      <w:spacing w:before="480" w:after="480"/>
      <w:jc w:val="center"/>
    </w:pPr>
  </w:style>
  <w:style w:type="character" w:customStyle="1" w:styleId="CouvertureauteursChar">
    <w:name w:val="Couverture : auteurs Char"/>
    <w:link w:val="Couvertureauteurs"/>
    <w:rsid w:val="00E23C6A"/>
    <w:rPr>
      <w:rFonts w:ascii="Arial" w:hAnsi="Arial"/>
      <w:sz w:val="22"/>
      <w:lang w:val="fr-CA" w:eastAsia="en-US"/>
    </w:rPr>
  </w:style>
  <w:style w:type="paragraph" w:customStyle="1" w:styleId="Couvertureadresse">
    <w:name w:val="Couverture : adresse"/>
    <w:basedOn w:val="Normal"/>
    <w:link w:val="CouvertureadresseChar"/>
    <w:qFormat/>
    <w:rsid w:val="00E23C6A"/>
    <w:pPr>
      <w:jc w:val="center"/>
    </w:pPr>
  </w:style>
  <w:style w:type="character" w:customStyle="1" w:styleId="CouvertureadresseChar">
    <w:name w:val="Couverture : adresse Char"/>
    <w:link w:val="Couvertureadresse"/>
    <w:rsid w:val="00E23C6A"/>
    <w:rPr>
      <w:rFonts w:ascii="Arial" w:hAnsi="Arial"/>
      <w:sz w:val="22"/>
      <w:lang w:val="fr-CA" w:eastAsia="en-US"/>
    </w:rPr>
  </w:style>
  <w:style w:type="paragraph" w:customStyle="1" w:styleId="Titretraduit">
    <w:name w:val="Titre traduit"/>
    <w:basedOn w:val="Normal"/>
    <w:qFormat/>
    <w:rsid w:val="00F46C4E"/>
    <w:pPr>
      <w:spacing w:before="240"/>
      <w:jc w:val="center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BE0173"/>
    <w:pPr>
      <w:tabs>
        <w:tab w:val="right" w:leader="dot" w:pos="9634"/>
      </w:tabs>
      <w:spacing w:before="0" w:after="0"/>
      <w:ind w:left="475"/>
    </w:pPr>
    <w:rPr>
      <w:szCs w:val="22"/>
    </w:rPr>
  </w:style>
  <w:style w:type="character" w:styleId="FollowedHyperlink">
    <w:name w:val="FollowedHyperlink"/>
    <w:rsid w:val="00126310"/>
    <w:rPr>
      <w:rFonts w:ascii="Arial" w:hAnsi="Arial"/>
      <w:color w:val="606420"/>
      <w:sz w:val="22"/>
      <w:u w:val="single"/>
      <w:lang w:val="fr-CA"/>
    </w:rPr>
  </w:style>
  <w:style w:type="paragraph" w:styleId="BodyText">
    <w:name w:val="Body Text"/>
    <w:basedOn w:val="Normal"/>
    <w:link w:val="BodyTextChar"/>
    <w:qFormat/>
    <w:rsid w:val="005A33A7"/>
  </w:style>
  <w:style w:type="paragraph" w:customStyle="1" w:styleId="Couverturetitredudocument">
    <w:name w:val="Couverture : titre du document"/>
    <w:basedOn w:val="Normal"/>
    <w:qFormat/>
    <w:rsid w:val="001710E6"/>
    <w:pPr>
      <w:spacing w:before="0" w:after="480"/>
      <w:jc w:val="center"/>
    </w:pPr>
    <w:rPr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A33A7"/>
    <w:rPr>
      <w:rFonts w:ascii="Arial" w:hAnsi="Arial"/>
      <w:sz w:val="22"/>
      <w:lang w:val="fr-CA" w:eastAsia="en-US"/>
    </w:rPr>
  </w:style>
  <w:style w:type="paragraph" w:styleId="ListBullet2">
    <w:name w:val="List Bullet 2"/>
    <w:basedOn w:val="Normal"/>
    <w:unhideWhenUsed/>
    <w:rsid w:val="00861973"/>
    <w:pPr>
      <w:numPr>
        <w:numId w:val="22"/>
      </w:numPr>
      <w:spacing w:before="0"/>
      <w:ind w:left="720"/>
      <w:contextualSpacing/>
    </w:pPr>
    <w:rPr>
      <w:lang w:val="en-US"/>
    </w:rPr>
  </w:style>
  <w:style w:type="paragraph" w:styleId="ListNumber">
    <w:name w:val="List Number"/>
    <w:basedOn w:val="Normal"/>
    <w:unhideWhenUsed/>
    <w:rsid w:val="00861973"/>
    <w:pPr>
      <w:numPr>
        <w:numId w:val="25"/>
      </w:numPr>
      <w:spacing w:before="0"/>
      <w:ind w:left="36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E23C6A"/>
    <w:rPr>
      <w:rFonts w:ascii="Arial" w:hAnsi="Arial"/>
      <w:b/>
      <w:caps/>
      <w:sz w:val="24"/>
      <w:szCs w:val="24"/>
      <w:lang w:val="fr-CA" w:eastAsia="en-US"/>
    </w:rPr>
  </w:style>
  <w:style w:type="character" w:customStyle="1" w:styleId="Heading2Char">
    <w:name w:val="Heading 2 Char"/>
    <w:basedOn w:val="DefaultParagraphFont"/>
    <w:link w:val="Heading2"/>
    <w:rsid w:val="00F8028E"/>
    <w:rPr>
      <w:rFonts w:ascii="Arial" w:hAnsi="Arial"/>
      <w:b/>
      <w:caps/>
      <w:sz w:val="24"/>
      <w:szCs w:val="24"/>
      <w:lang w:val="fr-CA" w:eastAsia="en-US"/>
    </w:rPr>
  </w:style>
  <w:style w:type="character" w:customStyle="1" w:styleId="Heading3Char">
    <w:name w:val="Heading 3 Char"/>
    <w:basedOn w:val="DefaultParagraphFont"/>
    <w:link w:val="Heading3"/>
    <w:rsid w:val="005A33A7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E23C6A"/>
    <w:rPr>
      <w:rFonts w:ascii="Arial" w:hAnsi="Arial"/>
      <w:b/>
      <w:bCs/>
      <w:sz w:val="22"/>
      <w:szCs w:val="28"/>
      <w:lang w:val="fr-CA" w:eastAsia="en-US"/>
    </w:rPr>
  </w:style>
  <w:style w:type="paragraph" w:styleId="ListNumber2">
    <w:name w:val="List Number 2"/>
    <w:basedOn w:val="Normal"/>
    <w:unhideWhenUsed/>
    <w:rsid w:val="00E23C6A"/>
    <w:pPr>
      <w:numPr>
        <w:numId w:val="23"/>
      </w:numPr>
      <w:spacing w:before="0"/>
    </w:pPr>
    <w:rPr>
      <w:lang w:val="en-US"/>
    </w:rPr>
  </w:style>
  <w:style w:type="paragraph" w:customStyle="1" w:styleId="Blockquote">
    <w:name w:val="Blockquote"/>
    <w:basedOn w:val="Normal"/>
    <w:rsid w:val="00E23C6A"/>
    <w:pPr>
      <w:ind w:left="720"/>
    </w:pPr>
    <w:rPr>
      <w:lang w:val="en-US"/>
    </w:rPr>
  </w:style>
  <w:style w:type="paragraph" w:customStyle="1" w:styleId="LgendeTableau">
    <w:name w:val="Légende : Tableau"/>
    <w:basedOn w:val="Normal"/>
    <w:rsid w:val="00E23C6A"/>
    <w:pPr>
      <w:keepNext/>
      <w:spacing w:before="240"/>
    </w:pPr>
    <w:rPr>
      <w:i/>
      <w:sz w:val="20"/>
    </w:rPr>
  </w:style>
  <w:style w:type="paragraph" w:customStyle="1" w:styleId="LgendeFigure">
    <w:name w:val="Légende : Figure"/>
    <w:basedOn w:val="LgendeTableau"/>
    <w:rsid w:val="00E23C6A"/>
    <w:pPr>
      <w:keepNext w:val="0"/>
      <w:spacing w:before="120" w:after="240"/>
    </w:pPr>
  </w:style>
  <w:style w:type="paragraph" w:customStyle="1" w:styleId="Avant-ProposPublipar2imepage">
    <w:name w:val="Avant-Propos &amp; Publié par (2ième page)"/>
    <w:basedOn w:val="Normal"/>
    <w:rsid w:val="00F46C4E"/>
    <w:pPr>
      <w:spacing w:before="360"/>
      <w:jc w:val="center"/>
    </w:pPr>
    <w:rPr>
      <w:b/>
      <w:bCs/>
      <w:szCs w:val="22"/>
    </w:rPr>
  </w:style>
  <w:style w:type="paragraph" w:customStyle="1" w:styleId="BodyTextgras">
    <w:name w:val="Body Text + gras"/>
    <w:basedOn w:val="BodyText"/>
    <w:rsid w:val="00E23C6A"/>
    <w:rPr>
      <w:b/>
    </w:rPr>
  </w:style>
  <w:style w:type="paragraph" w:customStyle="1" w:styleId="BodyTextgrasitalique">
    <w:name w:val="Body Text + gras + italique"/>
    <w:basedOn w:val="BodyTextgras"/>
    <w:rsid w:val="00E23C6A"/>
    <w:rPr>
      <w:i/>
    </w:rPr>
  </w:style>
  <w:style w:type="paragraph" w:customStyle="1" w:styleId="citation-traduite">
    <w:name w:val="citation - traduite"/>
    <w:basedOn w:val="citation"/>
    <w:qFormat/>
    <w:rsid w:val="00E23C6A"/>
    <w:rPr>
      <w:i/>
    </w:rPr>
  </w:style>
  <w:style w:type="paragraph" w:customStyle="1" w:styleId="TABLEDESMATIRES">
    <w:name w:val="TABLE DES MATIÈRES"/>
    <w:basedOn w:val="Avant-ProposPublipar2imepage"/>
    <w:rsid w:val="00E23C6A"/>
    <w:rPr>
      <w:caps/>
      <w:sz w:val="24"/>
    </w:rPr>
  </w:style>
  <w:style w:type="paragraph" w:customStyle="1" w:styleId="BodyTextcentr">
    <w:name w:val="Body Text + centré"/>
    <w:basedOn w:val="BodyText"/>
    <w:link w:val="BodyTextcentrChar"/>
    <w:qFormat/>
    <w:rsid w:val="00393245"/>
    <w:pPr>
      <w:jc w:val="center"/>
    </w:pPr>
  </w:style>
  <w:style w:type="character" w:customStyle="1" w:styleId="BodyTextcentrChar">
    <w:name w:val="Body Text + centré Char"/>
    <w:basedOn w:val="BodyTextChar"/>
    <w:link w:val="BodyTextcentr"/>
    <w:rsid w:val="00393245"/>
    <w:rPr>
      <w:rFonts w:ascii="Arial" w:hAnsi="Arial"/>
      <w:sz w:val="22"/>
      <w:lang w:val="fr-CA" w:eastAsia="en-US"/>
    </w:rPr>
  </w:style>
  <w:style w:type="paragraph" w:styleId="Header">
    <w:name w:val="header"/>
    <w:basedOn w:val="Normal"/>
    <w:link w:val="HeaderChar"/>
    <w:uiPriority w:val="99"/>
    <w:unhideWhenUsed/>
    <w:rsid w:val="00897A6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97A65"/>
    <w:rPr>
      <w:rFonts w:ascii="Arial" w:hAnsi="Arial"/>
      <w:sz w:val="22"/>
      <w:lang w:val="fr-CA" w:eastAsia="en-US"/>
    </w:rPr>
  </w:style>
  <w:style w:type="paragraph" w:customStyle="1" w:styleId="Heading1withnumbers">
    <w:name w:val="Heading 1 with numbers"/>
    <w:basedOn w:val="Heading1"/>
    <w:next w:val="BodyText"/>
    <w:rsid w:val="00DA4557"/>
    <w:pPr>
      <w:numPr>
        <w:numId w:val="30"/>
      </w:numPr>
    </w:pPr>
    <w:rPr>
      <w:rFonts w:ascii="Arial Bold" w:hAnsi="Arial Bold"/>
      <w:lang w:eastAsia="en-US"/>
    </w:rPr>
  </w:style>
  <w:style w:type="paragraph" w:customStyle="1" w:styleId="Heading2withnumbers">
    <w:name w:val="Heading 2 with numbers"/>
    <w:basedOn w:val="Heading2"/>
    <w:next w:val="BodyText"/>
    <w:rsid w:val="00DA4557"/>
    <w:pPr>
      <w:numPr>
        <w:ilvl w:val="1"/>
        <w:numId w:val="30"/>
      </w:numPr>
      <w:contextualSpacing w:val="0"/>
    </w:pPr>
    <w:rPr>
      <w:rFonts w:ascii="Arial Bold" w:hAnsi="Arial Bold"/>
      <w:lang w:eastAsia="en-US"/>
    </w:rPr>
  </w:style>
  <w:style w:type="paragraph" w:customStyle="1" w:styleId="Heading3withnumbers">
    <w:name w:val="Heading 3 with numbers"/>
    <w:basedOn w:val="Heading3"/>
    <w:next w:val="BodyText"/>
    <w:rsid w:val="00DA4557"/>
    <w:pPr>
      <w:numPr>
        <w:ilvl w:val="2"/>
        <w:numId w:val="30"/>
      </w:numPr>
    </w:pPr>
    <w:rPr>
      <w:lang w:val="fr-CA" w:eastAsia="en-US"/>
    </w:rPr>
  </w:style>
  <w:style w:type="paragraph" w:customStyle="1" w:styleId="Heading4withnumbers">
    <w:name w:val="Heading 4 with numbers"/>
    <w:basedOn w:val="Heading4"/>
    <w:next w:val="BodyText"/>
    <w:rsid w:val="00DA4557"/>
    <w:pPr>
      <w:numPr>
        <w:ilvl w:val="3"/>
        <w:numId w:val="30"/>
      </w:numPr>
    </w:pPr>
    <w:rPr>
      <w:lang w:val="en-US" w:eastAsia="en-US"/>
    </w:rPr>
  </w:style>
  <w:style w:type="paragraph" w:customStyle="1" w:styleId="Heading5withnumbers">
    <w:name w:val="Heading 5 with numbers"/>
    <w:basedOn w:val="Heading4"/>
    <w:next w:val="BodyText"/>
    <w:rsid w:val="00DA4557"/>
    <w:pPr>
      <w:numPr>
        <w:ilvl w:val="4"/>
        <w:numId w:val="30"/>
      </w:numPr>
    </w:pPr>
    <w:rPr>
      <w:lang w:val="en-US" w:eastAsia="en-US"/>
    </w:rPr>
  </w:style>
  <w:style w:type="paragraph" w:customStyle="1" w:styleId="Compact">
    <w:name w:val="Compact"/>
    <w:basedOn w:val="BodyText"/>
    <w:qFormat/>
    <w:rsid w:val="00E61C86"/>
    <w:pPr>
      <w:spacing w:before="40" w:after="40"/>
    </w:pPr>
    <w:rPr>
      <w:rFonts w:eastAsiaTheme="minorHAnsi" w:cstheme="minorBidi"/>
      <w:sz w:val="20"/>
      <w:szCs w:val="24"/>
      <w:lang w:val="en-US" w:eastAsia="en-US"/>
    </w:rPr>
  </w:style>
  <w:style w:type="table" w:customStyle="1" w:styleId="Table">
    <w:name w:val="Table"/>
    <w:qFormat/>
    <w:rsid w:val="00E61C86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tra.dfo-mpo.gc.ca/csas-sccs/index-e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aves-vagues.dfo-mpo.gc.ca/Library/33312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fr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0B169-A0CE-4436-BEB9-4B7872F3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RES2014_nnn-fra.dotx</Template>
  <TotalTime>0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Proceedings template</vt:lpstr>
      <vt:lpstr>Proceedings template</vt:lpstr>
    </vt:vector>
  </TitlesOfParts>
  <Company>DFO</Company>
  <LinksUpToDate>false</LinksUpToDate>
  <CharactersWithSpaces>4970</CharactersWithSpaces>
  <SharedDoc>false</SharedDoc>
  <HLinks>
    <vt:vector size="144" baseType="variant">
      <vt:variant>
        <vt:i4>6619243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http://www.dfo-mpo.gc.ca/Library/277161.pdf</vt:lpwstr>
      </vt:variant>
      <vt:variant>
        <vt:lpwstr/>
      </vt:variant>
      <vt:variant>
        <vt:i4>2424931</vt:i4>
      </vt:variant>
      <vt:variant>
        <vt:i4>111</vt:i4>
      </vt:variant>
      <vt:variant>
        <vt:i4>0</vt:i4>
      </vt:variant>
      <vt:variant>
        <vt:i4>5</vt:i4>
      </vt:variant>
      <vt:variant>
        <vt:lpwstr>http://www.pompage.net/traduction/Bien-utiliser-le-texte-alternatif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2228266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http://office.microsoft.com/fr-ca/support/creation-de-documents-word-accessibles-HA101999993.aspx?CTT=1</vt:lpwstr>
      </vt:variant>
      <vt:variant>
        <vt:lpwstr/>
      </vt:variant>
      <vt:variant>
        <vt:i4>6291561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http://www.tbs-sct.gc.ca/ws-nw/wa-aw/index-fra.asp</vt:lpwstr>
      </vt:variant>
      <vt:variant>
        <vt:lpwstr/>
      </vt:variant>
      <vt:variant>
        <vt:i4>5505044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http://www.dfo-mpo.gc.ca/csas-sccs/process-processus/Translation-Traduction-fra.html</vt:lpwstr>
      </vt:variant>
      <vt:variant>
        <vt:lpwstr/>
      </vt:variant>
      <vt:variant>
        <vt:i4>4718596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5046296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_Toc347240475</vt:lpwstr>
      </vt:variant>
      <vt:variant>
        <vt:i4>1441844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_Toc347240474</vt:lpwstr>
      </vt:variant>
      <vt:variant>
        <vt:i4>1441844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_Toc347240473</vt:lpwstr>
      </vt:variant>
      <vt:variant>
        <vt:i4>1441844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_Toc347240472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_Toc347240471</vt:lpwstr>
      </vt:variant>
      <vt:variant>
        <vt:i4>1441844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_Toc347240470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_Toc347240469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_Toc347240468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_Toc347240467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_Toc347240466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_Toc347240465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_Toc347240464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_Toc347240463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Pêches et Océans Canada;Secrétariat canadien de consultation scientifique;Document de recherche</cp:keywords>
  <cp:lastModifiedBy>Regular, Paul</cp:lastModifiedBy>
  <cp:revision>2</cp:revision>
  <cp:lastPrinted>2012-12-20T14:14:00Z</cp:lastPrinted>
  <dcterms:created xsi:type="dcterms:W3CDTF">2021-05-05T16:46:00Z</dcterms:created>
  <dcterms:modified xsi:type="dcterms:W3CDTF">2021-05-05T16:46:00Z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">
    <vt:lpwstr>12/28/2012 8:35:33 AM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2020-10-06T20:35:03Z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181667eb-0377-48ca-b64d-000090ba7e38</vt:lpwstr>
  </property>
</Properties>
</file>