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7F368" w14:textId="54367F6F" w:rsidR="00525AEF" w:rsidRPr="001954EC" w:rsidRDefault="001954EC" w:rsidP="001954EC">
      <w:pPr>
        <w:pStyle w:val="Heading1"/>
      </w:pPr>
      <w:r>
        <w:t>[</w:t>
      </w:r>
      <w:r w:rsidR="00FC2F23" w:rsidRPr="001954EC">
        <w:t>PUBLICATION TITLE</w:t>
      </w:r>
      <w:r>
        <w:t>]</w:t>
      </w:r>
    </w:p>
    <w:p w14:paraId="45DAC8D0" w14:textId="7401C7F1" w:rsidR="0092747E" w:rsidRPr="001E6250" w:rsidRDefault="0024465B" w:rsidP="00CB3030">
      <w:pPr>
        <w:pStyle w:val="BodyText"/>
        <w:rPr>
          <w:color w:val="4F81BD" w:themeColor="accent1"/>
        </w:rPr>
      </w:pPr>
      <w:r>
        <w:rPr>
          <w:color w:val="4F81BD" w:themeColor="accent1"/>
        </w:rPr>
        <w:t>[</w:t>
      </w:r>
      <w:r w:rsidR="006A108C">
        <w:rPr>
          <w:color w:val="4F81BD" w:themeColor="accent1"/>
        </w:rPr>
        <w:t xml:space="preserve">Mandatory. </w:t>
      </w:r>
      <w:r w:rsidR="006C06D3" w:rsidRPr="001E6250">
        <w:rPr>
          <w:color w:val="4F81BD" w:themeColor="accent1"/>
        </w:rPr>
        <w:t>The title</w:t>
      </w:r>
      <w:r w:rsidR="00525AEF" w:rsidRPr="001E6250">
        <w:rPr>
          <w:color w:val="4F81BD" w:themeColor="accent1"/>
        </w:rPr>
        <w:t xml:space="preserve"> must i</w:t>
      </w:r>
      <w:r w:rsidR="00401EE9" w:rsidRPr="001E6250">
        <w:rPr>
          <w:color w:val="4F81BD" w:themeColor="accent1"/>
        </w:rPr>
        <w:t>nclude the</w:t>
      </w:r>
      <w:r w:rsidR="001201BA" w:rsidRPr="001E6250">
        <w:rPr>
          <w:color w:val="4F81BD" w:themeColor="accent1"/>
        </w:rPr>
        <w:t xml:space="preserve"> </w:t>
      </w:r>
      <w:r w:rsidR="00FC2F23" w:rsidRPr="001E6250">
        <w:rPr>
          <w:color w:val="4F81BD" w:themeColor="accent1"/>
        </w:rPr>
        <w:t>n</w:t>
      </w:r>
      <w:r w:rsidR="00CB3030" w:rsidRPr="001E6250">
        <w:rPr>
          <w:color w:val="4F81BD" w:themeColor="accent1"/>
        </w:rPr>
        <w:t xml:space="preserve">ame of the assessed stock </w:t>
      </w:r>
      <w:r w:rsidR="001201BA" w:rsidRPr="001E6250">
        <w:rPr>
          <w:color w:val="4F81BD" w:themeColor="accent1"/>
        </w:rPr>
        <w:t xml:space="preserve">“[stock area] [species] </w:t>
      </w:r>
      <w:r w:rsidR="00CB3030" w:rsidRPr="001E6250">
        <w:rPr>
          <w:color w:val="4F81BD" w:themeColor="accent1"/>
        </w:rPr>
        <w:t>(</w:t>
      </w:r>
      <w:r w:rsidR="00CB3030" w:rsidRPr="001E6250">
        <w:rPr>
          <w:i/>
          <w:iCs/>
          <w:color w:val="4F81BD" w:themeColor="accent1"/>
        </w:rPr>
        <w:t>formal taxonomic treatments</w:t>
      </w:r>
      <w:r w:rsidR="00CB3030" w:rsidRPr="001E6250">
        <w:rPr>
          <w:color w:val="4F81BD" w:themeColor="accent1"/>
        </w:rPr>
        <w:t>)</w:t>
      </w:r>
      <w:r w:rsidR="002510B0" w:rsidRPr="001E6250">
        <w:rPr>
          <w:color w:val="4F81BD" w:themeColor="accent1"/>
        </w:rPr>
        <w:t>, ‘</w:t>
      </w:r>
      <w:r w:rsidR="001201BA" w:rsidRPr="001E6250">
        <w:rPr>
          <w:color w:val="4F81BD" w:themeColor="accent1"/>
        </w:rPr>
        <w:t xml:space="preserve">Stock </w:t>
      </w:r>
      <w:r w:rsidR="002510B0" w:rsidRPr="001E6250">
        <w:rPr>
          <w:color w:val="4F81BD" w:themeColor="accent1"/>
        </w:rPr>
        <w:t>Assessment’ or ‘Update’</w:t>
      </w:r>
      <w:r w:rsidR="001201BA" w:rsidRPr="001E6250">
        <w:rPr>
          <w:color w:val="4F81BD" w:themeColor="accent1"/>
        </w:rPr>
        <w:t xml:space="preserve"> in [assessment year]”</w:t>
      </w:r>
      <w:r w:rsidR="002510B0" w:rsidRPr="001E6250">
        <w:rPr>
          <w:color w:val="4F81BD" w:themeColor="accent1"/>
        </w:rPr>
        <w:t xml:space="preserve">. </w:t>
      </w:r>
      <w:r w:rsidR="001201BA" w:rsidRPr="001E6250">
        <w:rPr>
          <w:color w:val="4F81BD" w:themeColor="accent1"/>
        </w:rPr>
        <w:t>Assessment year</w:t>
      </w:r>
      <w:r w:rsidR="002E6CB9" w:rsidRPr="001E6250">
        <w:rPr>
          <w:color w:val="4F81BD" w:themeColor="accent1"/>
        </w:rPr>
        <w:t xml:space="preserve"> is the last year of the data being used in the assessment.</w:t>
      </w:r>
      <w:r>
        <w:rPr>
          <w:color w:val="4F81BD" w:themeColor="accent1"/>
        </w:rPr>
        <w:t>]</w:t>
      </w:r>
      <w:r w:rsidR="002E6CB9" w:rsidRPr="001E6250">
        <w:rPr>
          <w:color w:val="4F81BD" w:themeColor="accent1"/>
        </w:rPr>
        <w:t xml:space="preserve"> </w:t>
      </w:r>
      <w:r w:rsidR="00CB3030" w:rsidRPr="001E6250">
        <w:rPr>
          <w:color w:val="4F81BD" w:themeColor="accent1"/>
        </w:rPr>
        <w:t xml:space="preserve"> </w:t>
      </w:r>
    </w:p>
    <w:tbl>
      <w:tblPr>
        <w:tblW w:w="9390" w:type="dxa"/>
        <w:tblInd w:w="103" w:type="dxa"/>
        <w:tblLayout w:type="fixed"/>
        <w:tblLook w:val="04A0" w:firstRow="1" w:lastRow="0" w:firstColumn="1" w:lastColumn="0" w:noHBand="0" w:noVBand="1"/>
      </w:tblPr>
      <w:tblGrid>
        <w:gridCol w:w="9390"/>
      </w:tblGrid>
      <w:tr w:rsidR="00FE20D6" w:rsidRPr="00B634E3" w14:paraId="214C2ECC" w14:textId="77777777" w:rsidTr="00D503A8">
        <w:tc>
          <w:tcPr>
            <w:tcW w:w="9390" w:type="dxa"/>
            <w:tcBorders>
              <w:top w:val="single" w:sz="4" w:space="0" w:color="auto"/>
              <w:left w:val="single" w:sz="4" w:space="0" w:color="auto"/>
              <w:bottom w:val="single" w:sz="4" w:space="0" w:color="auto"/>
              <w:right w:val="single" w:sz="4" w:space="0" w:color="auto"/>
            </w:tcBorders>
          </w:tcPr>
          <w:p w14:paraId="01124D3B" w14:textId="77777777" w:rsidR="00FE20D6" w:rsidRPr="0092747E" w:rsidRDefault="004F4130" w:rsidP="0092747E">
            <w:pPr>
              <w:pStyle w:val="Context-Heading"/>
            </w:pPr>
            <w:r w:rsidRPr="0092747E">
              <w:t>Context</w:t>
            </w:r>
            <w:r w:rsidR="00FB39BD">
              <w:t>:</w:t>
            </w:r>
          </w:p>
          <w:p w14:paraId="359B40B2" w14:textId="56420E11" w:rsidR="006A108C" w:rsidRDefault="006A108C" w:rsidP="0092747E">
            <w:pPr>
              <w:pStyle w:val="Context-text"/>
              <w:rPr>
                <w:color w:val="4F81BD" w:themeColor="accent1"/>
              </w:rPr>
            </w:pPr>
            <w:r>
              <w:rPr>
                <w:color w:val="4F81BD" w:themeColor="accent1"/>
              </w:rPr>
              <w:t>[Mandatory. Less than 150 words]</w:t>
            </w:r>
          </w:p>
          <w:p w14:paraId="3629706E" w14:textId="1D7BE8B6" w:rsidR="00FE20D6" w:rsidRPr="001E6250" w:rsidRDefault="0024465B" w:rsidP="0092747E">
            <w:pPr>
              <w:pStyle w:val="Context-text"/>
              <w:rPr>
                <w:color w:val="4F81BD" w:themeColor="accent1"/>
              </w:rPr>
            </w:pPr>
            <w:bookmarkStart w:id="0" w:name="_Hlk150249952"/>
            <w:r>
              <w:rPr>
                <w:color w:val="4F81BD" w:themeColor="accent1"/>
              </w:rPr>
              <w:t>[</w:t>
            </w:r>
            <w:r w:rsidR="00CB3030" w:rsidRPr="001E6250">
              <w:rPr>
                <w:color w:val="4F81BD" w:themeColor="accent1"/>
              </w:rPr>
              <w:t>This section will be posted in HTML format on the CSAS website followed by the link to the full PDF version of the publication.</w:t>
            </w:r>
            <w:r w:rsidR="00DC64CC" w:rsidRPr="001E6250">
              <w:rPr>
                <w:color w:val="4F81BD" w:themeColor="accent1"/>
              </w:rPr>
              <w:t xml:space="preserve"> </w:t>
            </w:r>
            <w:r w:rsidR="00F444BE">
              <w:rPr>
                <w:color w:val="4F81BD" w:themeColor="accent1"/>
              </w:rPr>
              <w:t xml:space="preserve"> </w:t>
            </w:r>
            <w:r w:rsidR="0094166A" w:rsidRPr="001E6250">
              <w:rPr>
                <w:color w:val="4F81BD" w:themeColor="accent1"/>
              </w:rPr>
              <w:t>Context text</w:t>
            </w:r>
            <w:r w:rsidR="00982E67" w:rsidRPr="001E6250">
              <w:rPr>
                <w:color w:val="4F81BD" w:themeColor="accent1"/>
              </w:rPr>
              <w:t>- Style “Context</w:t>
            </w:r>
            <w:r w:rsidR="007414B1" w:rsidRPr="001E6250">
              <w:rPr>
                <w:color w:val="4F81BD" w:themeColor="accent1"/>
              </w:rPr>
              <w:t xml:space="preserve"> </w:t>
            </w:r>
            <w:r w:rsidR="00982E67" w:rsidRPr="001E6250">
              <w:rPr>
                <w:color w:val="4F81BD" w:themeColor="accent1"/>
              </w:rPr>
              <w:t>-</w:t>
            </w:r>
            <w:r w:rsidR="007414B1" w:rsidRPr="001E6250">
              <w:rPr>
                <w:color w:val="4F81BD" w:themeColor="accent1"/>
              </w:rPr>
              <w:t xml:space="preserve"> </w:t>
            </w:r>
            <w:r w:rsidR="00982E67" w:rsidRPr="001E6250">
              <w:rPr>
                <w:color w:val="4F81BD" w:themeColor="accent1"/>
              </w:rPr>
              <w:t>text”: Arial, size 10, italics, left aligned, paragraph spacing 3pt (0.04 in, 0.10 cm) before and after.</w:t>
            </w:r>
            <w:r>
              <w:rPr>
                <w:color w:val="4F81BD" w:themeColor="accent1"/>
              </w:rPr>
              <w:t>]</w:t>
            </w:r>
            <w:r w:rsidR="00982E67" w:rsidRPr="001E6250">
              <w:rPr>
                <w:color w:val="4F81BD" w:themeColor="accent1"/>
              </w:rPr>
              <w:t xml:space="preserve"> </w:t>
            </w:r>
          </w:p>
          <w:bookmarkEnd w:id="0"/>
          <w:p w14:paraId="1D03718B" w14:textId="5D8384D2" w:rsidR="0064056A" w:rsidRPr="0064056A" w:rsidRDefault="0064056A" w:rsidP="0092747E">
            <w:pPr>
              <w:pStyle w:val="Context-text"/>
            </w:pPr>
            <w:r>
              <w:t>Stock and Assessment Overview Document</w:t>
            </w:r>
            <w:r w:rsidRPr="0064056A">
              <w:rPr>
                <w:sz w:val="18"/>
                <w:szCs w:val="18"/>
              </w:rPr>
              <w:t>:</w:t>
            </w:r>
            <w:r w:rsidR="00801E71" w:rsidRPr="00801E71">
              <w:rPr>
                <w:color w:val="4F81BD" w:themeColor="accent1"/>
                <w:sz w:val="18"/>
                <w:szCs w:val="18"/>
              </w:rPr>
              <w:t>[</w:t>
            </w:r>
            <w:r w:rsidR="00051C98">
              <w:rPr>
                <w:color w:val="4F81BD" w:themeColor="accent1"/>
                <w:sz w:val="18"/>
                <w:szCs w:val="18"/>
              </w:rPr>
              <w:t>provide hyperlink</w:t>
            </w:r>
            <w:r w:rsidR="00801E71" w:rsidRPr="00801E71">
              <w:rPr>
                <w:color w:val="4F81BD" w:themeColor="accent1"/>
                <w:sz w:val="18"/>
                <w:szCs w:val="18"/>
              </w:rPr>
              <w:t>]</w:t>
            </w:r>
            <w:r w:rsidRPr="00801E71">
              <w:rPr>
                <w:color w:val="4F81BD" w:themeColor="accent1"/>
                <w:sz w:val="18"/>
                <w:szCs w:val="18"/>
              </w:rPr>
              <w:t xml:space="preserve"> </w:t>
            </w:r>
            <w:hyperlink r:id="rId11" w:history="1">
              <w:r w:rsidR="006A108C">
                <w:rPr>
                  <w:rStyle w:val="Hyperlink"/>
                  <w:rFonts w:cs="Arial"/>
                  <w:sz w:val="20"/>
                </w:rPr>
                <w:t>[stock area][species]</w:t>
              </w:r>
            </w:hyperlink>
          </w:p>
          <w:p w14:paraId="6EE258BA" w14:textId="77777777" w:rsidR="00FE20D6" w:rsidRDefault="00FC743A" w:rsidP="0092747E">
            <w:pPr>
              <w:pStyle w:val="Context-text"/>
            </w:pPr>
            <w:r w:rsidRPr="0092747E">
              <w:t xml:space="preserve">This Science Advisory Report </w:t>
            </w:r>
            <w:r w:rsidR="006B7C96" w:rsidRPr="0092747E">
              <w:t>is from the</w:t>
            </w:r>
            <w:r w:rsidRPr="0092747E">
              <w:t xml:space="preserve"> </w:t>
            </w:r>
            <w:r w:rsidRPr="001E6250">
              <w:rPr>
                <w:color w:val="4F81BD" w:themeColor="accent1"/>
              </w:rPr>
              <w:t>[</w:t>
            </w:r>
            <w:r w:rsidR="003C7636" w:rsidRPr="001E6250">
              <w:rPr>
                <w:color w:val="4F81BD" w:themeColor="accent1"/>
              </w:rPr>
              <w:t>meeting</w:t>
            </w:r>
            <w:r w:rsidRPr="001E6250">
              <w:rPr>
                <w:color w:val="4F81BD" w:themeColor="accent1"/>
              </w:rPr>
              <w:t xml:space="preserve"> date and title (e.g.</w:t>
            </w:r>
            <w:r w:rsidR="00835A1D" w:rsidRPr="001E6250">
              <w:rPr>
                <w:color w:val="4F81BD" w:themeColor="accent1"/>
              </w:rPr>
              <w:t>,</w:t>
            </w:r>
            <w:r w:rsidRPr="001E6250">
              <w:rPr>
                <w:color w:val="4F81BD" w:themeColor="accent1"/>
              </w:rPr>
              <w:t xml:space="preserve"> January </w:t>
            </w:r>
            <w:r w:rsidR="00A04FA1" w:rsidRPr="001E6250">
              <w:rPr>
                <w:color w:val="4F81BD" w:themeColor="accent1"/>
              </w:rPr>
              <w:t>25</w:t>
            </w:r>
            <w:r w:rsidRPr="001E6250">
              <w:rPr>
                <w:color w:val="4F81BD" w:themeColor="accent1"/>
              </w:rPr>
              <w:t>, </w:t>
            </w:r>
            <w:proofErr w:type="gramStart"/>
            <w:r w:rsidRPr="001E6250">
              <w:rPr>
                <w:color w:val="4F81BD" w:themeColor="accent1"/>
              </w:rPr>
              <w:t>2011</w:t>
            </w:r>
            <w:proofErr w:type="gramEnd"/>
            <w:r w:rsidRPr="001E6250">
              <w:rPr>
                <w:color w:val="4F81BD" w:themeColor="accent1"/>
              </w:rPr>
              <w:t xml:space="preserve"> </w:t>
            </w:r>
            <w:r w:rsidR="00AE6D2E" w:rsidRPr="001E6250">
              <w:rPr>
                <w:color w:val="4F81BD" w:themeColor="accent1"/>
              </w:rPr>
              <w:t>A</w:t>
            </w:r>
            <w:r w:rsidR="00123250" w:rsidRPr="001E6250">
              <w:rPr>
                <w:color w:val="4F81BD" w:themeColor="accent1"/>
              </w:rPr>
              <w:t xml:space="preserve">ssessment of Quebec inshore waters </w:t>
            </w:r>
            <w:r w:rsidR="00E739B2" w:rsidRPr="001E6250">
              <w:rPr>
                <w:color w:val="4F81BD" w:themeColor="accent1"/>
              </w:rPr>
              <w:t>s</w:t>
            </w:r>
            <w:r w:rsidR="00123250" w:rsidRPr="001E6250">
              <w:rPr>
                <w:color w:val="4F81BD" w:themeColor="accent1"/>
              </w:rPr>
              <w:t>oftshell clam</w:t>
            </w:r>
            <w:r w:rsidRPr="001E6250">
              <w:rPr>
                <w:color w:val="4F81BD" w:themeColor="accent1"/>
              </w:rPr>
              <w:t xml:space="preserve">)]. </w:t>
            </w:r>
            <w:r w:rsidRPr="0092747E">
              <w:t xml:space="preserve">Additional publications from this </w:t>
            </w:r>
            <w:r w:rsidR="00401EE9" w:rsidRPr="0092747E">
              <w:t>meeting</w:t>
            </w:r>
            <w:r w:rsidRPr="0092747E">
              <w:t xml:space="preserve"> will be posted </w:t>
            </w:r>
            <w:r w:rsidR="00401EE9" w:rsidRPr="0092747E">
              <w:t xml:space="preserve">on the </w:t>
            </w:r>
            <w:hyperlink r:id="rId12" w:history="1">
              <w:r w:rsidR="00401EE9" w:rsidRPr="00350C57">
                <w:rPr>
                  <w:rStyle w:val="Context-HyperlinkChar"/>
                  <w:i/>
                </w:rPr>
                <w:t>Fisheries and Oceans Canada (DFO) Science Advisory Schedule</w:t>
              </w:r>
            </w:hyperlink>
            <w:r w:rsidR="005D2289" w:rsidRPr="00350C57">
              <w:rPr>
                <w:i w:val="0"/>
              </w:rPr>
              <w:t xml:space="preserve"> </w:t>
            </w:r>
            <w:r w:rsidR="005D2289" w:rsidRPr="0092747E">
              <w:t>as they become available.</w:t>
            </w:r>
          </w:p>
          <w:p w14:paraId="7B23A3B4" w14:textId="14154F2D" w:rsidR="00F444BE" w:rsidRPr="00CF102B" w:rsidRDefault="0024465B" w:rsidP="0092747E">
            <w:pPr>
              <w:pStyle w:val="Context-text"/>
            </w:pPr>
            <w:r>
              <w:rPr>
                <w:color w:val="4F81BD" w:themeColor="accent1"/>
              </w:rPr>
              <w:t>[</w:t>
            </w:r>
            <w:r w:rsidR="00F444BE" w:rsidRPr="00F444BE">
              <w:rPr>
                <w:color w:val="4F81BD" w:themeColor="accent1"/>
              </w:rPr>
              <w:t>See guidance for examples of additional information to provide in the Context section.</w:t>
            </w:r>
            <w:r>
              <w:rPr>
                <w:color w:val="4F81BD" w:themeColor="accent1"/>
              </w:rPr>
              <w:t>]</w:t>
            </w:r>
          </w:p>
        </w:tc>
      </w:tr>
    </w:tbl>
    <w:p w14:paraId="1D57DEB7" w14:textId="4380AEAA" w:rsidR="00CB1CF9" w:rsidRPr="00543275" w:rsidRDefault="00FC2F23" w:rsidP="006517A8">
      <w:pPr>
        <w:pStyle w:val="Heading2"/>
      </w:pPr>
      <w:r w:rsidRPr="00543275">
        <w:t>SCIENCE ADVICE</w:t>
      </w:r>
    </w:p>
    <w:p w14:paraId="4F07D398" w14:textId="25BE0124" w:rsidR="00CB1CF9" w:rsidRDefault="0024465B" w:rsidP="0092747E">
      <w:pPr>
        <w:pStyle w:val="BodyText"/>
        <w:rPr>
          <w:color w:val="4F81BD" w:themeColor="accent1"/>
        </w:rPr>
      </w:pPr>
      <w:r>
        <w:rPr>
          <w:color w:val="4F81BD" w:themeColor="accent1"/>
        </w:rPr>
        <w:t>[</w:t>
      </w:r>
      <w:r w:rsidR="00350C57" w:rsidRPr="001E6250">
        <w:rPr>
          <w:color w:val="4F81BD" w:themeColor="accent1"/>
        </w:rPr>
        <w:t>Mandatory</w:t>
      </w:r>
      <w:r w:rsidR="00CB3030" w:rsidRPr="001E6250">
        <w:rPr>
          <w:color w:val="4F81BD" w:themeColor="accent1"/>
        </w:rPr>
        <w:t>.</w:t>
      </w:r>
      <w:r w:rsidR="001E6250">
        <w:rPr>
          <w:color w:val="4F81BD" w:themeColor="accent1"/>
        </w:rPr>
        <w:t xml:space="preserve"> Maximum length 500 words. </w:t>
      </w:r>
      <w:r w:rsidR="00CB3030" w:rsidRPr="001E6250">
        <w:rPr>
          <w:color w:val="4F81BD" w:themeColor="accent1"/>
        </w:rPr>
        <w:t xml:space="preserve">Include </w:t>
      </w:r>
      <w:r w:rsidR="001E6250">
        <w:rPr>
          <w:color w:val="4F81BD" w:themeColor="accent1"/>
        </w:rPr>
        <w:t>summary bullets of the</w:t>
      </w:r>
      <w:r w:rsidR="00B454A4" w:rsidRPr="001E6250">
        <w:rPr>
          <w:color w:val="4F81BD" w:themeColor="accent1"/>
        </w:rPr>
        <w:t xml:space="preserve"> following </w:t>
      </w:r>
      <w:r w:rsidR="009110C1" w:rsidRPr="001E6250">
        <w:rPr>
          <w:color w:val="4F81BD" w:themeColor="accent1"/>
        </w:rPr>
        <w:t xml:space="preserve">factors affecting the stock that are </w:t>
      </w:r>
      <w:r w:rsidR="009110C1" w:rsidRPr="001E6250">
        <w:rPr>
          <w:b/>
          <w:bCs/>
          <w:color w:val="4F81BD" w:themeColor="accent1"/>
        </w:rPr>
        <w:t>relevant for decision</w:t>
      </w:r>
      <w:r w:rsidR="00B454A4" w:rsidRPr="001E6250">
        <w:rPr>
          <w:b/>
          <w:bCs/>
          <w:color w:val="4F81BD" w:themeColor="accent1"/>
        </w:rPr>
        <w:t>-</w:t>
      </w:r>
      <w:r w:rsidR="009110C1" w:rsidRPr="001E6250">
        <w:rPr>
          <w:b/>
          <w:bCs/>
          <w:color w:val="4F81BD" w:themeColor="accent1"/>
        </w:rPr>
        <w:t>making</w:t>
      </w:r>
      <w:r w:rsidR="009110C1" w:rsidRPr="001E6250">
        <w:rPr>
          <w:color w:val="4F81BD" w:themeColor="accent1"/>
        </w:rPr>
        <w:t xml:space="preserve">. </w:t>
      </w:r>
      <w:r w:rsidR="006F1AB3" w:rsidRPr="001E6250">
        <w:rPr>
          <w:color w:val="4F81BD" w:themeColor="accent1"/>
        </w:rPr>
        <w:t xml:space="preserve">Please refer to the </w:t>
      </w:r>
      <w:r w:rsidR="00A57E5E">
        <w:rPr>
          <w:color w:val="4F81BD" w:themeColor="accent1"/>
        </w:rPr>
        <w:t>G</w:t>
      </w:r>
      <w:r w:rsidR="006F1AB3" w:rsidRPr="001E6250">
        <w:rPr>
          <w:color w:val="4F81BD" w:themeColor="accent1"/>
        </w:rPr>
        <w:t xml:space="preserve">uidance </w:t>
      </w:r>
      <w:r w:rsidR="00A57E5E">
        <w:rPr>
          <w:color w:val="4F81BD" w:themeColor="accent1"/>
        </w:rPr>
        <w:t>D</w:t>
      </w:r>
      <w:r w:rsidR="006F1AB3" w:rsidRPr="001E6250">
        <w:rPr>
          <w:color w:val="4F81BD" w:themeColor="accent1"/>
        </w:rPr>
        <w:t>ocument for standardized language and examples</w:t>
      </w:r>
      <w:r w:rsidR="00BB4F2F" w:rsidRPr="001E6250">
        <w:rPr>
          <w:color w:val="4F81BD" w:themeColor="accent1"/>
        </w:rPr>
        <w:t>, and what to</w:t>
      </w:r>
      <w:r w:rsidR="00DC64CC" w:rsidRPr="001E6250">
        <w:rPr>
          <w:color w:val="4F81BD" w:themeColor="accent1"/>
        </w:rPr>
        <w:t xml:space="preserve"> avoid </w:t>
      </w:r>
      <w:r w:rsidR="00DF7928">
        <w:rPr>
          <w:color w:val="4F81BD" w:themeColor="accent1"/>
        </w:rPr>
        <w:t>in this section</w:t>
      </w:r>
      <w:r w:rsidR="00DC64CC" w:rsidRPr="001E6250">
        <w:rPr>
          <w:color w:val="4F81BD" w:themeColor="accent1"/>
        </w:rPr>
        <w:t>.</w:t>
      </w:r>
      <w:r>
        <w:rPr>
          <w:color w:val="4F81BD" w:themeColor="accent1"/>
        </w:rPr>
        <w:t>]</w:t>
      </w:r>
      <w:r w:rsidR="00625A5E" w:rsidRPr="001E6250">
        <w:rPr>
          <w:color w:val="4F81BD" w:themeColor="accent1"/>
        </w:rPr>
        <w:t xml:space="preserve"> </w:t>
      </w:r>
    </w:p>
    <w:p w14:paraId="44885D3B" w14:textId="4DACBBE3" w:rsidR="003823B8" w:rsidRDefault="003823B8" w:rsidP="00274FFC">
      <w:pPr>
        <w:pStyle w:val="fsar-bullet"/>
      </w:pPr>
      <w:r>
        <w:t>Fake style for bullets</w:t>
      </w:r>
    </w:p>
    <w:p w14:paraId="19E4B0BE" w14:textId="2C54DEDD" w:rsidR="00630FFA" w:rsidRPr="00E053C8" w:rsidRDefault="00630FFA" w:rsidP="00FC2F23">
      <w:pPr>
        <w:pStyle w:val="BodyText"/>
        <w:rPr>
          <w:b/>
          <w:bCs/>
        </w:rPr>
      </w:pPr>
      <w:bookmarkStart w:id="1" w:name="_Hlk124854605"/>
      <w:r w:rsidRPr="00E053C8">
        <w:rPr>
          <w:b/>
          <w:bCs/>
        </w:rPr>
        <w:t>Status</w:t>
      </w:r>
    </w:p>
    <w:p w14:paraId="5931C397" w14:textId="77777777" w:rsidR="006A108C" w:rsidRPr="006A108C" w:rsidRDefault="0024465B" w:rsidP="00AC70BC">
      <w:pPr>
        <w:pStyle w:val="ListBullet"/>
        <w:rPr>
          <w:b/>
          <w:bCs/>
        </w:rPr>
      </w:pPr>
      <w:r w:rsidRPr="006A108C">
        <w:rPr>
          <w:color w:val="4F81BD" w:themeColor="accent1"/>
        </w:rPr>
        <w:t>[</w:t>
      </w:r>
      <w:r w:rsidR="00630FFA" w:rsidRPr="006A108C">
        <w:rPr>
          <w:color w:val="4F81BD" w:themeColor="accent1"/>
        </w:rPr>
        <w:t>Mandatory</w:t>
      </w:r>
      <w:r w:rsidRPr="006A108C">
        <w:rPr>
          <w:color w:val="4F81BD" w:themeColor="accent1"/>
        </w:rPr>
        <w:t xml:space="preserve"> b</w:t>
      </w:r>
      <w:r w:rsidR="00630FFA" w:rsidRPr="006A108C">
        <w:rPr>
          <w:color w:val="4F81BD" w:themeColor="accent1"/>
        </w:rPr>
        <w:t>ullet(s)</w:t>
      </w:r>
      <w:r w:rsidRPr="006A108C">
        <w:rPr>
          <w:color w:val="4F81BD" w:themeColor="accent1"/>
        </w:rPr>
        <w:t>]</w:t>
      </w:r>
      <w:r w:rsidR="00630FFA" w:rsidRPr="006A108C">
        <w:rPr>
          <w:color w:val="4F81BD" w:themeColor="accent1"/>
        </w:rPr>
        <w:t xml:space="preserve"> </w:t>
      </w:r>
    </w:p>
    <w:p w14:paraId="1905D812" w14:textId="0A221950" w:rsidR="009110C1" w:rsidRPr="006A108C" w:rsidRDefault="009110C1" w:rsidP="006A108C">
      <w:pPr>
        <w:pStyle w:val="ListBullet"/>
        <w:numPr>
          <w:ilvl w:val="0"/>
          <w:numId w:val="0"/>
        </w:numPr>
        <w:rPr>
          <w:b/>
          <w:bCs/>
        </w:rPr>
      </w:pPr>
      <w:r w:rsidRPr="006A108C">
        <w:rPr>
          <w:b/>
          <w:bCs/>
        </w:rPr>
        <w:t>Trends</w:t>
      </w:r>
    </w:p>
    <w:p w14:paraId="7D8EC711" w14:textId="77777777" w:rsidR="006A108C" w:rsidRPr="006A108C" w:rsidRDefault="006A108C" w:rsidP="006A108C">
      <w:pPr>
        <w:pStyle w:val="ListBullet"/>
        <w:rPr>
          <w:b/>
          <w:bCs/>
        </w:rPr>
      </w:pPr>
      <w:r w:rsidRPr="006A108C">
        <w:rPr>
          <w:color w:val="4F81BD" w:themeColor="accent1"/>
        </w:rPr>
        <w:t xml:space="preserve">[Mandatory bullet(s)] </w:t>
      </w:r>
    </w:p>
    <w:p w14:paraId="6192C865" w14:textId="77777777" w:rsidR="00BE19C1" w:rsidRPr="00E053C8" w:rsidRDefault="00BE19C1" w:rsidP="00BE19C1">
      <w:pPr>
        <w:pStyle w:val="BodyText"/>
        <w:rPr>
          <w:b/>
          <w:bCs/>
        </w:rPr>
      </w:pPr>
      <w:r w:rsidRPr="00E053C8">
        <w:rPr>
          <w:b/>
          <w:bCs/>
        </w:rPr>
        <w:t>Environmental and Climate Change Considerations</w:t>
      </w:r>
    </w:p>
    <w:p w14:paraId="4EC9433E" w14:textId="77777777" w:rsidR="006A108C" w:rsidRPr="006A108C" w:rsidRDefault="006A108C" w:rsidP="006A108C">
      <w:pPr>
        <w:pStyle w:val="ListBullet"/>
        <w:rPr>
          <w:b/>
          <w:bCs/>
        </w:rPr>
      </w:pPr>
      <w:r w:rsidRPr="006A108C">
        <w:rPr>
          <w:color w:val="4F81BD" w:themeColor="accent1"/>
        </w:rPr>
        <w:t xml:space="preserve">[Mandatory bullet(s)] </w:t>
      </w:r>
    </w:p>
    <w:p w14:paraId="3FCEC740" w14:textId="3A6A4A5F" w:rsidR="001E6250" w:rsidRPr="00E053C8" w:rsidRDefault="009110C1" w:rsidP="00FC2F23">
      <w:pPr>
        <w:pStyle w:val="BodyText"/>
        <w:rPr>
          <w:b/>
          <w:bCs/>
        </w:rPr>
      </w:pPr>
      <w:r w:rsidRPr="00E053C8">
        <w:rPr>
          <w:b/>
          <w:bCs/>
        </w:rPr>
        <w:t>Stock</w:t>
      </w:r>
      <w:r w:rsidR="00630FFA" w:rsidRPr="00E053C8">
        <w:rPr>
          <w:b/>
          <w:bCs/>
        </w:rPr>
        <w:t xml:space="preserve"> Advice</w:t>
      </w:r>
    </w:p>
    <w:bookmarkEnd w:id="1"/>
    <w:p w14:paraId="4A11930E" w14:textId="77777777" w:rsidR="00DF7928" w:rsidRPr="006A108C" w:rsidRDefault="00DF7928" w:rsidP="00DF7928">
      <w:pPr>
        <w:pStyle w:val="ListBullet"/>
        <w:rPr>
          <w:b/>
          <w:bCs/>
        </w:rPr>
      </w:pPr>
      <w:r w:rsidRPr="006A108C">
        <w:rPr>
          <w:color w:val="4F81BD" w:themeColor="accent1"/>
        </w:rPr>
        <w:t xml:space="preserve">[Mandatory bullet(s)] </w:t>
      </w:r>
    </w:p>
    <w:p w14:paraId="06E3771B" w14:textId="6354EA25" w:rsidR="009110C1" w:rsidRDefault="009110C1" w:rsidP="00FC2F23">
      <w:pPr>
        <w:pStyle w:val="BodyText"/>
      </w:pPr>
      <w:r w:rsidRPr="00E053C8">
        <w:rPr>
          <w:b/>
          <w:bCs/>
        </w:rPr>
        <w:t xml:space="preserve">Other Management </w:t>
      </w:r>
      <w:r w:rsidR="00B454A4" w:rsidRPr="00E053C8">
        <w:rPr>
          <w:b/>
          <w:bCs/>
        </w:rPr>
        <w:t>Questions</w:t>
      </w:r>
      <w:r>
        <w:t xml:space="preserve"> </w:t>
      </w:r>
      <w:r w:rsidR="00DF7928">
        <w:rPr>
          <w:color w:val="4F81BD" w:themeColor="accent1"/>
        </w:rPr>
        <w:t>[</w:t>
      </w:r>
      <w:r w:rsidRPr="001E6250">
        <w:rPr>
          <w:color w:val="4F81BD" w:themeColor="accent1"/>
        </w:rPr>
        <w:t>if applicable</w:t>
      </w:r>
      <w:r w:rsidR="00DF7928">
        <w:rPr>
          <w:color w:val="4F81BD" w:themeColor="accent1"/>
        </w:rPr>
        <w:t>, otherwise do not include]</w:t>
      </w:r>
    </w:p>
    <w:p w14:paraId="0FEC55CD" w14:textId="32041510" w:rsidR="00B454A4" w:rsidRPr="001E6250" w:rsidRDefault="00DF7928" w:rsidP="60B654A6">
      <w:pPr>
        <w:pStyle w:val="ListBullet"/>
        <w:rPr>
          <w:rFonts w:eastAsiaTheme="minorEastAsia"/>
          <w:color w:val="4F81BD" w:themeColor="accent1"/>
        </w:rPr>
      </w:pPr>
      <w:bookmarkStart w:id="2" w:name="_Hlk150250599"/>
      <w:r>
        <w:rPr>
          <w:rStyle w:val="Style1Char"/>
          <w:rFonts w:eastAsiaTheme="minorHAnsi" w:cs="Arial"/>
          <w:b w:val="0"/>
          <w:color w:val="4F81BD" w:themeColor="accent1"/>
        </w:rPr>
        <w:t>[Other bullets if applicable]</w:t>
      </w:r>
    </w:p>
    <w:bookmarkEnd w:id="2"/>
    <w:p w14:paraId="4696CFDB" w14:textId="51D09FFD" w:rsidR="006012C6" w:rsidRPr="001E4A20" w:rsidRDefault="001E4A20" w:rsidP="006517A8">
      <w:pPr>
        <w:pStyle w:val="Heading2"/>
      </w:pPr>
      <w:r>
        <w:t>BASIS FOR ASSESSMENT</w:t>
      </w:r>
    </w:p>
    <w:p w14:paraId="19485314" w14:textId="6AB6CA77" w:rsidR="0024465B" w:rsidRPr="0024465B" w:rsidRDefault="0024465B" w:rsidP="00DD2355">
      <w:pPr>
        <w:pStyle w:val="Heading3"/>
      </w:pPr>
      <w:r w:rsidRPr="0024465B">
        <w:t>Assessment Details</w:t>
      </w:r>
    </w:p>
    <w:p w14:paraId="46630FFF" w14:textId="7372B8AF" w:rsidR="00DF7928" w:rsidRDefault="00DF7928" w:rsidP="00543275">
      <w:pPr>
        <w:pStyle w:val="BodyText"/>
        <w:rPr>
          <w:color w:val="4F81BD" w:themeColor="accent1"/>
        </w:rPr>
      </w:pPr>
      <w:r>
        <w:rPr>
          <w:color w:val="4F81BD" w:themeColor="accent1"/>
        </w:rPr>
        <w:t>[Mandatory]</w:t>
      </w:r>
    </w:p>
    <w:p w14:paraId="3E3B7AE8" w14:textId="4CD9AFEF" w:rsidR="0024465B" w:rsidRDefault="00545297" w:rsidP="0024465B">
      <w:pPr>
        <w:pStyle w:val="Heading4"/>
      </w:pPr>
      <w:r w:rsidRPr="00FC2F23">
        <w:lastRenderedPageBreak/>
        <w:t xml:space="preserve">Year </w:t>
      </w:r>
      <w:r w:rsidR="0024465B">
        <w:t>A</w:t>
      </w:r>
      <w:r w:rsidRPr="00FC2F23">
        <w:t xml:space="preserve">ssessment </w:t>
      </w:r>
      <w:r w:rsidR="0024465B">
        <w:t>A</w:t>
      </w:r>
      <w:r w:rsidRPr="00FC2F23">
        <w:t xml:space="preserve">pproach was </w:t>
      </w:r>
      <w:proofErr w:type="gramStart"/>
      <w:r w:rsidR="0024465B">
        <w:t>A</w:t>
      </w:r>
      <w:r w:rsidRPr="00FC2F23">
        <w:t>pproved</w:t>
      </w:r>
      <w:proofErr w:type="gramEnd"/>
      <w:r w:rsidRPr="001E4A20">
        <w:t xml:space="preserve"> </w:t>
      </w:r>
    </w:p>
    <w:p w14:paraId="60F239F3" w14:textId="47726193" w:rsidR="00545297" w:rsidRDefault="00A57E5E" w:rsidP="001E4A20">
      <w:pPr>
        <w:pStyle w:val="BodyText"/>
      </w:pPr>
      <w:r>
        <w:rPr>
          <w:color w:val="4F81BD" w:themeColor="accent1"/>
        </w:rPr>
        <w:t>[Mandatory; year and reference]</w:t>
      </w:r>
    </w:p>
    <w:p w14:paraId="2D078EBC" w14:textId="563F430F" w:rsidR="0024465B" w:rsidRDefault="00262FE7" w:rsidP="0024465B">
      <w:pPr>
        <w:pStyle w:val="Heading4"/>
      </w:pPr>
      <w:r w:rsidRPr="00FC2F23">
        <w:t>Assessment Type</w:t>
      </w:r>
      <w:r>
        <w:t xml:space="preserve"> </w:t>
      </w:r>
    </w:p>
    <w:p w14:paraId="0BCEA4C9" w14:textId="656861D3" w:rsidR="00262FE7" w:rsidRPr="00801E71" w:rsidRDefault="00A57E5E" w:rsidP="00FC2F23">
      <w:pPr>
        <w:pStyle w:val="BodyText"/>
        <w:rPr>
          <w:color w:val="4F81BD" w:themeColor="accent1"/>
        </w:rPr>
      </w:pPr>
      <w:bookmarkStart w:id="3" w:name="_Hlk150251490"/>
      <w:r>
        <w:rPr>
          <w:color w:val="4F81BD" w:themeColor="accent1"/>
        </w:rPr>
        <w:t xml:space="preserve">[Mandatory; </w:t>
      </w:r>
      <w:bookmarkStart w:id="4" w:name="_Hlk150251536"/>
      <w:r>
        <w:rPr>
          <w:color w:val="4F81BD" w:themeColor="accent1"/>
        </w:rPr>
        <w:t>s</w:t>
      </w:r>
      <w:r w:rsidR="00435B36" w:rsidRPr="00801E71">
        <w:rPr>
          <w:color w:val="4F81BD" w:themeColor="accent1"/>
        </w:rPr>
        <w:t xml:space="preserve">elect </w:t>
      </w:r>
      <w:r w:rsidR="00262FE7" w:rsidRPr="00801E71">
        <w:rPr>
          <w:color w:val="4F81BD" w:themeColor="accent1"/>
        </w:rPr>
        <w:t>one</w:t>
      </w:r>
      <w:r w:rsidR="00435B36" w:rsidRPr="00801E71">
        <w:rPr>
          <w:color w:val="4F81BD" w:themeColor="accent1"/>
        </w:rPr>
        <w:t xml:space="preserve"> of the following</w:t>
      </w:r>
      <w:r w:rsidR="00262FE7" w:rsidRPr="00801E71">
        <w:rPr>
          <w:color w:val="4F81BD" w:themeColor="accent1"/>
        </w:rPr>
        <w:t xml:space="preserve">: Full Assessment, </w:t>
      </w:r>
      <w:r w:rsidR="00FC4A1B" w:rsidRPr="00801E71">
        <w:rPr>
          <w:color w:val="4F81BD" w:themeColor="accent1"/>
        </w:rPr>
        <w:t>Interim Year</w:t>
      </w:r>
      <w:r w:rsidR="00262FE7" w:rsidRPr="00801E71">
        <w:rPr>
          <w:color w:val="4F81BD" w:themeColor="accent1"/>
        </w:rPr>
        <w:t xml:space="preserve"> Update, or </w:t>
      </w:r>
      <w:r w:rsidR="00B454A4" w:rsidRPr="00801E71">
        <w:rPr>
          <w:color w:val="4F81BD" w:themeColor="accent1"/>
        </w:rPr>
        <w:t xml:space="preserve">Harvest Decision Rule </w:t>
      </w:r>
      <w:r w:rsidR="00262FE7" w:rsidRPr="00801E71">
        <w:rPr>
          <w:color w:val="4F81BD" w:themeColor="accent1"/>
        </w:rPr>
        <w:t>(</w:t>
      </w:r>
      <w:r w:rsidR="00B454A4" w:rsidRPr="00801E71">
        <w:rPr>
          <w:color w:val="4F81BD" w:themeColor="accent1"/>
        </w:rPr>
        <w:t>HDR</w:t>
      </w:r>
      <w:r w:rsidR="00262FE7" w:rsidRPr="00801E71">
        <w:rPr>
          <w:color w:val="4F81BD" w:themeColor="accent1"/>
        </w:rPr>
        <w:t>) Update</w:t>
      </w:r>
      <w:r>
        <w:rPr>
          <w:color w:val="4F81BD" w:themeColor="accent1"/>
        </w:rPr>
        <w:t xml:space="preserve">. </w:t>
      </w:r>
      <w:bookmarkEnd w:id="4"/>
      <w:r>
        <w:rPr>
          <w:color w:val="4F81BD" w:themeColor="accent1"/>
        </w:rPr>
        <w:t>See the Guidance Document for definitions.]</w:t>
      </w:r>
      <w:r w:rsidR="00262FE7" w:rsidRPr="00801E71">
        <w:rPr>
          <w:color w:val="4F81BD" w:themeColor="accent1"/>
        </w:rPr>
        <w:t xml:space="preserve"> </w:t>
      </w:r>
    </w:p>
    <w:bookmarkEnd w:id="3"/>
    <w:p w14:paraId="77847A54" w14:textId="497D5313" w:rsidR="00545297" w:rsidRPr="00E053C8" w:rsidRDefault="00262FE7" w:rsidP="0024465B">
      <w:pPr>
        <w:pStyle w:val="Heading4"/>
      </w:pPr>
      <w:r w:rsidRPr="00E053C8">
        <w:t xml:space="preserve">Most Recent </w:t>
      </w:r>
      <w:r w:rsidR="00545297" w:rsidRPr="00E053C8">
        <w:t>Assessment Date</w:t>
      </w:r>
    </w:p>
    <w:p w14:paraId="2007F772" w14:textId="683B5AEF" w:rsidR="00545297" w:rsidRPr="00801E71" w:rsidRDefault="00545297" w:rsidP="002E6CB9">
      <w:pPr>
        <w:pStyle w:val="ListNumber"/>
        <w:rPr>
          <w:color w:val="4F81BD" w:themeColor="accent1"/>
        </w:rPr>
      </w:pPr>
      <w:r w:rsidRPr="00E053C8">
        <w:t>La</w:t>
      </w:r>
      <w:r w:rsidRPr="001E4A20">
        <w:t xml:space="preserve">st Full Assessment: </w:t>
      </w:r>
      <w:r w:rsidR="00B11413">
        <w:rPr>
          <w:color w:val="4F81BD" w:themeColor="accent1"/>
        </w:rPr>
        <w:t>[d</w:t>
      </w:r>
      <w:r w:rsidR="006F1AB3" w:rsidRPr="00801E71">
        <w:rPr>
          <w:color w:val="4F81BD" w:themeColor="accent1"/>
        </w:rPr>
        <w:t>ate and reference</w:t>
      </w:r>
      <w:r w:rsidR="00B11413">
        <w:rPr>
          <w:color w:val="4F81BD" w:themeColor="accent1"/>
        </w:rPr>
        <w:t>]</w:t>
      </w:r>
    </w:p>
    <w:p w14:paraId="777313A9" w14:textId="69A67F9D" w:rsidR="00157E16" w:rsidRPr="001E4A20" w:rsidRDefault="00545297" w:rsidP="002E6CB9">
      <w:pPr>
        <w:pStyle w:val="ListNumber"/>
      </w:pPr>
      <w:r w:rsidRPr="001E4A20">
        <w:t xml:space="preserve">Last </w:t>
      </w:r>
      <w:r w:rsidR="00262FE7">
        <w:t>I</w:t>
      </w:r>
      <w:r w:rsidRPr="001E4A20">
        <w:t xml:space="preserve">nterim </w:t>
      </w:r>
      <w:r w:rsidR="00262FE7">
        <w:t>Y</w:t>
      </w:r>
      <w:r w:rsidRPr="001E4A20">
        <w:t xml:space="preserve">ear Update: </w:t>
      </w:r>
      <w:r w:rsidR="00B11413">
        <w:rPr>
          <w:color w:val="4F81BD" w:themeColor="accent1"/>
        </w:rPr>
        <w:t>[d</w:t>
      </w:r>
      <w:r w:rsidR="006F1AB3" w:rsidRPr="00801E71">
        <w:rPr>
          <w:color w:val="4F81BD" w:themeColor="accent1"/>
        </w:rPr>
        <w:t>ate and reference</w:t>
      </w:r>
      <w:r w:rsidR="00285B6F">
        <w:rPr>
          <w:color w:val="4F81BD" w:themeColor="accent1"/>
        </w:rPr>
        <w:t>]</w:t>
      </w:r>
    </w:p>
    <w:p w14:paraId="35674CC7" w14:textId="51669EC1" w:rsidR="00545297" w:rsidRPr="00FC2F23" w:rsidRDefault="00545297" w:rsidP="0024465B">
      <w:pPr>
        <w:pStyle w:val="Heading4"/>
      </w:pPr>
      <w:r w:rsidRPr="00FC2F23">
        <w:t>Assessment Approach</w:t>
      </w:r>
    </w:p>
    <w:p w14:paraId="348BECB0" w14:textId="1529977B" w:rsidR="00630FFA" w:rsidRPr="00FC2F23" w:rsidRDefault="00AC13C6" w:rsidP="60B654A6">
      <w:pPr>
        <w:pStyle w:val="ListNumber"/>
        <w:numPr>
          <w:ilvl w:val="0"/>
          <w:numId w:val="5"/>
        </w:numPr>
        <w:rPr>
          <w:rStyle w:val="Style1Char"/>
          <w:rFonts w:eastAsiaTheme="minorEastAsia"/>
          <w:b w:val="0"/>
        </w:rPr>
      </w:pPr>
      <w:r>
        <w:t xml:space="preserve">Broad category: </w:t>
      </w:r>
      <w:r w:rsidR="00B11413">
        <w:rPr>
          <w:color w:val="4F81BD" w:themeColor="accent1"/>
        </w:rPr>
        <w:t>[S</w:t>
      </w:r>
      <w:r w:rsidR="00435B36" w:rsidRPr="00801E71">
        <w:rPr>
          <w:color w:val="4F81BD" w:themeColor="accent1"/>
        </w:rPr>
        <w:t>elect one</w:t>
      </w:r>
      <w:r w:rsidRPr="00801E71">
        <w:rPr>
          <w:color w:val="4F81BD" w:themeColor="accent1"/>
        </w:rPr>
        <w:t xml:space="preserve"> </w:t>
      </w:r>
      <w:r w:rsidR="00435B36" w:rsidRPr="00801E71">
        <w:rPr>
          <w:color w:val="4F81BD" w:themeColor="accent1"/>
        </w:rPr>
        <w:t>of the following</w:t>
      </w:r>
      <w:r w:rsidR="00545297" w:rsidRPr="00801E71">
        <w:rPr>
          <w:color w:val="4F81BD" w:themeColor="accent1"/>
        </w:rPr>
        <w:t xml:space="preserve">: </w:t>
      </w:r>
      <w:bookmarkStart w:id="5" w:name="_Hlk150251732"/>
      <w:r w:rsidR="00630FFA" w:rsidRPr="00801E71">
        <w:rPr>
          <w:rStyle w:val="Style1Char"/>
          <w:rFonts w:eastAsiaTheme="minorEastAsia"/>
          <w:b w:val="0"/>
          <w:color w:val="4F81BD" w:themeColor="accent1"/>
        </w:rPr>
        <w:t>Data-poor</w:t>
      </w:r>
      <w:r w:rsidRPr="00801E71">
        <w:rPr>
          <w:rStyle w:val="Style1Char"/>
          <w:rFonts w:eastAsiaTheme="minorEastAsia"/>
          <w:b w:val="0"/>
          <w:color w:val="4F81BD" w:themeColor="accent1"/>
        </w:rPr>
        <w:t xml:space="preserve"> (e.g., catch-MSY, very limited data, etc.)</w:t>
      </w:r>
      <w:r w:rsidR="00630FFA" w:rsidRPr="00801E71">
        <w:rPr>
          <w:rStyle w:val="Style1Char"/>
          <w:rFonts w:eastAsiaTheme="minorEastAsia"/>
          <w:b w:val="0"/>
          <w:color w:val="4F81BD" w:themeColor="accent1"/>
        </w:rPr>
        <w:t>, index-based</w:t>
      </w:r>
      <w:r w:rsidRPr="00801E71">
        <w:rPr>
          <w:rStyle w:val="Style1Char"/>
          <w:rFonts w:eastAsiaTheme="minorEastAsia"/>
          <w:b w:val="0"/>
          <w:color w:val="4F81BD" w:themeColor="accent1"/>
        </w:rPr>
        <w:t xml:space="preserve"> (trends in empirical indices only)</w:t>
      </w:r>
      <w:r w:rsidR="00630FFA" w:rsidRPr="00801E71">
        <w:rPr>
          <w:rStyle w:val="Style1Char"/>
          <w:rFonts w:eastAsiaTheme="minorEastAsia"/>
          <w:b w:val="0"/>
          <w:color w:val="4F81BD" w:themeColor="accent1"/>
        </w:rPr>
        <w:t xml:space="preserve">, </w:t>
      </w:r>
      <w:r w:rsidRPr="00801E71">
        <w:rPr>
          <w:rStyle w:val="Style1Char"/>
          <w:rFonts w:eastAsiaTheme="minorEastAsia"/>
          <w:b w:val="0"/>
          <w:color w:val="4F81BD" w:themeColor="accent1"/>
        </w:rPr>
        <w:t xml:space="preserve">single </w:t>
      </w:r>
      <w:r w:rsidR="00630FFA" w:rsidRPr="00801E71">
        <w:rPr>
          <w:rStyle w:val="Style1Char"/>
          <w:rFonts w:eastAsiaTheme="minorEastAsia"/>
          <w:b w:val="0"/>
          <w:color w:val="4F81BD" w:themeColor="accent1"/>
        </w:rPr>
        <w:t>stock assessment model, model ensemble, MSE</w:t>
      </w:r>
      <w:r w:rsidR="001201BA" w:rsidRPr="00801E71">
        <w:rPr>
          <w:rStyle w:val="Style1Char"/>
          <w:rFonts w:eastAsiaTheme="minorEastAsia"/>
          <w:b w:val="0"/>
          <w:color w:val="4F81BD" w:themeColor="accent1"/>
        </w:rPr>
        <w:t xml:space="preserve"> </w:t>
      </w:r>
      <w:r w:rsidR="00630FFA" w:rsidRPr="00801E71">
        <w:rPr>
          <w:rStyle w:val="Style1Char"/>
          <w:rFonts w:eastAsiaTheme="minorEastAsia"/>
          <w:b w:val="0"/>
          <w:color w:val="4F81BD" w:themeColor="accent1"/>
        </w:rPr>
        <w:t xml:space="preserve">(full or MSE-lite), </w:t>
      </w:r>
      <w:r w:rsidRPr="00801E71">
        <w:rPr>
          <w:rStyle w:val="Style1Char"/>
          <w:rFonts w:eastAsiaTheme="minorEastAsia"/>
          <w:b w:val="0"/>
          <w:color w:val="4F81BD" w:themeColor="accent1"/>
        </w:rPr>
        <w:t xml:space="preserve">Wild Salmon Policy Integrated Assessment, multiple approaches, </w:t>
      </w:r>
      <w:r w:rsidR="00630FFA" w:rsidRPr="00801E71">
        <w:rPr>
          <w:rStyle w:val="Style1Char"/>
          <w:rFonts w:eastAsiaTheme="minorEastAsia"/>
          <w:b w:val="0"/>
          <w:color w:val="4F81BD" w:themeColor="accent1"/>
        </w:rPr>
        <w:t>other (specif</w:t>
      </w:r>
      <w:r w:rsidR="00B11413">
        <w:rPr>
          <w:rStyle w:val="Style1Char"/>
          <w:rFonts w:eastAsiaTheme="minorEastAsia"/>
          <w:b w:val="0"/>
          <w:color w:val="4F81BD" w:themeColor="accent1"/>
        </w:rPr>
        <w:t>y)]</w:t>
      </w:r>
    </w:p>
    <w:bookmarkEnd w:id="5"/>
    <w:p w14:paraId="594CCC4C" w14:textId="33A47592" w:rsidR="00630FFA" w:rsidRDefault="00AC13C6" w:rsidP="00FC2F23">
      <w:pPr>
        <w:pStyle w:val="ListNumber"/>
      </w:pPr>
      <w:r>
        <w:t xml:space="preserve">Specific category: </w:t>
      </w:r>
      <w:r w:rsidR="00B11413" w:rsidRPr="00B11413">
        <w:rPr>
          <w:color w:val="4F81BD" w:themeColor="accent1"/>
        </w:rPr>
        <w:t>[S</w:t>
      </w:r>
      <w:r w:rsidR="00435B36" w:rsidRPr="00801E71">
        <w:rPr>
          <w:color w:val="4F81BD" w:themeColor="accent1"/>
        </w:rPr>
        <w:t>elect</w:t>
      </w:r>
      <w:r w:rsidR="00545297" w:rsidRPr="00801E71">
        <w:rPr>
          <w:color w:val="4F81BD" w:themeColor="accent1"/>
        </w:rPr>
        <w:t xml:space="preserve"> one</w:t>
      </w:r>
      <w:r w:rsidR="00630FFA" w:rsidRPr="00801E71">
        <w:rPr>
          <w:color w:val="4F81BD" w:themeColor="accent1"/>
        </w:rPr>
        <w:t xml:space="preserve"> or as many as apply</w:t>
      </w:r>
      <w:r w:rsidR="00545297" w:rsidRPr="00801E71">
        <w:rPr>
          <w:color w:val="4F81BD" w:themeColor="accent1"/>
        </w:rPr>
        <w:t xml:space="preserve">: </w:t>
      </w:r>
      <w:r w:rsidRPr="00801E71">
        <w:rPr>
          <w:color w:val="4F81BD" w:themeColor="accent1"/>
        </w:rPr>
        <w:t xml:space="preserve">No data, </w:t>
      </w:r>
      <w:r w:rsidR="00630FFA" w:rsidRPr="00801E71">
        <w:rPr>
          <w:color w:val="4F81BD" w:themeColor="accent1"/>
        </w:rPr>
        <w:t>Index-based (fishery-dependent indices only), Index-based (including fishery-dependent and fishery-independent indices), Delay difference, Biomass dynamics, Virtual population analysis, Statistical catch-at-length, Statistical catch-at-age, State-Space, Sequential Population Analysis, Surplus Production,</w:t>
      </w:r>
      <w:r w:rsidRPr="00801E71">
        <w:rPr>
          <w:color w:val="4F81BD" w:themeColor="accent1"/>
        </w:rPr>
        <w:t xml:space="preserve"> Stock-Recruitment Relationship,</w:t>
      </w:r>
      <w:r w:rsidR="00630FFA" w:rsidRPr="00801E71">
        <w:rPr>
          <w:color w:val="4F81BD" w:themeColor="accent1"/>
        </w:rPr>
        <w:t xml:space="preserve"> Potential Biological Removal, Other (please explain)</w:t>
      </w:r>
      <w:r w:rsidR="00B11413">
        <w:rPr>
          <w:color w:val="4F81BD" w:themeColor="accent1"/>
        </w:rPr>
        <w:t>]</w:t>
      </w:r>
    </w:p>
    <w:p w14:paraId="50E9E325" w14:textId="50431698" w:rsidR="00093407" w:rsidRPr="00801E71" w:rsidRDefault="00B11413" w:rsidP="00093407">
      <w:pPr>
        <w:pStyle w:val="ListNumber"/>
        <w:numPr>
          <w:ilvl w:val="0"/>
          <w:numId w:val="0"/>
        </w:numPr>
        <w:rPr>
          <w:color w:val="4F81BD" w:themeColor="accent1"/>
        </w:rPr>
      </w:pPr>
      <w:bookmarkStart w:id="6" w:name="_Hlk150252923"/>
      <w:r>
        <w:rPr>
          <w:color w:val="4F81BD" w:themeColor="accent1"/>
          <w:lang w:val="en-CA"/>
        </w:rPr>
        <w:t>[</w:t>
      </w:r>
      <w:r w:rsidR="00093407" w:rsidRPr="00801E71">
        <w:rPr>
          <w:color w:val="4F81BD" w:themeColor="accent1"/>
          <w:lang w:val="en-CA"/>
        </w:rPr>
        <w:t>Optional</w:t>
      </w:r>
      <w:r w:rsidR="009745F4">
        <w:rPr>
          <w:color w:val="4F81BD" w:themeColor="accent1"/>
          <w:lang w:val="en-CA"/>
        </w:rPr>
        <w:t xml:space="preserve"> short summary of stock assessment methodology</w:t>
      </w:r>
      <w:r>
        <w:rPr>
          <w:color w:val="4F81BD" w:themeColor="accent1"/>
          <w:lang w:val="en-CA"/>
        </w:rPr>
        <w:t>. Maximum length 100 words.</w:t>
      </w:r>
      <w:bookmarkEnd w:id="6"/>
      <w:r w:rsidR="009745F4">
        <w:rPr>
          <w:color w:val="4F81BD" w:themeColor="accent1"/>
          <w:lang w:val="en-CA"/>
        </w:rPr>
        <w:t>]</w:t>
      </w:r>
    </w:p>
    <w:p w14:paraId="291FA559" w14:textId="18529483" w:rsidR="00545297" w:rsidRPr="00543275" w:rsidRDefault="00545297" w:rsidP="00DD2355">
      <w:pPr>
        <w:pStyle w:val="Heading3"/>
      </w:pPr>
      <w:r w:rsidRPr="00543275">
        <w:t>Stock Structure Assumption</w:t>
      </w:r>
    </w:p>
    <w:p w14:paraId="70DBCD41" w14:textId="77777777" w:rsidR="0037622C" w:rsidRDefault="0037622C" w:rsidP="0037622C">
      <w:pPr>
        <w:pStyle w:val="BodyText"/>
        <w:rPr>
          <w:rFonts w:cs="Arial"/>
          <w:color w:val="4F81BD" w:themeColor="accent1"/>
        </w:rPr>
      </w:pPr>
      <w:bookmarkStart w:id="7" w:name="_Hlk153311139"/>
      <w:r w:rsidRPr="009B43FF">
        <w:rPr>
          <w:rFonts w:cs="Arial"/>
        </w:rPr>
        <w:t>Stock overview information:</w:t>
      </w:r>
      <w:bookmarkEnd w:id="7"/>
      <w:r>
        <w:rPr>
          <w:rFonts w:cs="Arial"/>
          <w:color w:val="4F81BD" w:themeColor="accent1"/>
        </w:rPr>
        <w:t xml:space="preserve"> [</w:t>
      </w:r>
      <w:r>
        <w:rPr>
          <w:color w:val="4F81BD" w:themeColor="accent1"/>
          <w:lang w:val="en-CA"/>
        </w:rPr>
        <w:t>reference to a Research Document or other publication, and/or footnote to the working paper</w:t>
      </w:r>
      <w:r>
        <w:rPr>
          <w:rFonts w:cs="Arial"/>
          <w:color w:val="4F81BD" w:themeColor="accent1"/>
        </w:rPr>
        <w:t>]</w:t>
      </w:r>
    </w:p>
    <w:p w14:paraId="3B5E249C" w14:textId="77777777" w:rsidR="0037622C" w:rsidRDefault="0037622C" w:rsidP="0037622C">
      <w:pPr>
        <w:pStyle w:val="BodyText"/>
        <w:rPr>
          <w:rFonts w:cs="Arial"/>
          <w:color w:val="4F81BD" w:themeColor="accent1"/>
        </w:rPr>
      </w:pPr>
      <w:r>
        <w:rPr>
          <w:rFonts w:cs="Arial"/>
          <w:color w:val="4F81BD" w:themeColor="accent1"/>
        </w:rPr>
        <w:t>[</w:t>
      </w:r>
      <w:r w:rsidRPr="00801E71">
        <w:rPr>
          <w:rFonts w:cs="Arial"/>
          <w:color w:val="4F81BD" w:themeColor="accent1"/>
        </w:rPr>
        <w:t>Mandatory.</w:t>
      </w:r>
      <w:r>
        <w:rPr>
          <w:rFonts w:cs="Arial"/>
          <w:color w:val="4F81BD" w:themeColor="accent1"/>
        </w:rPr>
        <w:t xml:space="preserve"> Maximum length 150 words.]</w:t>
      </w:r>
    </w:p>
    <w:p w14:paraId="5198E5A1" w14:textId="0A0C9632" w:rsidR="00545297" w:rsidRPr="00543275" w:rsidRDefault="00545297" w:rsidP="00DD2355">
      <w:pPr>
        <w:pStyle w:val="Heading3"/>
      </w:pPr>
      <w:r w:rsidRPr="00543275">
        <w:t>Reference Points</w:t>
      </w:r>
    </w:p>
    <w:p w14:paraId="5D083599" w14:textId="66165DB3" w:rsidR="00B11413" w:rsidRPr="005C77D6" w:rsidRDefault="0002247C" w:rsidP="00B11413">
      <w:pPr>
        <w:pStyle w:val="BodyText"/>
      </w:pPr>
      <w:r>
        <w:rPr>
          <w:color w:val="4F81BD" w:themeColor="accent1"/>
        </w:rPr>
        <w:t>[</w:t>
      </w:r>
      <w:r w:rsidR="006F1AB3" w:rsidRPr="00801E71">
        <w:rPr>
          <w:color w:val="4F81BD" w:themeColor="accent1"/>
        </w:rPr>
        <w:t>Mandatory</w:t>
      </w:r>
      <w:r w:rsidR="00801E71">
        <w:rPr>
          <w:color w:val="4F81BD" w:themeColor="accent1"/>
        </w:rPr>
        <w:t xml:space="preserve">. </w:t>
      </w:r>
      <w:r w:rsidR="00B11413" w:rsidRPr="00801E71">
        <w:rPr>
          <w:color w:val="4F81BD" w:themeColor="accent1"/>
        </w:rPr>
        <w:t>A table may be used in lieu of bullets for this section.</w:t>
      </w:r>
      <w:r w:rsidR="00B11413">
        <w:rPr>
          <w:color w:val="4F81BD" w:themeColor="accent1"/>
        </w:rPr>
        <w:t xml:space="preserve"> Refer to the Guidance Document for further instructions.</w:t>
      </w:r>
      <w:r>
        <w:rPr>
          <w:color w:val="4F81BD" w:themeColor="accent1"/>
        </w:rPr>
        <w:t>]</w:t>
      </w:r>
    </w:p>
    <w:p w14:paraId="7A936237" w14:textId="11DF10C4" w:rsidR="00545297" w:rsidRPr="00F46C3D" w:rsidRDefault="00545297" w:rsidP="00510B14">
      <w:pPr>
        <w:pStyle w:val="ListNumber"/>
        <w:numPr>
          <w:ilvl w:val="0"/>
          <w:numId w:val="8"/>
        </w:numPr>
      </w:pPr>
      <w:r>
        <w:t xml:space="preserve">Limit Reference Point (LRP): </w:t>
      </w:r>
    </w:p>
    <w:p w14:paraId="032BD112" w14:textId="63E1AE06" w:rsidR="00545297" w:rsidRPr="002B54D9" w:rsidRDefault="00545297" w:rsidP="60B654A6">
      <w:pPr>
        <w:pStyle w:val="ListNumber"/>
        <w:numPr>
          <w:ilvl w:val="0"/>
          <w:numId w:val="8"/>
        </w:numPr>
        <w:rPr>
          <w:i/>
          <w:iCs/>
        </w:rPr>
      </w:pPr>
      <w:r>
        <w:t>Upper Stock Reference (USR):</w:t>
      </w:r>
    </w:p>
    <w:p w14:paraId="43004108" w14:textId="77BF8D5F" w:rsidR="00545297" w:rsidRPr="00F46C3D" w:rsidRDefault="00545297" w:rsidP="00510B14">
      <w:pPr>
        <w:pStyle w:val="ListNumber"/>
        <w:numPr>
          <w:ilvl w:val="0"/>
          <w:numId w:val="8"/>
        </w:numPr>
      </w:pPr>
      <w:r w:rsidRPr="00F46C3D">
        <w:t>Removal Reference (RR)</w:t>
      </w:r>
      <w:r>
        <w:t>:</w:t>
      </w:r>
      <w:r w:rsidRPr="00F46C3D">
        <w:t xml:space="preserve"> </w:t>
      </w:r>
    </w:p>
    <w:p w14:paraId="67DBC896" w14:textId="478D5C97" w:rsidR="0048268D" w:rsidRDefault="00545297" w:rsidP="0048268D">
      <w:pPr>
        <w:pStyle w:val="ListNumber"/>
        <w:numPr>
          <w:ilvl w:val="0"/>
          <w:numId w:val="8"/>
        </w:numPr>
      </w:pPr>
      <w:r w:rsidRPr="00F46C3D">
        <w:t xml:space="preserve">Target </w:t>
      </w:r>
      <w:r>
        <w:t>(TRP):</w:t>
      </w:r>
      <w:r w:rsidRPr="00F46C3D">
        <w:t xml:space="preserve"> </w:t>
      </w:r>
    </w:p>
    <w:p w14:paraId="56CE6FD8" w14:textId="30F69D09" w:rsidR="00A21622" w:rsidRDefault="7BB728C0" w:rsidP="00757994">
      <w:pPr>
        <w:pStyle w:val="Heading4"/>
      </w:pPr>
      <w:bookmarkStart w:id="8" w:name="_Hlk150252237"/>
      <w:r>
        <w:t>Other Stock Reference Points</w:t>
      </w:r>
    </w:p>
    <w:p w14:paraId="21B0577C" w14:textId="4952112A" w:rsidR="0048268D" w:rsidRPr="00801E71" w:rsidRDefault="0002247C" w:rsidP="00757994">
      <w:pPr>
        <w:pStyle w:val="ListNumber"/>
        <w:numPr>
          <w:ilvl w:val="0"/>
          <w:numId w:val="0"/>
        </w:numPr>
        <w:rPr>
          <w:color w:val="4F81BD" w:themeColor="accent1"/>
        </w:rPr>
      </w:pPr>
      <w:r>
        <w:rPr>
          <w:color w:val="4F81BD" w:themeColor="accent1"/>
        </w:rPr>
        <w:t>[</w:t>
      </w:r>
      <w:r w:rsidR="0048268D" w:rsidRPr="00801E71">
        <w:rPr>
          <w:color w:val="4F81BD" w:themeColor="accent1"/>
        </w:rPr>
        <w:t>If applicable</w:t>
      </w:r>
      <w:r w:rsidR="00801E71">
        <w:rPr>
          <w:color w:val="4F81BD" w:themeColor="accent1"/>
        </w:rPr>
        <w:t xml:space="preserve"> (otherwise, do not include)</w:t>
      </w:r>
      <w:r w:rsidR="00757994" w:rsidRPr="00801E71">
        <w:rPr>
          <w:color w:val="4F81BD" w:themeColor="accent1"/>
        </w:rPr>
        <w:t>.</w:t>
      </w:r>
      <w:r w:rsidR="00092016" w:rsidRPr="00092016">
        <w:rPr>
          <w:color w:val="4F81BD" w:themeColor="accent1"/>
        </w:rPr>
        <w:t xml:space="preserve"> </w:t>
      </w:r>
      <w:r w:rsidR="00092016" w:rsidRPr="00801E71">
        <w:rPr>
          <w:color w:val="4F81BD" w:themeColor="accent1"/>
        </w:rPr>
        <w:t>A table may be used in lieu of bullets for this section.</w:t>
      </w:r>
      <w:r>
        <w:rPr>
          <w:color w:val="4F81BD" w:themeColor="accent1"/>
        </w:rPr>
        <w:t>]</w:t>
      </w:r>
      <w:r w:rsidR="00801E71" w:rsidRPr="00801E71">
        <w:rPr>
          <w:color w:val="4F81BD" w:themeColor="accent1"/>
        </w:rPr>
        <w:t xml:space="preserve"> </w:t>
      </w:r>
    </w:p>
    <w:p w14:paraId="33DCC8E9" w14:textId="12C81B71" w:rsidR="00866FB4" w:rsidRDefault="00866FB4" w:rsidP="00757994">
      <w:pPr>
        <w:pStyle w:val="Heading4"/>
      </w:pPr>
      <w:r>
        <w:t>Hatchery Reference Points</w:t>
      </w:r>
    </w:p>
    <w:p w14:paraId="26D11BA1"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153DCD23" w14:textId="50FD43C9" w:rsidR="00866FB4" w:rsidRPr="00757994" w:rsidRDefault="00866FB4" w:rsidP="00757994">
      <w:pPr>
        <w:pStyle w:val="Heading4"/>
      </w:pPr>
      <w:r>
        <w:t>Habitat or Ecosystem Reference Points</w:t>
      </w:r>
    </w:p>
    <w:bookmarkEnd w:id="8"/>
    <w:p w14:paraId="3F1DC069" w14:textId="77777777" w:rsidR="00092016" w:rsidRPr="00801E71" w:rsidRDefault="00092016" w:rsidP="00092016">
      <w:pPr>
        <w:pStyle w:val="ListNumber"/>
        <w:numPr>
          <w:ilvl w:val="0"/>
          <w:numId w:val="0"/>
        </w:numPr>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sidRPr="00092016">
        <w:rPr>
          <w:color w:val="4F81BD" w:themeColor="accent1"/>
        </w:rPr>
        <w:t xml:space="preserve"> </w:t>
      </w:r>
      <w:r w:rsidRPr="00801E71">
        <w:rPr>
          <w:color w:val="4F81BD" w:themeColor="accent1"/>
        </w:rPr>
        <w:t>A table may be used in lieu of bullets for this section.</w:t>
      </w:r>
      <w:r>
        <w:rPr>
          <w:color w:val="4F81BD" w:themeColor="accent1"/>
        </w:rPr>
        <w:t>]</w:t>
      </w:r>
      <w:r w:rsidRPr="00801E71">
        <w:rPr>
          <w:color w:val="4F81BD" w:themeColor="accent1"/>
        </w:rPr>
        <w:t xml:space="preserve"> </w:t>
      </w:r>
    </w:p>
    <w:p w14:paraId="64F3DAC2" w14:textId="7E90EDF2" w:rsidR="009520ED" w:rsidRDefault="00545297" w:rsidP="00DD2355">
      <w:pPr>
        <w:pStyle w:val="Heading3"/>
      </w:pPr>
      <w:r w:rsidRPr="00543275">
        <w:lastRenderedPageBreak/>
        <w:t>Harvest Decision Rule</w:t>
      </w:r>
    </w:p>
    <w:p w14:paraId="2A91FA97" w14:textId="06611587" w:rsidR="00092016" w:rsidRPr="00801E71" w:rsidRDefault="00092016" w:rsidP="00FC2F23">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7C86A70B" w14:textId="7E704BCA" w:rsidR="00866FB4" w:rsidRDefault="00866FB4" w:rsidP="00DD2355">
      <w:pPr>
        <w:pStyle w:val="Heading3"/>
      </w:pPr>
      <w:bookmarkStart w:id="9" w:name="_Hlk150253148"/>
      <w:r>
        <w:t>Enhancement Plan</w:t>
      </w:r>
    </w:p>
    <w:p w14:paraId="19218647"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p w14:paraId="644DC89F" w14:textId="0F4AD76D" w:rsidR="00866FB4" w:rsidRDefault="00866FB4" w:rsidP="00DD2355">
      <w:pPr>
        <w:pStyle w:val="Heading3"/>
      </w:pPr>
      <w:r w:rsidRPr="00757994">
        <w:t>Habitat Restoration</w:t>
      </w:r>
      <w:r>
        <w:t xml:space="preserve"> Plan</w:t>
      </w:r>
    </w:p>
    <w:p w14:paraId="5F1515BA" w14:textId="77777777" w:rsidR="00092016" w:rsidRPr="00801E71" w:rsidRDefault="00092016" w:rsidP="00092016">
      <w:pPr>
        <w:pStyle w:val="BodyText"/>
        <w:rPr>
          <w:rStyle w:val="Style1Char"/>
          <w:b w:val="0"/>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Maximum length 100 words.]</w:t>
      </w:r>
    </w:p>
    <w:bookmarkEnd w:id="9"/>
    <w:p w14:paraId="4DA1745D" w14:textId="475B935C" w:rsidR="00545297" w:rsidRPr="00543275" w:rsidRDefault="00543275" w:rsidP="00DD2355">
      <w:pPr>
        <w:pStyle w:val="Heading3"/>
      </w:pPr>
      <w:r>
        <w:t>D</w:t>
      </w:r>
      <w:r w:rsidR="00545297" w:rsidRPr="00543275">
        <w:t>ata</w:t>
      </w:r>
    </w:p>
    <w:p w14:paraId="300B50E4" w14:textId="60D90A00" w:rsidR="00841025" w:rsidRDefault="003B74DC" w:rsidP="003B74DC">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bookmarkStart w:id="10" w:name="_Hlk124419929"/>
      <w:r>
        <w:rPr>
          <w:color w:val="4F81BD" w:themeColor="accent1"/>
        </w:rPr>
        <w:t xml:space="preserve"> Maximum length 300 words.]</w:t>
      </w:r>
      <w:r w:rsidR="00801E71" w:rsidRPr="00801E71">
        <w:rPr>
          <w:color w:val="4F81BD" w:themeColor="accent1"/>
        </w:rPr>
        <w:t xml:space="preserve"> </w:t>
      </w:r>
    </w:p>
    <w:p w14:paraId="01618882" w14:textId="4EC02F36" w:rsidR="003B74DC" w:rsidRPr="00801E71" w:rsidRDefault="003B74DC" w:rsidP="003B74DC">
      <w:pPr>
        <w:pStyle w:val="BodyText"/>
        <w:rPr>
          <w:color w:val="4F81BD" w:themeColor="accent1"/>
        </w:rPr>
      </w:pPr>
      <w:r w:rsidRPr="003B74DC">
        <w:t xml:space="preserve">Data changes: </w:t>
      </w:r>
      <w:r>
        <w:rPr>
          <w:color w:val="4F81BD" w:themeColor="accent1"/>
        </w:rPr>
        <w:t>[Optional (otherwise, do not include).</w:t>
      </w:r>
    </w:p>
    <w:bookmarkEnd w:id="10"/>
    <w:p w14:paraId="4479DFB0" w14:textId="2B687736" w:rsidR="001E4A20" w:rsidRDefault="001E4A20" w:rsidP="006517A8">
      <w:pPr>
        <w:pStyle w:val="Heading2"/>
      </w:pPr>
      <w:r>
        <w:t>ASSESSMENT</w:t>
      </w:r>
    </w:p>
    <w:p w14:paraId="68DB4F0F" w14:textId="7F821DB2" w:rsidR="00051C98" w:rsidRPr="00801E71" w:rsidRDefault="00051C98" w:rsidP="00051C98">
      <w:pPr>
        <w:rPr>
          <w:color w:val="4F81BD" w:themeColor="accent1"/>
        </w:rPr>
      </w:pPr>
      <w:r w:rsidRPr="00801E71">
        <w:rPr>
          <w:rFonts w:eastAsia="Calibri"/>
          <w:color w:val="4F81BD" w:themeColor="accent1"/>
        </w:rPr>
        <w:t>[Mandatory panel of images</w:t>
      </w:r>
      <w:r w:rsidR="000C4981">
        <w:rPr>
          <w:rFonts w:eastAsia="Calibri"/>
          <w:color w:val="4F81BD" w:themeColor="accent1"/>
        </w:rPr>
        <w:t xml:space="preserve"> comes first</w:t>
      </w:r>
      <w:r>
        <w:rPr>
          <w:rFonts w:eastAsia="Calibri"/>
          <w:color w:val="4F81BD" w:themeColor="accent1"/>
        </w:rPr>
        <w:t xml:space="preserve"> – example shown</w:t>
      </w:r>
      <w:r w:rsidR="009745F4">
        <w:rPr>
          <w:rFonts w:eastAsia="Calibri"/>
          <w:color w:val="4F81BD" w:themeColor="accent1"/>
        </w:rPr>
        <w:t>. Refer to the Guidance Document for options and further instructions.</w:t>
      </w:r>
      <w:r w:rsidRPr="00801E71">
        <w:rPr>
          <w:rFonts w:eastAsia="Calibri"/>
          <w:color w:val="4F81BD" w:themeColor="accent1"/>
        </w:rPr>
        <w:t>]</w:t>
      </w:r>
    </w:p>
    <w:p w14:paraId="4074DBB9" w14:textId="77777777" w:rsidR="00051C98" w:rsidRDefault="00051C98" w:rsidP="00051C98">
      <w:pPr>
        <w:rPr>
          <w:b/>
          <w:bCs/>
        </w:rPr>
      </w:pPr>
    </w:p>
    <w:p w14:paraId="5E1E29E9" w14:textId="77777777" w:rsidR="00051C98" w:rsidRDefault="00051C98" w:rsidP="00051C98">
      <w:pPr>
        <w:keepNext/>
      </w:pPr>
      <w:r>
        <w:rPr>
          <w:noProof/>
          <w:color w:val="2B579A"/>
          <w:shd w:val="clear" w:color="auto" w:fill="E6E6E6"/>
        </w:rPr>
        <w:drawing>
          <wp:inline distT="0" distB="0" distL="0" distR="0" wp14:anchorId="37CDAB86" wp14:editId="683A093F">
            <wp:extent cx="5943600" cy="3669665"/>
            <wp:effectExtent l="0" t="0" r="0" b="6985"/>
            <wp:docPr id="42" name="Picture 42"/>
            <wp:cNvGraphicFramePr/>
            <a:graphic xmlns:a="http://schemas.openxmlformats.org/drawingml/2006/main">
              <a:graphicData uri="http://schemas.openxmlformats.org/drawingml/2006/picture">
                <pic:pic xmlns:pic="http://schemas.openxmlformats.org/drawingml/2006/picture">
                  <pic:nvPicPr>
                    <pic:cNvPr id="43" name="Picture" descr="knitr-figs-docx/unnamed-chunk-1-1.png"/>
                    <pic:cNvPicPr>
                      <a:picLocks noChangeAspect="1" noChangeArrowheads="1"/>
                    </pic:cNvPicPr>
                  </pic:nvPicPr>
                  <pic:blipFill>
                    <a:blip r:embed="rId13"/>
                    <a:stretch>
                      <a:fillRect/>
                    </a:stretch>
                  </pic:blipFill>
                  <pic:spPr bwMode="auto">
                    <a:xfrm>
                      <a:off x="0" y="0"/>
                      <a:ext cx="5943600" cy="3669665"/>
                    </a:xfrm>
                    <a:prstGeom prst="rect">
                      <a:avLst/>
                    </a:prstGeom>
                    <a:noFill/>
                    <a:ln w="9525">
                      <a:noFill/>
                      <a:headEnd/>
                      <a:tailEnd/>
                    </a:ln>
                  </pic:spPr>
                </pic:pic>
              </a:graphicData>
            </a:graphic>
          </wp:inline>
        </w:drawing>
      </w:r>
    </w:p>
    <w:p w14:paraId="463ACA74" w14:textId="77777777" w:rsidR="00051C98" w:rsidRPr="00801E71" w:rsidRDefault="00051C98" w:rsidP="00051C98">
      <w:pPr>
        <w:pStyle w:val="Caption"/>
        <w:rPr>
          <w:rFonts w:cs="Arial"/>
          <w:color w:val="4F81BD" w:themeColor="accent1"/>
          <w:sz w:val="20"/>
          <w:szCs w:val="20"/>
        </w:rPr>
      </w:pPr>
      <w:r w:rsidRPr="00F17234">
        <w:rPr>
          <w:color w:val="auto"/>
        </w:rPr>
        <w:t>Figure</w:t>
      </w:r>
      <w:r w:rsidRPr="00801E71">
        <w:rPr>
          <w:color w:val="4F81BD" w:themeColor="accent1"/>
        </w:rPr>
        <w:t xml:space="preserve"> </w:t>
      </w:r>
      <w:r w:rsidRPr="00801E71">
        <w:rPr>
          <w:color w:val="4F81BD" w:themeColor="accent1"/>
          <w:shd w:val="clear" w:color="auto" w:fill="E6E6E6"/>
        </w:rPr>
        <w:fldChar w:fldCharType="begin"/>
      </w:r>
      <w:r w:rsidRPr="00801E71">
        <w:rPr>
          <w:color w:val="4F81BD" w:themeColor="accent1"/>
        </w:rPr>
        <w:instrText xml:space="preserve"> SEQ Figure \* ARABIC </w:instrText>
      </w:r>
      <w:r w:rsidRPr="00801E71">
        <w:rPr>
          <w:color w:val="4F81BD" w:themeColor="accent1"/>
          <w:shd w:val="clear" w:color="auto" w:fill="E6E6E6"/>
        </w:rPr>
        <w:fldChar w:fldCharType="separate"/>
      </w:r>
      <w:r w:rsidRPr="00801E71">
        <w:rPr>
          <w:noProof/>
          <w:color w:val="4F81BD" w:themeColor="accent1"/>
        </w:rPr>
        <w:t>1</w:t>
      </w:r>
      <w:r w:rsidRPr="00801E71">
        <w:rPr>
          <w:color w:val="4F81BD" w:themeColor="accent1"/>
          <w:shd w:val="clear" w:color="auto" w:fill="E6E6E6"/>
        </w:rPr>
        <w:fldChar w:fldCharType="end"/>
      </w:r>
      <w:r w:rsidRPr="00801E71">
        <w:rPr>
          <w:color w:val="4F81BD" w:themeColor="accent1"/>
        </w:rPr>
        <w:t xml:space="preserve">. </w:t>
      </w:r>
      <w:r w:rsidRPr="00801E71">
        <w:rPr>
          <w:rFonts w:cs="Arial"/>
          <w:color w:val="4F81BD" w:themeColor="accent1"/>
          <w:sz w:val="20"/>
          <w:szCs w:val="20"/>
        </w:rPr>
        <w:t>(A) Catch vs Total Allowable Catch, (B) Spawning Stock Biomass (SSB) in relation to the Limit Reference Point (LRP; X) and (proposed) Upper Stock Reference (USR; X, (C) Fishing Mortality (F; X</w:t>
      </w:r>
      <w:r w:rsidRPr="00801E71">
        <w:rPr>
          <w:rFonts w:cs="Arial"/>
          <w:color w:val="4F81BD" w:themeColor="accent1"/>
          <w:sz w:val="20"/>
          <w:szCs w:val="20"/>
          <w:lang w:eastAsia="en-CA"/>
        </w:rPr>
        <w:t>) on the left</w:t>
      </w:r>
      <w:r w:rsidRPr="00801E71">
        <w:rPr>
          <w:rFonts w:cs="Arial"/>
          <w:color w:val="4F81BD" w:themeColor="accent1"/>
          <w:sz w:val="20"/>
          <w:szCs w:val="20"/>
        </w:rPr>
        <w:t xml:space="preserve"> in relation to the Removal Reference (RR) and Natural Mortality (M) on the right, (D) Recruitment (numbers).  </w:t>
      </w:r>
      <w:r w:rsidRPr="00801E71">
        <w:rPr>
          <w:rFonts w:cs="Arial"/>
          <w:bCs/>
          <w:color w:val="4F81BD" w:themeColor="accent1"/>
          <w:sz w:val="20"/>
          <w:szCs w:val="20"/>
        </w:rPr>
        <w:t xml:space="preserve"> </w:t>
      </w:r>
    </w:p>
    <w:p w14:paraId="2EF123D7" w14:textId="0D080B3B" w:rsidR="00051C98" w:rsidRPr="00801E71" w:rsidRDefault="009745F4" w:rsidP="00051C98">
      <w:pPr>
        <w:pStyle w:val="BodyText"/>
        <w:rPr>
          <w:rStyle w:val="Style1Char"/>
          <w:rFonts w:eastAsiaTheme="minorEastAsia" w:cs="Arial"/>
          <w:color w:val="4F81BD" w:themeColor="accent1"/>
        </w:rPr>
      </w:pPr>
      <w:r>
        <w:rPr>
          <w:color w:val="4F81BD" w:themeColor="accent1"/>
        </w:rPr>
        <w:t>[</w:t>
      </w:r>
      <w:r w:rsidR="00051C98" w:rsidRPr="00801E71">
        <w:rPr>
          <w:color w:val="4F81BD" w:themeColor="accent1"/>
        </w:rPr>
        <w:t>Optional.</w:t>
      </w:r>
      <w:r>
        <w:rPr>
          <w:color w:val="4F81BD" w:themeColor="accent1"/>
        </w:rPr>
        <w:t xml:space="preserve"> </w:t>
      </w:r>
      <w:r w:rsidR="00051C98" w:rsidRPr="00801E71">
        <w:rPr>
          <w:rStyle w:val="Style1Char"/>
          <w:rFonts w:eastAsiaTheme="minorEastAsia" w:cs="Arial"/>
          <w:b w:val="0"/>
          <w:color w:val="4F81BD" w:themeColor="accent1"/>
        </w:rPr>
        <w:t>Add an additional optional panel of 4 indicators if relevant to developing advice.</w:t>
      </w:r>
      <w:r>
        <w:rPr>
          <w:rStyle w:val="Style1Char"/>
          <w:rFonts w:eastAsiaTheme="minorEastAsia" w:cs="Arial"/>
          <w:b w:val="0"/>
          <w:color w:val="4F81BD" w:themeColor="accent1"/>
        </w:rPr>
        <w:t>]</w:t>
      </w:r>
      <w:r w:rsidR="00051C98" w:rsidRPr="00801E71">
        <w:rPr>
          <w:rStyle w:val="Style1Char"/>
          <w:rFonts w:eastAsiaTheme="minorEastAsia" w:cs="Arial"/>
          <w:color w:val="4F81BD" w:themeColor="accent1"/>
        </w:rPr>
        <w:t xml:space="preserve"> </w:t>
      </w:r>
    </w:p>
    <w:p w14:paraId="25E0B006" w14:textId="185E185E" w:rsidR="00051C98" w:rsidRPr="00801E71" w:rsidRDefault="009745F4" w:rsidP="00051C98">
      <w:pPr>
        <w:pStyle w:val="BodyText"/>
        <w:rPr>
          <w:rStyle w:val="Style1Char"/>
          <w:rFonts w:eastAsiaTheme="minorHAnsi" w:cs="Arial"/>
          <w:b w:val="0"/>
          <w:color w:val="4F81BD" w:themeColor="accent1"/>
        </w:rPr>
      </w:pPr>
      <w:r>
        <w:rPr>
          <w:rStyle w:val="Style1Char"/>
          <w:rFonts w:eastAsiaTheme="minorHAnsi" w:cs="Arial"/>
          <w:b w:val="0"/>
          <w:color w:val="4F81BD" w:themeColor="accent1"/>
        </w:rPr>
        <w:t>[</w:t>
      </w:r>
      <w:r w:rsidR="00051C98" w:rsidRPr="00801E71">
        <w:rPr>
          <w:rStyle w:val="Style1Char"/>
          <w:rFonts w:eastAsiaTheme="minorHAnsi" w:cs="Arial"/>
          <w:b w:val="0"/>
          <w:color w:val="4F81BD" w:themeColor="accent1"/>
        </w:rPr>
        <w:t>Optional.</w:t>
      </w:r>
      <w:r>
        <w:rPr>
          <w:rStyle w:val="Style1Char"/>
          <w:rFonts w:eastAsiaTheme="minorHAnsi" w:cs="Arial"/>
          <w:b w:val="0"/>
          <w:color w:val="4F81BD" w:themeColor="accent1"/>
        </w:rPr>
        <w:t xml:space="preserve"> </w:t>
      </w:r>
      <w:r w:rsidR="00051C98" w:rsidRPr="00801E71">
        <w:rPr>
          <w:rStyle w:val="Style1Char"/>
          <w:rFonts w:eastAsiaTheme="minorHAnsi" w:cs="Arial"/>
          <w:b w:val="0"/>
          <w:color w:val="4F81BD" w:themeColor="accent1"/>
        </w:rPr>
        <w:t>If the FSAR or FSRR is being used to provide advice for more than one stock, the mandatory panel can be repeated for each stock.</w:t>
      </w:r>
      <w:r>
        <w:rPr>
          <w:rStyle w:val="Style1Char"/>
          <w:rFonts w:eastAsiaTheme="minorHAnsi" w:cs="Arial"/>
          <w:b w:val="0"/>
          <w:color w:val="4F81BD" w:themeColor="accent1"/>
        </w:rPr>
        <w:t>]</w:t>
      </w:r>
    </w:p>
    <w:p w14:paraId="1EF4A16F" w14:textId="77777777" w:rsidR="00051C98" w:rsidRPr="000027DA" w:rsidRDefault="00051C98" w:rsidP="00DD2355">
      <w:pPr>
        <w:pStyle w:val="Heading3"/>
      </w:pPr>
      <w:r w:rsidRPr="000027DA">
        <w:lastRenderedPageBreak/>
        <w:t xml:space="preserve">Historical and Recent Stock Trajectory and Trends </w:t>
      </w:r>
    </w:p>
    <w:p w14:paraId="6DFF112C" w14:textId="0E5A721A" w:rsidR="009745F4" w:rsidRDefault="009745F4" w:rsidP="00FC2F23">
      <w:pPr>
        <w:pStyle w:val="BodyText"/>
        <w:rPr>
          <w:color w:val="4F81BD" w:themeColor="accent1"/>
        </w:rPr>
      </w:pPr>
      <w:r>
        <w:rPr>
          <w:color w:val="4F81BD" w:themeColor="accent1"/>
        </w:rPr>
        <w:t>[</w:t>
      </w:r>
      <w:r w:rsidR="006F1AB3" w:rsidRPr="00801E71">
        <w:rPr>
          <w:color w:val="4F81BD" w:themeColor="accent1"/>
        </w:rPr>
        <w:t>Mandatory</w:t>
      </w:r>
      <w:r w:rsidR="00FC2F23" w:rsidRPr="00801E71">
        <w:rPr>
          <w:color w:val="4F81BD" w:themeColor="accent1"/>
        </w:rPr>
        <w:t>.</w:t>
      </w:r>
      <w:r>
        <w:rPr>
          <w:color w:val="4F81BD" w:themeColor="accent1"/>
        </w:rPr>
        <w:t xml:space="preserve"> Maximum </w:t>
      </w:r>
      <w:r w:rsidR="008056DA">
        <w:rPr>
          <w:color w:val="4F81BD" w:themeColor="accent1"/>
        </w:rPr>
        <w:t xml:space="preserve">text length </w:t>
      </w:r>
      <w:r>
        <w:rPr>
          <w:color w:val="4F81BD" w:themeColor="accent1"/>
        </w:rPr>
        <w:t>one page</w:t>
      </w:r>
      <w:r w:rsidR="008056DA">
        <w:rPr>
          <w:color w:val="4F81BD" w:themeColor="accent1"/>
        </w:rPr>
        <w:t>.</w:t>
      </w:r>
      <w:r w:rsidR="00361392">
        <w:rPr>
          <w:color w:val="4F81BD" w:themeColor="accent1"/>
        </w:rPr>
        <w:t xml:space="preserve"> Must be first section in A</w:t>
      </w:r>
      <w:r w:rsidR="00F30C21">
        <w:rPr>
          <w:color w:val="4F81BD" w:themeColor="accent1"/>
        </w:rPr>
        <w:t>s</w:t>
      </w:r>
      <w:r w:rsidR="00361392">
        <w:rPr>
          <w:color w:val="4F81BD" w:themeColor="accent1"/>
        </w:rPr>
        <w:t>sessment section.</w:t>
      </w:r>
      <w:r>
        <w:rPr>
          <w:color w:val="4F81BD" w:themeColor="accent1"/>
        </w:rPr>
        <w:t>]</w:t>
      </w:r>
    </w:p>
    <w:p w14:paraId="3094EA28" w14:textId="2B1CB5DE" w:rsidR="0024540F" w:rsidRPr="00801E71" w:rsidRDefault="00DF38CA" w:rsidP="008011D0">
      <w:pPr>
        <w:pStyle w:val="BodyText"/>
        <w:rPr>
          <w:rFonts w:eastAsia="Calibri"/>
          <w:color w:val="4F81BD" w:themeColor="accent1"/>
        </w:rPr>
      </w:pPr>
      <w:bookmarkStart w:id="11" w:name="_Hlk150255371"/>
      <w:r>
        <w:rPr>
          <w:color w:val="4F81BD" w:themeColor="accent1"/>
        </w:rPr>
        <w:t>[</w:t>
      </w:r>
      <w:r w:rsidR="0024540F" w:rsidRPr="00801E71">
        <w:rPr>
          <w:color w:val="4F81BD" w:themeColor="accent1"/>
        </w:rPr>
        <w:t>Report trends in relevant indicator(s), one per paragraph, in the following format:</w:t>
      </w:r>
      <w:r>
        <w:rPr>
          <w:color w:val="4F81BD" w:themeColor="accent1"/>
        </w:rPr>
        <w:t>]</w:t>
      </w:r>
    </w:p>
    <w:p w14:paraId="20A564FC" w14:textId="744D16EE" w:rsidR="007A6FC7" w:rsidRDefault="001954EC" w:rsidP="00DF38CA">
      <w:pPr>
        <w:pStyle w:val="Heading4"/>
        <w:rPr>
          <w:rFonts w:eastAsia="Calibri"/>
        </w:rPr>
      </w:pPr>
      <w:r w:rsidRPr="00DF38CA">
        <w:rPr>
          <w:rStyle w:val="Heading4Char"/>
          <w:rFonts w:eastAsia="Calibri"/>
          <w:b/>
          <w:bCs/>
        </w:rPr>
        <w:t>[</w:t>
      </w:r>
      <w:r w:rsidR="0024540F" w:rsidRPr="00DF38CA">
        <w:rPr>
          <w:rStyle w:val="Heading4Char"/>
          <w:rFonts w:eastAsia="Calibri"/>
          <w:b/>
          <w:bCs/>
        </w:rPr>
        <w:t>Indicator</w:t>
      </w:r>
      <w:r w:rsidR="007A6FC7" w:rsidRPr="00DF38CA">
        <w:rPr>
          <w:rStyle w:val="Heading4Char"/>
          <w:rFonts w:eastAsia="Calibri"/>
          <w:b/>
          <w:bCs/>
        </w:rPr>
        <w:t xml:space="preserve"> 1</w:t>
      </w:r>
      <w:r w:rsidRPr="00DF38CA">
        <w:rPr>
          <w:rStyle w:val="Heading4Char"/>
          <w:rFonts w:eastAsia="Calibri"/>
          <w:b/>
          <w:bCs/>
        </w:rPr>
        <w:t>]</w:t>
      </w:r>
      <w:r w:rsidR="0024540F">
        <w:rPr>
          <w:rFonts w:eastAsia="Calibri"/>
        </w:rPr>
        <w:t xml:space="preserve"> </w:t>
      </w:r>
      <w:r w:rsidR="0024540F" w:rsidRPr="00801E71">
        <w:rPr>
          <w:rFonts w:eastAsia="Calibri"/>
        </w:rPr>
        <w:t>[</w:t>
      </w:r>
      <w:r w:rsidR="0024540F" w:rsidRPr="00DF38CA">
        <w:rPr>
          <w:rFonts w:eastAsia="Calibri"/>
          <w:color w:val="4F81BD" w:themeColor="accent1"/>
        </w:rPr>
        <w:t>specify</w:t>
      </w:r>
      <w:r w:rsidR="00051C98" w:rsidRPr="00DF38CA">
        <w:rPr>
          <w:rFonts w:eastAsia="Calibri"/>
          <w:color w:val="4F81BD" w:themeColor="accent1"/>
        </w:rPr>
        <w:t xml:space="preserve"> name, e.g., Abundance</w:t>
      </w:r>
      <w:r w:rsidR="0024540F" w:rsidRPr="00DF38CA">
        <w:rPr>
          <w:rFonts w:eastAsia="Calibri"/>
          <w:color w:val="4F81BD" w:themeColor="accent1"/>
        </w:rPr>
        <w:t xml:space="preserve">]: </w:t>
      </w:r>
    </w:p>
    <w:p w14:paraId="525DD5A0" w14:textId="6729AAFB" w:rsidR="0024540F" w:rsidRPr="00801E71" w:rsidRDefault="00DF38CA" w:rsidP="008011D0">
      <w:pPr>
        <w:pStyle w:val="BodyText"/>
        <w:rPr>
          <w:rFonts w:eastAsia="Calibri"/>
          <w:color w:val="4F81BD" w:themeColor="accent1"/>
        </w:rPr>
      </w:pPr>
      <w:r>
        <w:rPr>
          <w:rFonts w:eastAsia="Calibri"/>
          <w:color w:val="4F81BD" w:themeColor="accent1"/>
        </w:rPr>
        <w:t>[</w:t>
      </w:r>
      <w:r w:rsidR="0024540F" w:rsidRPr="00801E71">
        <w:rPr>
          <w:rFonts w:eastAsia="Calibri"/>
          <w:color w:val="4F81BD" w:themeColor="accent1"/>
        </w:rPr>
        <w:t>Provide values and trends for the stock (as applicable).</w:t>
      </w:r>
      <w:r>
        <w:rPr>
          <w:rFonts w:eastAsia="Calibri"/>
          <w:color w:val="4F81BD" w:themeColor="accent1"/>
        </w:rPr>
        <w:t>]</w:t>
      </w:r>
    </w:p>
    <w:p w14:paraId="283C3F9F" w14:textId="33186BF3" w:rsidR="00DF38CA" w:rsidRDefault="00841025" w:rsidP="00DF38CA">
      <w:pPr>
        <w:pStyle w:val="Heading4"/>
      </w:pPr>
      <w:r>
        <w:t>Unknown</w:t>
      </w:r>
    </w:p>
    <w:p w14:paraId="0CB58463" w14:textId="262476D9" w:rsidR="007D7FA1" w:rsidRDefault="00DF38CA" w:rsidP="00FC2F23">
      <w:pPr>
        <w:pStyle w:val="BodyText"/>
      </w:pPr>
      <w:r>
        <w:rPr>
          <w:color w:val="4F81BD" w:themeColor="accent1"/>
        </w:rPr>
        <w:t xml:space="preserve">[Optional. </w:t>
      </w:r>
      <w:r w:rsidR="0024540F" w:rsidRPr="00801E71">
        <w:rPr>
          <w:color w:val="4F81BD" w:themeColor="accent1"/>
        </w:rPr>
        <w:t>Indicate what indicators are not available for the stock (as applicable)</w:t>
      </w:r>
      <w:r w:rsidR="00051C98">
        <w:rPr>
          <w:color w:val="4F81BD" w:themeColor="accent1"/>
        </w:rPr>
        <w:t>; otherwise, do not include</w:t>
      </w:r>
      <w:r w:rsidR="007D7FA1" w:rsidRPr="00801E71">
        <w:rPr>
          <w:color w:val="4F81BD" w:themeColor="accent1"/>
        </w:rPr>
        <w:t>.</w:t>
      </w:r>
      <w:r>
        <w:rPr>
          <w:color w:val="4F81BD" w:themeColor="accent1"/>
        </w:rPr>
        <w:t>]</w:t>
      </w:r>
    </w:p>
    <w:p w14:paraId="62ED8F9A" w14:textId="2C12D403" w:rsidR="0098037A" w:rsidRPr="00B852DB" w:rsidRDefault="0098037A" w:rsidP="00DD2355">
      <w:pPr>
        <w:pStyle w:val="Heading3"/>
        <w:rPr>
          <w:rStyle w:val="Style1Char"/>
          <w:b/>
          <w:sz w:val="24"/>
          <w:lang w:val="en-CA"/>
        </w:rPr>
      </w:pPr>
      <w:bookmarkStart w:id="12" w:name="_Hlk150255575"/>
      <w:bookmarkEnd w:id="11"/>
      <w:r w:rsidRPr="00B852DB">
        <w:rPr>
          <w:rStyle w:val="Style1Char"/>
          <w:b/>
          <w:sz w:val="24"/>
          <w:lang w:val="en-CA"/>
        </w:rPr>
        <w:t xml:space="preserve">History of </w:t>
      </w:r>
      <w:r w:rsidR="001954EC" w:rsidRPr="00B852DB">
        <w:rPr>
          <w:rStyle w:val="Style1Char"/>
          <w:b/>
          <w:sz w:val="24"/>
          <w:lang w:val="en-CA"/>
        </w:rPr>
        <w:t>[</w:t>
      </w:r>
      <w:r w:rsidR="00B7681F" w:rsidRPr="00B852DB">
        <w:rPr>
          <w:rStyle w:val="Style1Char"/>
          <w:b/>
          <w:sz w:val="24"/>
          <w:lang w:val="en-CA"/>
        </w:rPr>
        <w:t xml:space="preserve">Management; </w:t>
      </w:r>
      <w:r w:rsidRPr="00B852DB">
        <w:rPr>
          <w:rStyle w:val="Style1Char"/>
          <w:b/>
          <w:sz w:val="24"/>
          <w:lang w:val="en-CA"/>
        </w:rPr>
        <w:t>Landings/Harvest/Effort</w:t>
      </w:r>
      <w:r w:rsidR="00B7681F" w:rsidRPr="00B852DB">
        <w:rPr>
          <w:rStyle w:val="Style1Char"/>
          <w:b/>
          <w:sz w:val="24"/>
          <w:lang w:val="en-CA"/>
        </w:rPr>
        <w:t>,</w:t>
      </w:r>
      <w:r w:rsidRPr="00B852DB">
        <w:rPr>
          <w:rStyle w:val="Style1Char"/>
          <w:b/>
          <w:sz w:val="24"/>
          <w:lang w:val="en-CA"/>
        </w:rPr>
        <w:t xml:space="preserve"> TAC &amp; Catch Advice</w:t>
      </w:r>
      <w:r w:rsidR="001954EC" w:rsidRPr="00B852DB">
        <w:rPr>
          <w:rStyle w:val="Style1Char"/>
          <w:b/>
          <w:sz w:val="24"/>
          <w:lang w:val="en-CA"/>
        </w:rPr>
        <w:t>]</w:t>
      </w:r>
    </w:p>
    <w:bookmarkEnd w:id="12"/>
    <w:p w14:paraId="0EDFB547" w14:textId="7C6ECD51" w:rsidR="0098037A" w:rsidRPr="00051C98" w:rsidRDefault="002A103F" w:rsidP="0098037A">
      <w:pPr>
        <w:pStyle w:val="BodyText"/>
        <w:rPr>
          <w:rStyle w:val="Style1Char"/>
          <w:rFonts w:eastAsiaTheme="minorHAnsi"/>
          <w:b w:val="0"/>
          <w:color w:val="4F81BD" w:themeColor="accent1"/>
        </w:rPr>
      </w:pPr>
      <w:r>
        <w:rPr>
          <w:rStyle w:val="Style1Char"/>
          <w:rFonts w:eastAsiaTheme="minorHAnsi"/>
          <w:b w:val="0"/>
          <w:color w:val="4F81BD" w:themeColor="accent1"/>
        </w:rPr>
        <w:t>[</w:t>
      </w:r>
      <w:r w:rsidR="0098037A" w:rsidRPr="00051C98">
        <w:rPr>
          <w:rStyle w:val="Style1Char"/>
          <w:rFonts w:eastAsiaTheme="minorHAnsi"/>
          <w:b w:val="0"/>
          <w:color w:val="4F81BD" w:themeColor="accent1"/>
        </w:rPr>
        <w:t>Mandatory.</w:t>
      </w:r>
      <w:r w:rsidR="00B7681F" w:rsidRPr="00051C98">
        <w:rPr>
          <w:rStyle w:val="Style1Char"/>
          <w:rFonts w:eastAsiaTheme="minorHAnsi"/>
          <w:b w:val="0"/>
          <w:color w:val="4F81BD" w:themeColor="accent1"/>
        </w:rPr>
        <w:t xml:space="preserve"> Title can vary.</w:t>
      </w:r>
      <w:r>
        <w:rPr>
          <w:rStyle w:val="Style1Char"/>
          <w:rFonts w:eastAsiaTheme="minorHAnsi"/>
          <w:b w:val="0"/>
          <w:color w:val="4F81BD" w:themeColor="accent1"/>
        </w:rPr>
        <w:t xml:space="preserve"> Maximum </w:t>
      </w:r>
      <w:r w:rsidR="008056DA">
        <w:rPr>
          <w:rStyle w:val="Style1Char"/>
          <w:rFonts w:eastAsiaTheme="minorHAnsi"/>
          <w:b w:val="0"/>
          <w:color w:val="4F81BD" w:themeColor="accent1"/>
        </w:rPr>
        <w:t>text length one page</w:t>
      </w:r>
      <w:r>
        <w:rPr>
          <w:rStyle w:val="Style1Char"/>
          <w:rFonts w:eastAsiaTheme="minorHAnsi"/>
          <w:b w:val="0"/>
          <w:color w:val="4F81BD" w:themeColor="accent1"/>
        </w:rPr>
        <w:t>.]</w:t>
      </w:r>
      <w:r w:rsidR="00051C98">
        <w:rPr>
          <w:rStyle w:val="Style1Char"/>
          <w:rFonts w:eastAsiaTheme="minorHAnsi"/>
          <w:b w:val="0"/>
          <w:color w:val="4F81BD" w:themeColor="accent1"/>
        </w:rPr>
        <w:t xml:space="preserve"> </w:t>
      </w:r>
    </w:p>
    <w:p w14:paraId="373A2083" w14:textId="5310F56A" w:rsidR="0098037A" w:rsidRPr="00B852DB" w:rsidRDefault="0098037A" w:rsidP="00B852DB">
      <w:pPr>
        <w:pStyle w:val="Heading4"/>
        <w:rPr>
          <w:rStyle w:val="Style1Char"/>
          <w:b/>
          <w:lang w:val="en-CA"/>
        </w:rPr>
      </w:pPr>
      <w:bookmarkStart w:id="13" w:name="_Hlk150255965"/>
      <w:r w:rsidRPr="00B852DB">
        <w:rPr>
          <w:rStyle w:val="Style1Char"/>
          <w:b/>
          <w:lang w:val="en-CA"/>
        </w:rPr>
        <w:t>History of Hatchery</w:t>
      </w:r>
      <w:r w:rsidR="004123BE" w:rsidRPr="00B852DB">
        <w:rPr>
          <w:rStyle w:val="Style1Char"/>
          <w:b/>
          <w:lang w:val="en-CA"/>
        </w:rPr>
        <w:t xml:space="preserve"> </w:t>
      </w:r>
      <w:r w:rsidR="000E680B" w:rsidRPr="00B852DB">
        <w:rPr>
          <w:rStyle w:val="Style1Char"/>
          <w:b/>
          <w:lang w:val="en-CA"/>
        </w:rPr>
        <w:t xml:space="preserve">and </w:t>
      </w:r>
      <w:r w:rsidR="18D694BA" w:rsidRPr="00B852DB">
        <w:rPr>
          <w:rStyle w:val="Style1Char"/>
          <w:b/>
          <w:lang w:val="en-CA"/>
        </w:rPr>
        <w:t>Supplementation</w:t>
      </w:r>
    </w:p>
    <w:p w14:paraId="05844E9E" w14:textId="60D0E5CD" w:rsidR="00757994" w:rsidRPr="00051C98" w:rsidRDefault="002A103F" w:rsidP="00757994">
      <w:pPr>
        <w:pStyle w:val="BodyText"/>
        <w:rPr>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p>
    <w:p w14:paraId="6D190C05" w14:textId="76BC42D9" w:rsidR="0098037A" w:rsidRPr="00757994" w:rsidRDefault="0098037A" w:rsidP="00B852DB">
      <w:pPr>
        <w:pStyle w:val="Heading4"/>
        <w:rPr>
          <w:rStyle w:val="Style1Char"/>
          <w:b/>
          <w:bCs w:val="0"/>
        </w:rPr>
      </w:pPr>
      <w:r w:rsidRPr="60B654A6">
        <w:rPr>
          <w:rStyle w:val="Style1Char"/>
          <w:b/>
        </w:rPr>
        <w:t xml:space="preserve">History of </w:t>
      </w:r>
      <w:r w:rsidR="008953F8">
        <w:rPr>
          <w:rStyle w:val="Style1Char"/>
          <w:b/>
        </w:rPr>
        <w:t>Freshwater Habitat Impacts</w:t>
      </w:r>
    </w:p>
    <w:bookmarkEnd w:id="13"/>
    <w:p w14:paraId="0E4830B7" w14:textId="77777777" w:rsidR="002A103F" w:rsidRPr="00051C98" w:rsidRDefault="002A103F" w:rsidP="002A103F">
      <w:pPr>
        <w:pStyle w:val="BodyText"/>
        <w:rPr>
          <w:color w:val="4F81BD" w:themeColor="accent1"/>
        </w:rPr>
      </w:pPr>
      <w:r>
        <w:rPr>
          <w:color w:val="4F81BD" w:themeColor="accent1"/>
        </w:rPr>
        <w:t>[</w:t>
      </w:r>
      <w:r w:rsidRPr="00801E71">
        <w:rPr>
          <w:color w:val="4F81BD" w:themeColor="accent1"/>
        </w:rPr>
        <w:t>If applicable</w:t>
      </w:r>
      <w:r>
        <w:rPr>
          <w:color w:val="4F81BD" w:themeColor="accent1"/>
        </w:rPr>
        <w:t xml:space="preserve"> (otherwise, do not include)</w:t>
      </w:r>
      <w:r w:rsidRPr="00801E71">
        <w:rPr>
          <w:color w:val="4F81BD" w:themeColor="accent1"/>
        </w:rPr>
        <w:t>.</w:t>
      </w:r>
      <w:r>
        <w:rPr>
          <w:color w:val="4F81BD" w:themeColor="accent1"/>
        </w:rPr>
        <w:t>]</w:t>
      </w:r>
    </w:p>
    <w:p w14:paraId="783C09BE" w14:textId="40EE7FB6" w:rsidR="003C40DB" w:rsidRPr="00F17234" w:rsidRDefault="003C40DB" w:rsidP="00DD2355">
      <w:pPr>
        <w:pStyle w:val="Heading3"/>
      </w:pPr>
      <w:r w:rsidRPr="00543275">
        <w:t>Projections</w:t>
      </w:r>
      <w:r>
        <w:t xml:space="preserve"> </w:t>
      </w:r>
      <w:r w:rsidR="00B852DB">
        <w:t>[</w:t>
      </w:r>
      <w:r w:rsidRPr="00F17234">
        <w:t>optional title</w:t>
      </w:r>
      <w:r w:rsidR="00FD37D5">
        <w:t>s</w:t>
      </w:r>
      <w:r w:rsidRPr="00F17234">
        <w:t>:</w:t>
      </w:r>
      <w:r w:rsidR="00FD37D5">
        <w:t xml:space="preserve"> Simulations,</w:t>
      </w:r>
      <w:r w:rsidRPr="00F17234">
        <w:t xml:space="preserve"> Future Scenarios</w:t>
      </w:r>
      <w:r w:rsidR="00B852DB">
        <w:t>]</w:t>
      </w:r>
    </w:p>
    <w:p w14:paraId="50FF1670" w14:textId="617603B4" w:rsidR="002A103F" w:rsidRDefault="002A103F" w:rsidP="003C40DB">
      <w:pPr>
        <w:pStyle w:val="BodyText"/>
        <w:rPr>
          <w:color w:val="4F81BD" w:themeColor="accent1"/>
        </w:rPr>
      </w:pPr>
      <w:r>
        <w:rPr>
          <w:color w:val="4F81BD" w:themeColor="accent1"/>
        </w:rPr>
        <w:t>[</w:t>
      </w:r>
      <w:r w:rsidR="003C40DB" w:rsidRPr="00051C98">
        <w:rPr>
          <w:color w:val="4F81BD" w:themeColor="accent1"/>
        </w:rPr>
        <w:t>Mandatory.</w:t>
      </w:r>
      <w:r w:rsidR="00051C98" w:rsidRPr="00051C98">
        <w:rPr>
          <w:color w:val="4F81BD" w:themeColor="accent1"/>
        </w:rPr>
        <w:t xml:space="preserve"> </w:t>
      </w:r>
      <w:r>
        <w:rPr>
          <w:color w:val="4F81BD" w:themeColor="accent1"/>
        </w:rPr>
        <w:t>Title can vary. Tables or figures can be used as necessary to support decision-making.]</w:t>
      </w:r>
    </w:p>
    <w:p w14:paraId="36499E13" w14:textId="50596281" w:rsidR="0036415E" w:rsidRPr="000027DA" w:rsidRDefault="00510B14" w:rsidP="00DD2355">
      <w:pPr>
        <w:pStyle w:val="Heading3"/>
        <w:rPr>
          <w:rStyle w:val="Style1Char"/>
          <w:b/>
          <w:sz w:val="24"/>
          <w:lang w:val="en-CA"/>
        </w:rPr>
      </w:pPr>
      <w:r w:rsidRPr="0508917D">
        <w:rPr>
          <w:rStyle w:val="Style1Char"/>
          <w:b/>
          <w:sz w:val="24"/>
          <w:lang w:val="en-CA"/>
        </w:rPr>
        <w:t xml:space="preserve">Environmental </w:t>
      </w:r>
      <w:r w:rsidR="0036415E" w:rsidRPr="0508917D">
        <w:rPr>
          <w:rStyle w:val="Style1Char"/>
          <w:b/>
          <w:sz w:val="24"/>
          <w:lang w:val="en-CA"/>
        </w:rPr>
        <w:t xml:space="preserve">and Climate Change Considerations </w:t>
      </w:r>
    </w:p>
    <w:p w14:paraId="57F12BD2" w14:textId="52597A7B" w:rsidR="002A103F" w:rsidRDefault="002A103F" w:rsidP="00757994">
      <w:pPr>
        <w:pStyle w:val="BodyText"/>
        <w:rPr>
          <w:color w:val="4F81BD" w:themeColor="accent1"/>
        </w:rPr>
      </w:pPr>
      <w:r>
        <w:rPr>
          <w:color w:val="4F81BD" w:themeColor="accent1"/>
        </w:rPr>
        <w:t>[</w:t>
      </w:r>
      <w:r w:rsidR="0036415E" w:rsidRPr="00051C98">
        <w:rPr>
          <w:color w:val="4F81BD" w:themeColor="accent1"/>
        </w:rPr>
        <w:t>Mandatory</w:t>
      </w:r>
      <w:r w:rsidR="00051C98">
        <w:rPr>
          <w:color w:val="4F81BD" w:themeColor="accent1"/>
        </w:rPr>
        <w:t xml:space="preserve">. </w:t>
      </w:r>
      <w:r>
        <w:rPr>
          <w:color w:val="4F81BD" w:themeColor="accent1"/>
        </w:rPr>
        <w:t>Maximum 300 words.</w:t>
      </w:r>
      <w:r w:rsidR="00361392">
        <w:rPr>
          <w:color w:val="4F81BD" w:themeColor="accent1"/>
        </w:rPr>
        <w:t xml:space="preserve"> May be moved earlier in the Assessment section.</w:t>
      </w:r>
      <w:r>
        <w:rPr>
          <w:color w:val="4F81BD" w:themeColor="accent1"/>
        </w:rPr>
        <w:t>]</w:t>
      </w:r>
    </w:p>
    <w:p w14:paraId="0397E438" w14:textId="581F9F33" w:rsidR="007D7FA1" w:rsidRPr="00543275" w:rsidRDefault="007D7FA1" w:rsidP="00DD2355">
      <w:pPr>
        <w:pStyle w:val="Heading3"/>
      </w:pPr>
      <w:r w:rsidRPr="00543275">
        <w:t xml:space="preserve">Harvest Decision Rule </w:t>
      </w:r>
      <w:r w:rsidR="006F4ED8">
        <w:t>Outputs</w:t>
      </w:r>
    </w:p>
    <w:p w14:paraId="0A2CA26C" w14:textId="1F3D027B" w:rsidR="007D7FA1" w:rsidRPr="00051C98" w:rsidRDefault="00DF5145" w:rsidP="00A5562E">
      <w:pPr>
        <w:pStyle w:val="BodyText"/>
        <w:rPr>
          <w:rStyle w:val="Style1Char"/>
          <w:rFonts w:eastAsiaTheme="minorHAnsi" w:cs="Arial"/>
          <w:b w:val="0"/>
          <w:color w:val="4F81BD" w:themeColor="accent1"/>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801E71">
        <w:rPr>
          <w:color w:val="4F81BD" w:themeColor="accent1"/>
        </w:rPr>
        <w:t>.</w:t>
      </w:r>
      <w:r>
        <w:rPr>
          <w:color w:val="4F81BD" w:themeColor="accent1"/>
        </w:rPr>
        <w:t>]</w:t>
      </w:r>
      <w:r w:rsidR="00051C98">
        <w:rPr>
          <w:color w:val="4F81BD" w:themeColor="accent1"/>
        </w:rPr>
        <w:t xml:space="preserve"> </w:t>
      </w:r>
    </w:p>
    <w:p w14:paraId="00CBB661" w14:textId="77777777" w:rsidR="00A5562E" w:rsidRDefault="007D7FA1" w:rsidP="00DD2355">
      <w:pPr>
        <w:pStyle w:val="Heading3"/>
        <w:rPr>
          <w:rStyle w:val="Style1Char"/>
          <w:b/>
          <w:sz w:val="24"/>
          <w:lang w:val="en-CA"/>
        </w:rPr>
      </w:pPr>
      <w:r w:rsidRPr="00A5562E">
        <w:rPr>
          <w:rStyle w:val="Style1Char"/>
          <w:b/>
          <w:sz w:val="24"/>
          <w:lang w:val="en-CA"/>
        </w:rPr>
        <w:t>Evaluation of Exceptional Circumstances/Assessment Triggers</w:t>
      </w:r>
    </w:p>
    <w:p w14:paraId="3AFC8149" w14:textId="76AC6ECA" w:rsidR="005518CF" w:rsidRPr="00FF1C23" w:rsidRDefault="00DF5145" w:rsidP="00A5562E">
      <w:pPr>
        <w:pStyle w:val="BodyText"/>
        <w:rPr>
          <w:rStyle w:val="Style1Char"/>
          <w:rFonts w:eastAsiaTheme="minorHAnsi" w:cs="Arial"/>
          <w:b w:val="0"/>
        </w:rPr>
      </w:pPr>
      <w:r>
        <w:rPr>
          <w:color w:val="4F81BD" w:themeColor="accent1"/>
        </w:rPr>
        <w:t>[</w:t>
      </w:r>
      <w:r w:rsidR="00051C98" w:rsidRPr="00801E71">
        <w:rPr>
          <w:color w:val="4F81BD" w:themeColor="accent1"/>
        </w:rPr>
        <w:t>If applicable</w:t>
      </w:r>
      <w:r w:rsidR="00051C98">
        <w:rPr>
          <w:color w:val="4F81BD" w:themeColor="accent1"/>
        </w:rPr>
        <w:t xml:space="preserve"> (otherwise, do not include</w:t>
      </w:r>
      <w:r w:rsidR="00051C98" w:rsidRPr="00051C98">
        <w:rPr>
          <w:color w:val="4F81BD" w:themeColor="accent1"/>
        </w:rPr>
        <w:t>).</w:t>
      </w:r>
      <w:r>
        <w:rPr>
          <w:color w:val="4F81BD" w:themeColor="accent1"/>
        </w:rPr>
        <w:t>]</w:t>
      </w:r>
      <w:r w:rsidR="00051C98" w:rsidRPr="00051C98">
        <w:rPr>
          <w:color w:val="4F81BD" w:themeColor="accent1"/>
        </w:rPr>
        <w:t xml:space="preserve"> </w:t>
      </w:r>
    </w:p>
    <w:p w14:paraId="58153F10" w14:textId="198A7047" w:rsidR="00A75E70" w:rsidRPr="002E6CB9" w:rsidRDefault="00A75E70" w:rsidP="006517A8">
      <w:pPr>
        <w:pStyle w:val="Heading2"/>
      </w:pPr>
      <w:r w:rsidRPr="002E6CB9">
        <w:t>BYCATCH</w:t>
      </w:r>
    </w:p>
    <w:p w14:paraId="5BCD8364" w14:textId="2D9346FD" w:rsidR="00870729" w:rsidRPr="00051C98" w:rsidRDefault="00B852DB" w:rsidP="00A5562E">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0C849AB9" w14:textId="670B661F" w:rsidR="006517A8" w:rsidRPr="006517A8" w:rsidRDefault="006517A8" w:rsidP="006517A8">
      <w:pPr>
        <w:pStyle w:val="Heading2"/>
        <w:rPr>
          <w:rStyle w:val="Heading1Char"/>
          <w:b/>
          <w:bCs w:val="0"/>
        </w:rPr>
      </w:pPr>
      <w:bookmarkStart w:id="14" w:name="_Toc127900373"/>
      <w:r w:rsidRPr="006517A8">
        <w:rPr>
          <w:rStyle w:val="Heading2Char"/>
          <w:b/>
          <w:bCs/>
        </w:rPr>
        <w:t>PROCEDURE FOR INTERIM YEAR UPDATES</w:t>
      </w:r>
      <w:bookmarkEnd w:id="14"/>
      <w:r w:rsidRPr="006517A8">
        <w:rPr>
          <w:rStyle w:val="Heading1Char"/>
          <w:b/>
          <w:bCs w:val="0"/>
        </w:rPr>
        <w:t xml:space="preserve"> </w:t>
      </w:r>
    </w:p>
    <w:p w14:paraId="1515A5AE" w14:textId="77777777" w:rsidR="00B852DB" w:rsidRPr="00051C98" w:rsidRDefault="00B852DB" w:rsidP="00B852DB">
      <w:pPr>
        <w:pStyle w:val="BodyText"/>
        <w:rPr>
          <w:color w:val="4F81BD" w:themeColor="accent1"/>
        </w:rPr>
      </w:pPr>
      <w:r>
        <w:rPr>
          <w:color w:val="4F81BD" w:themeColor="accent1"/>
          <w:lang w:val="en-CA"/>
        </w:rPr>
        <w:t>[</w:t>
      </w:r>
      <w:r w:rsidRPr="00801E71">
        <w:rPr>
          <w:color w:val="4F81BD" w:themeColor="accent1"/>
          <w:lang w:val="en-CA"/>
        </w:rPr>
        <w:t>Optional</w:t>
      </w:r>
      <w:r>
        <w:rPr>
          <w:color w:val="4F81BD" w:themeColor="accent1"/>
          <w:lang w:val="en-CA"/>
        </w:rPr>
        <w:t xml:space="preserve"> (otherwise, do not include).] </w:t>
      </w:r>
    </w:p>
    <w:p w14:paraId="5A765632" w14:textId="63B101B7" w:rsidR="00D23E0D" w:rsidRPr="002E6CB9" w:rsidRDefault="00D23E0D" w:rsidP="006517A8">
      <w:pPr>
        <w:pStyle w:val="Heading2"/>
      </w:pPr>
      <w:r w:rsidRPr="002E6CB9">
        <w:t>Other Management Questions</w:t>
      </w:r>
    </w:p>
    <w:p w14:paraId="5EE09C0E" w14:textId="77777777" w:rsidR="00B852DB" w:rsidRPr="00B852DB" w:rsidRDefault="00B852DB" w:rsidP="00B852DB">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5AA5FAC4" w14:textId="02CEB189" w:rsidR="006012C6" w:rsidRDefault="00543275" w:rsidP="006517A8">
      <w:pPr>
        <w:pStyle w:val="Heading2"/>
      </w:pPr>
      <w:r>
        <w:t>SOURCES OF UNCERTAINTY</w:t>
      </w:r>
    </w:p>
    <w:p w14:paraId="0692FF03" w14:textId="315C225E" w:rsidR="00DF5145" w:rsidRDefault="00DF5145" w:rsidP="00A5562E">
      <w:pPr>
        <w:pStyle w:val="BodyText"/>
        <w:rPr>
          <w:color w:val="4F81BD" w:themeColor="accent1"/>
        </w:rPr>
      </w:pPr>
      <w:r>
        <w:rPr>
          <w:color w:val="4F81BD" w:themeColor="accent1"/>
        </w:rPr>
        <w:t>[</w:t>
      </w:r>
      <w:r w:rsidR="00A5562E" w:rsidRPr="00051C98">
        <w:rPr>
          <w:color w:val="4F81BD" w:themeColor="accent1"/>
        </w:rPr>
        <w:t>Mandatory.</w:t>
      </w:r>
      <w:r w:rsidR="00051C98">
        <w:rPr>
          <w:color w:val="4F81BD" w:themeColor="accent1"/>
        </w:rPr>
        <w:t xml:space="preserve"> </w:t>
      </w:r>
      <w:r>
        <w:rPr>
          <w:color w:val="4F81BD" w:themeColor="accent1"/>
        </w:rPr>
        <w:t>Maximum length 500 words.]</w:t>
      </w:r>
    </w:p>
    <w:p w14:paraId="18CC363D" w14:textId="0D30992D" w:rsidR="00DD2355" w:rsidRPr="00543275" w:rsidRDefault="00DD2355" w:rsidP="00DD2355">
      <w:pPr>
        <w:pStyle w:val="Heading3"/>
      </w:pPr>
      <w:r>
        <w:lastRenderedPageBreak/>
        <w:t>Research Recommendations</w:t>
      </w:r>
    </w:p>
    <w:p w14:paraId="39A6613A" w14:textId="77777777" w:rsidR="00DD2355" w:rsidRPr="00B852DB" w:rsidRDefault="00DD2355" w:rsidP="00DD2355">
      <w:pPr>
        <w:pStyle w:val="ListBullet"/>
        <w:numPr>
          <w:ilvl w:val="0"/>
          <w:numId w:val="0"/>
        </w:numPr>
        <w:ind w:left="360" w:hanging="360"/>
        <w:rPr>
          <w:color w:val="4F81BD" w:themeColor="accent1"/>
        </w:rPr>
      </w:pPr>
      <w:r w:rsidRPr="00B852DB">
        <w:rPr>
          <w:color w:val="4F81BD" w:themeColor="accent1"/>
          <w:lang w:val="en-CA"/>
        </w:rPr>
        <w:t xml:space="preserve">[Optional (otherwise, do not include).] </w:t>
      </w:r>
    </w:p>
    <w:p w14:paraId="369F4FFC" w14:textId="77777777" w:rsidR="00DD2355" w:rsidRDefault="00DD2355" w:rsidP="00A5562E">
      <w:pPr>
        <w:pStyle w:val="BodyText"/>
        <w:rPr>
          <w:color w:val="4F81BD" w:themeColor="accent1"/>
        </w:rPr>
      </w:pPr>
    </w:p>
    <w:p w14:paraId="7A84CDBE" w14:textId="318D4F04" w:rsidR="000D7196" w:rsidRDefault="000D7196" w:rsidP="006517A8">
      <w:pPr>
        <w:pStyle w:val="Heading2"/>
      </w:pPr>
      <w:bookmarkStart w:id="15" w:name="_Hlk150262412"/>
      <w:r>
        <w:t xml:space="preserve">LIST </w:t>
      </w:r>
      <w:r w:rsidRPr="00AB6DE1">
        <w:t xml:space="preserve">OF </w:t>
      </w:r>
      <w:r w:rsidR="00AD644C" w:rsidRPr="00AB6DE1">
        <w:t xml:space="preserve">MEETING </w:t>
      </w:r>
      <w:r w:rsidRPr="00AB6DE1">
        <w:t>PA</w:t>
      </w:r>
      <w:r>
        <w:t>RTICIPANTS</w:t>
      </w:r>
    </w:p>
    <w:p w14:paraId="4F4AA8F5" w14:textId="6922E769" w:rsidR="000D7196" w:rsidRPr="00051C98" w:rsidRDefault="0013734C" w:rsidP="00EE083B">
      <w:pPr>
        <w:pStyle w:val="BodyText"/>
        <w:rPr>
          <w:color w:val="4F81BD" w:themeColor="accent1"/>
        </w:rPr>
      </w:pPr>
      <w:r>
        <w:rPr>
          <w:color w:val="4F81BD" w:themeColor="accent1"/>
        </w:rPr>
        <w:t>[</w:t>
      </w:r>
      <w:r w:rsidR="000D7196" w:rsidRPr="00051C98">
        <w:rPr>
          <w:color w:val="4F81BD" w:themeColor="accent1"/>
        </w:rPr>
        <w:t>Mandatory</w:t>
      </w:r>
      <w:r w:rsidR="00A5562E" w:rsidRPr="00051C98">
        <w:rPr>
          <w:color w:val="4F81BD" w:themeColor="accent1"/>
        </w:rPr>
        <w:t>.</w:t>
      </w:r>
      <w:r w:rsidR="00051C98">
        <w:rPr>
          <w:color w:val="4F81BD" w:themeColor="accent1"/>
        </w:rPr>
        <w:t xml:space="preserve"> </w:t>
      </w:r>
      <w:r w:rsidR="000D7196" w:rsidRPr="00051C98">
        <w:rPr>
          <w:color w:val="4F81BD" w:themeColor="accent1"/>
        </w:rPr>
        <w:t>The list is to include the name of each participant and their affiliation.</w:t>
      </w:r>
      <w:r>
        <w:rPr>
          <w:color w:val="4F81BD" w:themeColor="accent1"/>
        </w:rPr>
        <w:t>]</w:t>
      </w:r>
    </w:p>
    <w:p w14:paraId="7E408BE0" w14:textId="77777777" w:rsidR="000779BA" w:rsidRPr="00EA1D4D" w:rsidRDefault="00982EA7" w:rsidP="006517A8">
      <w:pPr>
        <w:pStyle w:val="Heading2"/>
      </w:pPr>
      <w:r>
        <w:t>SOURCES OF INFORMATION</w:t>
      </w:r>
    </w:p>
    <w:p w14:paraId="0D431E84" w14:textId="27F52C6E" w:rsidR="00484F89" w:rsidRPr="00051C98" w:rsidRDefault="0013734C" w:rsidP="0092747E">
      <w:pPr>
        <w:pStyle w:val="BodyText"/>
        <w:rPr>
          <w:color w:val="4F81BD" w:themeColor="accent1"/>
        </w:rPr>
      </w:pPr>
      <w:r>
        <w:rPr>
          <w:color w:val="4F81BD" w:themeColor="accent1"/>
        </w:rPr>
        <w:t>[</w:t>
      </w:r>
      <w:r w:rsidR="00350C57" w:rsidRPr="00051C98">
        <w:rPr>
          <w:color w:val="4F81BD" w:themeColor="accent1"/>
        </w:rPr>
        <w:t>Mandatory</w:t>
      </w:r>
      <w:r w:rsidR="00A5562E" w:rsidRPr="00051C98">
        <w:rPr>
          <w:color w:val="4F81BD" w:themeColor="accent1"/>
        </w:rPr>
        <w:t>.</w:t>
      </w:r>
      <w:r>
        <w:rPr>
          <w:color w:val="4F81BD" w:themeColor="accent1"/>
        </w:rPr>
        <w:t>]</w:t>
      </w:r>
    </w:p>
    <w:p w14:paraId="62F67775" w14:textId="03B64E5B" w:rsidR="004B2235" w:rsidRPr="00051C98" w:rsidRDefault="0013734C" w:rsidP="0092747E">
      <w:pPr>
        <w:pStyle w:val="BodyText"/>
        <w:rPr>
          <w:color w:val="4F81BD" w:themeColor="accent1"/>
        </w:rPr>
      </w:pPr>
      <w:r>
        <w:rPr>
          <w:color w:val="4F81BD" w:themeColor="accent1"/>
        </w:rPr>
        <w:t>[</w:t>
      </w:r>
      <w:r w:rsidR="00FB39BD" w:rsidRPr="00051C98">
        <w:rPr>
          <w:color w:val="4F81BD" w:themeColor="accent1"/>
        </w:rPr>
        <w:t>T</w:t>
      </w:r>
      <w:r w:rsidR="004B2235" w:rsidRPr="00051C98">
        <w:rPr>
          <w:color w:val="4F81BD" w:themeColor="accent1"/>
        </w:rPr>
        <w:t xml:space="preserve">he following paragraph is optional for the Context and </w:t>
      </w:r>
      <w:r w:rsidR="00350C10" w:rsidRPr="00051C98">
        <w:rPr>
          <w:b/>
          <w:color w:val="4F81BD" w:themeColor="accent1"/>
        </w:rPr>
        <w:t>MANDATORY</w:t>
      </w:r>
      <w:r w:rsidR="004B2235" w:rsidRPr="00051C98">
        <w:rPr>
          <w:color w:val="4F81BD" w:themeColor="accent1"/>
        </w:rPr>
        <w:t xml:space="preserve"> for the Sources of Information</w:t>
      </w:r>
      <w:r w:rsidR="00301F3C" w:rsidRPr="00051C98">
        <w:rPr>
          <w:color w:val="4F81BD" w:themeColor="accent1"/>
        </w:rPr>
        <w:t>.</w:t>
      </w:r>
      <w:r>
        <w:rPr>
          <w:color w:val="4F81BD" w:themeColor="accent1"/>
        </w:rPr>
        <w:t>]</w:t>
      </w:r>
    </w:p>
    <w:p w14:paraId="24C08F5C" w14:textId="12AB18DD" w:rsidR="00947EE9" w:rsidRPr="00051C98" w:rsidRDefault="0013734C" w:rsidP="0092747E">
      <w:pPr>
        <w:pStyle w:val="BodyText"/>
        <w:rPr>
          <w:color w:val="4F81BD" w:themeColor="accent1"/>
        </w:rPr>
      </w:pPr>
      <w:r>
        <w:rPr>
          <w:color w:val="4F81BD" w:themeColor="accent1"/>
        </w:rPr>
        <w:t>[</w:t>
      </w:r>
      <w:r w:rsidR="00947EE9" w:rsidRPr="00051C98">
        <w:rPr>
          <w:color w:val="4F81BD" w:themeColor="accent1"/>
        </w:rPr>
        <w:t xml:space="preserve">References should only be included to understand the </w:t>
      </w:r>
      <w:proofErr w:type="gramStart"/>
      <w:r w:rsidR="00947EE9" w:rsidRPr="00051C98">
        <w:rPr>
          <w:color w:val="4F81BD" w:themeColor="accent1"/>
        </w:rPr>
        <w:t>advice, and</w:t>
      </w:r>
      <w:proofErr w:type="gramEnd"/>
      <w:r w:rsidR="00947EE9" w:rsidRPr="00051C98">
        <w:rPr>
          <w:color w:val="4F81BD" w:themeColor="accent1"/>
        </w:rPr>
        <w:t xml:space="preserve"> should not be included to give credit to the work as they are done in the Research Document</w:t>
      </w:r>
      <w:r>
        <w:rPr>
          <w:color w:val="4F81BD" w:themeColor="accent1"/>
        </w:rPr>
        <w:t>.]</w:t>
      </w:r>
    </w:p>
    <w:p w14:paraId="2451A49D" w14:textId="77777777" w:rsidR="00866029" w:rsidRPr="00F40F22" w:rsidRDefault="00866029" w:rsidP="0092747E">
      <w:pPr>
        <w:pStyle w:val="BodyText"/>
      </w:pPr>
      <w:r w:rsidRPr="000027DA">
        <w:rPr>
          <w:lang w:val="en-CA" w:eastAsia="en-CA"/>
        </w:rPr>
        <w:t xml:space="preserve">This Science Advisory Report </w:t>
      </w:r>
      <w:r w:rsidR="006B7C96" w:rsidRPr="000027DA">
        <w:rPr>
          <w:lang w:val="en-CA" w:eastAsia="en-CA"/>
        </w:rPr>
        <w:t xml:space="preserve">is from the </w:t>
      </w:r>
      <w:r w:rsidRPr="00051C98">
        <w:rPr>
          <w:color w:val="4F81BD" w:themeColor="accent1"/>
          <w:lang w:val="en-CA" w:eastAsia="en-CA"/>
        </w:rPr>
        <w:t>[</w:t>
      </w:r>
      <w:r w:rsidR="00E062BC" w:rsidRPr="00051C98">
        <w:rPr>
          <w:color w:val="4F81BD" w:themeColor="accent1"/>
          <w:lang w:val="en-CA" w:eastAsia="en-CA"/>
        </w:rPr>
        <w:t>meeting</w:t>
      </w:r>
      <w:r w:rsidRPr="00051C98">
        <w:rPr>
          <w:color w:val="4F81BD" w:themeColor="accent1"/>
          <w:lang w:val="en-CA" w:eastAsia="en-CA"/>
        </w:rPr>
        <w:t xml:space="preserve"> date and title (</w:t>
      </w:r>
      <w:r w:rsidR="00FB39BD" w:rsidRPr="00051C98">
        <w:rPr>
          <w:color w:val="4F81BD" w:themeColor="accent1"/>
        </w:rPr>
        <w:t xml:space="preserve">The meeting process, date and title </w:t>
      </w:r>
      <w:r w:rsidR="00FB39BD" w:rsidRPr="00051C98">
        <w:rPr>
          <w:b/>
          <w:color w:val="4F81BD" w:themeColor="accent1"/>
        </w:rPr>
        <w:t xml:space="preserve">MUST BE EXACTLY </w:t>
      </w:r>
      <w:r w:rsidR="00FB39BD" w:rsidRPr="00051C98">
        <w:rPr>
          <w:color w:val="4F81BD" w:themeColor="accent1"/>
        </w:rPr>
        <w:t>as they appear for the meeting on the Science Advisory Schedule</w:t>
      </w:r>
      <w:r w:rsidRPr="00051C98">
        <w:rPr>
          <w:color w:val="4F81BD" w:themeColor="accent1"/>
          <w:lang w:val="en-CA" w:eastAsia="en-CA"/>
        </w:rPr>
        <w:t>]</w:t>
      </w:r>
      <w:r w:rsidR="00301F3C" w:rsidRPr="00051C98">
        <w:rPr>
          <w:color w:val="4F81BD" w:themeColor="accent1"/>
          <w:lang w:val="en-CA" w:eastAsia="en-CA"/>
        </w:rPr>
        <w:t xml:space="preserve">. </w:t>
      </w:r>
      <w:r w:rsidR="00F40F22" w:rsidRPr="007C3702">
        <w:t xml:space="preserve">Additional publications from this </w:t>
      </w:r>
      <w:r w:rsidR="00F40F22">
        <w:t>meeting</w:t>
      </w:r>
      <w:r w:rsidR="00F40F22" w:rsidRPr="007C3702">
        <w:t xml:space="preserve"> will be posted on the </w:t>
      </w:r>
      <w:hyperlink r:id="rId14" w:history="1">
        <w:r w:rsidR="00F40F22" w:rsidRPr="00CC6526">
          <w:rPr>
            <w:rStyle w:val="Hyperlink"/>
          </w:rPr>
          <w:t>Fisheries and Oceans Canada</w:t>
        </w:r>
        <w:r w:rsidR="00F40F22">
          <w:rPr>
            <w:rStyle w:val="Hyperlink"/>
          </w:rPr>
          <w:t xml:space="preserve"> (DFO)</w:t>
        </w:r>
        <w:r w:rsidR="00F40F22" w:rsidRPr="00CC6526">
          <w:rPr>
            <w:rStyle w:val="Hyperlink"/>
          </w:rPr>
          <w:t xml:space="preserve"> Science Advisory Schedule</w:t>
        </w:r>
      </w:hyperlink>
      <w:r w:rsidR="009346E2">
        <w:t xml:space="preserve"> as they become available.</w:t>
      </w:r>
    </w:p>
    <w:p w14:paraId="6B24DE18" w14:textId="77777777" w:rsidR="00500D4C" w:rsidRPr="00051C98" w:rsidRDefault="007E0A0F" w:rsidP="0092747E">
      <w:pPr>
        <w:pStyle w:val="BodyText"/>
        <w:rPr>
          <w:rStyle w:val="Hyperlink"/>
          <w:color w:val="4F81BD" w:themeColor="accent1"/>
        </w:rPr>
      </w:pPr>
      <w:r w:rsidRPr="00051C98">
        <w:rPr>
          <w:color w:val="4F81BD" w:themeColor="accent1"/>
          <w:lang w:val="en-CA"/>
        </w:rPr>
        <w:t>[</w:t>
      </w:r>
      <w:r w:rsidR="00945A5A" w:rsidRPr="00051C98">
        <w:rPr>
          <w:color w:val="4F81BD" w:themeColor="accent1"/>
        </w:rPr>
        <w:t xml:space="preserve">References must be formatted according to </w:t>
      </w:r>
      <w:r w:rsidR="00500D4C" w:rsidRPr="00051C98">
        <w:rPr>
          <w:color w:val="4F81BD" w:themeColor="accent1"/>
        </w:rPr>
        <w:t xml:space="preserve">the </w:t>
      </w:r>
      <w:r w:rsidR="007414B1" w:rsidRPr="00051C98">
        <w:rPr>
          <w:i/>
          <w:color w:val="4F81BD" w:themeColor="accent1"/>
          <w:shd w:val="clear" w:color="auto" w:fill="E6E6E6"/>
        </w:rPr>
        <w:fldChar w:fldCharType="begin"/>
      </w:r>
      <w:r w:rsidR="007414B1" w:rsidRPr="00051C98">
        <w:rPr>
          <w:i/>
          <w:color w:val="4F81BD" w:themeColor="accent1"/>
        </w:rPr>
        <w:instrText xml:space="preserve"> HYPERLINK "https://waves-vagues.dfo-mpo.gc.ca/Library/333125.pdf" </w:instrText>
      </w:r>
      <w:r w:rsidR="007414B1" w:rsidRPr="00051C98">
        <w:rPr>
          <w:i/>
          <w:color w:val="4F81BD" w:themeColor="accent1"/>
          <w:shd w:val="clear" w:color="auto" w:fill="E6E6E6"/>
        </w:rPr>
      </w:r>
      <w:r w:rsidR="007414B1" w:rsidRPr="00051C98">
        <w:rPr>
          <w:i/>
          <w:color w:val="4F81BD" w:themeColor="accent1"/>
          <w:shd w:val="clear" w:color="auto" w:fill="E6E6E6"/>
        </w:rPr>
        <w:fldChar w:fldCharType="separate"/>
      </w:r>
      <w:r w:rsidR="00500D4C" w:rsidRPr="00051C98">
        <w:rPr>
          <w:rStyle w:val="Hyperlink"/>
          <w:i/>
          <w:color w:val="4F81BD" w:themeColor="accent1"/>
        </w:rPr>
        <w:t>Guide for the Production of Fisheries and Oceans Canada Reports</w:t>
      </w:r>
      <w:r w:rsidR="00E739B2" w:rsidRPr="00051C98">
        <w:rPr>
          <w:rStyle w:val="Hyperlink"/>
          <w:color w:val="4F81BD" w:themeColor="accent1"/>
        </w:rPr>
        <w:t>.</w:t>
      </w:r>
      <w:r w:rsidRPr="00051C98">
        <w:rPr>
          <w:rStyle w:val="Hyperlink"/>
          <w:color w:val="4F81BD" w:themeColor="accent1"/>
        </w:rPr>
        <w:t>]</w:t>
      </w:r>
    </w:p>
    <w:p w14:paraId="00692E5E" w14:textId="53B78F08" w:rsidR="00544D75" w:rsidRPr="00051C98" w:rsidRDefault="007414B1" w:rsidP="0092747E">
      <w:pPr>
        <w:pStyle w:val="BodyText"/>
        <w:rPr>
          <w:color w:val="4F81BD" w:themeColor="accent1"/>
        </w:rPr>
      </w:pPr>
      <w:r w:rsidRPr="00051C98">
        <w:rPr>
          <w:i/>
          <w:iCs/>
          <w:color w:val="4F81BD" w:themeColor="accent1"/>
          <w:shd w:val="clear" w:color="auto" w:fill="E6E6E6"/>
        </w:rPr>
        <w:fldChar w:fldCharType="end"/>
      </w:r>
      <w:r w:rsidR="007E0A0F" w:rsidRPr="00051C98">
        <w:rPr>
          <w:color w:val="4F81BD" w:themeColor="accent1"/>
        </w:rPr>
        <w:t>[</w:t>
      </w:r>
      <w:r w:rsidR="00544D75" w:rsidRPr="00051C98">
        <w:rPr>
          <w:color w:val="4F81BD" w:themeColor="accent1"/>
        </w:rPr>
        <w:t xml:space="preserve">References listed in the References </w:t>
      </w:r>
      <w:r w:rsidR="00E739B2" w:rsidRPr="00051C98">
        <w:rPr>
          <w:color w:val="4F81BD" w:themeColor="accent1"/>
        </w:rPr>
        <w:t xml:space="preserve">Cited section should be </w:t>
      </w:r>
      <w:r w:rsidR="6F040A83" w:rsidRPr="00051C98">
        <w:rPr>
          <w:color w:val="4F81BD" w:themeColor="accent1"/>
        </w:rPr>
        <w:t>publicly</w:t>
      </w:r>
      <w:r w:rsidR="00E739B2" w:rsidRPr="00051C98">
        <w:rPr>
          <w:color w:val="4F81BD" w:themeColor="accent1"/>
        </w:rPr>
        <w:t xml:space="preserve"> </w:t>
      </w:r>
      <w:r w:rsidR="00544D75" w:rsidRPr="00051C98">
        <w:rPr>
          <w:color w:val="4F81BD" w:themeColor="accent1"/>
        </w:rPr>
        <w:t>available when the report is posted on the website. The only exception is for books or articles that have been accepted for publication (page proof stage or where there is an acceptance letter). These can be listed followed by the notation “in press”. All others should be included in the text as unpublished data</w:t>
      </w:r>
      <w:r w:rsidR="0013734C">
        <w:rPr>
          <w:color w:val="4F81BD" w:themeColor="accent1"/>
        </w:rPr>
        <w:t xml:space="preserve"> or working papers</w:t>
      </w:r>
      <w:r w:rsidR="00544D75" w:rsidRPr="00051C98">
        <w:rPr>
          <w:color w:val="4F81BD" w:themeColor="accent1"/>
        </w:rPr>
        <w:t>.</w:t>
      </w:r>
      <w:r w:rsidR="007E0A0F" w:rsidRPr="00051C98">
        <w:rPr>
          <w:color w:val="4F81BD" w:themeColor="accent1"/>
        </w:rPr>
        <w:t>]</w:t>
      </w:r>
    </w:p>
    <w:bookmarkEnd w:id="15"/>
    <w:p w14:paraId="12AAD0D5" w14:textId="77777777" w:rsidR="00A5562E" w:rsidRDefault="00A5562E">
      <w:pPr>
        <w:rPr>
          <w:rFonts w:eastAsiaTheme="minorHAnsi"/>
          <w:b/>
          <w:caps/>
          <w:sz w:val="28"/>
          <w:lang w:val="en-CA"/>
        </w:rPr>
      </w:pPr>
      <w:r>
        <w:br w:type="page"/>
      </w:r>
    </w:p>
    <w:p w14:paraId="11F83C66" w14:textId="1AB7A7BD" w:rsidR="00EE3838" w:rsidRPr="00D223C8" w:rsidRDefault="00BC1664" w:rsidP="006517A8">
      <w:pPr>
        <w:pStyle w:val="Heading2"/>
      </w:pPr>
      <w:r w:rsidRPr="00D223C8">
        <w:lastRenderedPageBreak/>
        <w:t>THIS REPORT IS AVAILABLE FROM THE:</w:t>
      </w:r>
    </w:p>
    <w:p w14:paraId="7B31DCE9" w14:textId="77777777" w:rsidR="00FA1C7B" w:rsidRPr="00051C98" w:rsidRDefault="00FA1C7B" w:rsidP="00CA28AD">
      <w:pPr>
        <w:pStyle w:val="BodyTextCentered"/>
        <w:rPr>
          <w:color w:val="4F81BD" w:themeColor="accent1"/>
        </w:rPr>
      </w:pPr>
      <w:r w:rsidRPr="00051C98">
        <w:rPr>
          <w:color w:val="4F81BD" w:themeColor="accent1"/>
        </w:rPr>
        <w:t>Center for Science Advice (CSA)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Name of Region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Fisheries and Oceans Canada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Complete mailing address of CSA Office</w:t>
      </w:r>
    </w:p>
    <w:p w14:paraId="42F4C367" w14:textId="77777777" w:rsidR="00FA1C7B" w:rsidRPr="0033203F" w:rsidRDefault="00FA1C7B" w:rsidP="00CA28AD">
      <w:pPr>
        <w:pStyle w:val="BodyTextCentered"/>
        <w:rPr>
          <w:rStyle w:val="Hyperlink"/>
          <w:szCs w:val="22"/>
        </w:rPr>
      </w:pPr>
      <w:r w:rsidRPr="00051C98">
        <w:rPr>
          <w:color w:val="4F81BD" w:themeColor="accent1"/>
        </w:rPr>
        <w:t>Telephone: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t>E-Mail: (</w:t>
      </w:r>
      <w:proofErr w:type="spellStart"/>
      <w:r w:rsidRPr="00051C98">
        <w:rPr>
          <w:color w:val="4F81BD" w:themeColor="accent1"/>
        </w:rPr>
        <w:t>Shift+Enter</w:t>
      </w:r>
      <w:proofErr w:type="spellEnd"/>
      <w:r w:rsidRPr="00051C98">
        <w:rPr>
          <w:color w:val="4F81BD" w:themeColor="accent1"/>
        </w:rPr>
        <w:t>)</w:t>
      </w:r>
      <w:r w:rsidRPr="00051C98">
        <w:rPr>
          <w:color w:val="4F81BD" w:themeColor="accent1"/>
        </w:rPr>
        <w:br/>
      </w:r>
      <w:r w:rsidRPr="0033203F">
        <w:rPr>
          <w:szCs w:val="22"/>
        </w:rPr>
        <w:t xml:space="preserve">Internet address: </w:t>
      </w:r>
      <w:r w:rsidRPr="0033203F">
        <w:rPr>
          <w:color w:val="2B579A"/>
          <w:szCs w:val="22"/>
          <w:shd w:val="clear" w:color="auto" w:fill="E6E6E6"/>
        </w:rPr>
        <w:fldChar w:fldCharType="begin" w:fldLock="1"/>
      </w:r>
      <w:r w:rsidRPr="0033203F">
        <w:rPr>
          <w:szCs w:val="22"/>
        </w:rPr>
        <w:instrText>HYPERLINK "http://www.dfo-mpo.gc.ca/csas-sccs/" \o "Fisheries and Oceans Canada / Canadian Science Advisory Secretariat"</w:instrText>
      </w:r>
      <w:r w:rsidRPr="0033203F">
        <w:rPr>
          <w:color w:val="2B579A"/>
          <w:szCs w:val="22"/>
          <w:shd w:val="clear" w:color="auto" w:fill="E6E6E6"/>
        </w:rPr>
      </w:r>
      <w:r w:rsidRPr="0033203F">
        <w:rPr>
          <w:color w:val="2B579A"/>
          <w:szCs w:val="22"/>
          <w:shd w:val="clear" w:color="auto" w:fill="E6E6E6"/>
        </w:rPr>
        <w:fldChar w:fldCharType="separate"/>
      </w:r>
      <w:r w:rsidRPr="0033203F">
        <w:rPr>
          <w:rStyle w:val="Hyperlink"/>
          <w:szCs w:val="22"/>
        </w:rPr>
        <w:t>www.dfo-mpo.gc.ca/csas-sccs/</w:t>
      </w:r>
    </w:p>
    <w:p w14:paraId="42F9261A" w14:textId="77777777" w:rsidR="00EE3838" w:rsidRPr="00D223C8" w:rsidRDefault="00FA1C7B" w:rsidP="00CA28AD">
      <w:pPr>
        <w:pStyle w:val="BodyTextCentered"/>
      </w:pPr>
      <w:r w:rsidRPr="0033203F">
        <w:rPr>
          <w:color w:val="2B579A"/>
          <w:szCs w:val="22"/>
          <w:shd w:val="clear" w:color="auto" w:fill="E6E6E6"/>
        </w:rPr>
        <w:fldChar w:fldCharType="end"/>
      </w:r>
      <w:r w:rsidR="00EE3838">
        <w:t>ISSN 1919-5087</w:t>
      </w:r>
      <w:r w:rsidR="00EE3838">
        <w:br/>
      </w:r>
      <w:r w:rsidR="00EE3838" w:rsidRPr="00D223C8">
        <w:t xml:space="preserve">© Her Majesty the Queen in Right of Canada, </w:t>
      </w:r>
      <w:r w:rsidR="00FD13A2" w:rsidRPr="00E053C8">
        <w:rPr>
          <w:color w:val="4F81BD" w:themeColor="accent1"/>
        </w:rPr>
        <w:t>2022</w:t>
      </w:r>
    </w:p>
    <w:p w14:paraId="6B378B8F" w14:textId="77777777" w:rsidR="00EE3838" w:rsidRPr="00B634E3" w:rsidRDefault="00316480" w:rsidP="00525AEF">
      <w:pPr>
        <w:pStyle w:val="BodyText"/>
        <w:jc w:val="center"/>
      </w:pPr>
      <w:r w:rsidRPr="00316480">
        <w:rPr>
          <w:noProof/>
          <w:color w:val="2B579A"/>
          <w:shd w:val="clear" w:color="auto" w:fill="E6E6E6"/>
        </w:rPr>
        <w:drawing>
          <wp:inline distT="0" distB="0" distL="0" distR="0" wp14:anchorId="477CCA48" wp14:editId="1968FE21">
            <wp:extent cx="476250" cy="476250"/>
            <wp:effectExtent l="0" t="0" r="0" b="0"/>
            <wp:docPr id="1" name="Picture 1" descr="please r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476250" cy="476250"/>
                    </a:xfrm>
                    <a:prstGeom prst="rect">
                      <a:avLst/>
                    </a:prstGeom>
                    <a:noFill/>
                  </pic:spPr>
                </pic:pic>
              </a:graphicData>
            </a:graphic>
          </wp:inline>
        </w:drawing>
      </w:r>
    </w:p>
    <w:p w14:paraId="4CF1DE2A" w14:textId="77777777" w:rsidR="00FE20D6" w:rsidRPr="00C859C6" w:rsidRDefault="000A59CB" w:rsidP="00EE3838">
      <w:pPr>
        <w:pStyle w:val="BodyText"/>
      </w:pPr>
      <w:r>
        <w:t>C</w:t>
      </w:r>
      <w:r w:rsidR="00EE3838">
        <w:t>orrect Citation for this Publication:</w:t>
      </w:r>
    </w:p>
    <w:p w14:paraId="75E4DCC7" w14:textId="77777777" w:rsidR="00FE20D6" w:rsidRPr="00350C57" w:rsidRDefault="00F07F90" w:rsidP="0092747E">
      <w:pPr>
        <w:pStyle w:val="citation"/>
      </w:pPr>
      <w:r w:rsidRPr="0092747E">
        <w:t>DFO</w:t>
      </w:r>
      <w:r w:rsidR="00856521" w:rsidRPr="0092747E">
        <w:t xml:space="preserve">. </w:t>
      </w:r>
      <w:r w:rsidR="00FD13A2" w:rsidRPr="00E053C8">
        <w:rPr>
          <w:color w:val="4F81BD" w:themeColor="accent1"/>
        </w:rPr>
        <w:t>2022</w:t>
      </w:r>
      <w:r w:rsidR="009A7D41" w:rsidRPr="00E053C8">
        <w:rPr>
          <w:color w:val="4F81BD" w:themeColor="accent1"/>
        </w:rPr>
        <w:t xml:space="preserve">.  </w:t>
      </w:r>
      <w:r w:rsidR="009A7D41" w:rsidRPr="00051C98">
        <w:rPr>
          <w:color w:val="4F81BD" w:themeColor="accent1"/>
        </w:rPr>
        <w:t>&lt;&lt;insert title here</w:t>
      </w:r>
      <w:r w:rsidR="00E062BC" w:rsidRPr="00051C98">
        <w:rPr>
          <w:color w:val="4F81BD" w:themeColor="accent1"/>
        </w:rPr>
        <w:t xml:space="preserve"> </w:t>
      </w:r>
      <w:r w:rsidR="00855023" w:rsidRPr="00051C98">
        <w:rPr>
          <w:color w:val="4F81BD" w:themeColor="accent1"/>
        </w:rPr>
        <w:t xml:space="preserve">– title must be exactly as </w:t>
      </w:r>
      <w:r w:rsidR="00607A1A" w:rsidRPr="00051C98">
        <w:rPr>
          <w:color w:val="4F81BD" w:themeColor="accent1"/>
        </w:rPr>
        <w:t>it appears</w:t>
      </w:r>
      <w:r w:rsidR="00855023" w:rsidRPr="00051C98">
        <w:rPr>
          <w:color w:val="4F81BD" w:themeColor="accent1"/>
        </w:rPr>
        <w:t xml:space="preserve"> on the cover page, but in </w:t>
      </w:r>
      <w:r w:rsidR="002B14E2" w:rsidRPr="00051C98">
        <w:rPr>
          <w:color w:val="4F81BD" w:themeColor="accent1"/>
        </w:rPr>
        <w:t>title case</w:t>
      </w:r>
      <w:r w:rsidRPr="00051C98">
        <w:rPr>
          <w:color w:val="4F81BD" w:themeColor="accent1"/>
        </w:rPr>
        <w:t>&gt;&gt;</w:t>
      </w:r>
      <w:r w:rsidR="009A7D41" w:rsidRPr="00051C98">
        <w:rPr>
          <w:color w:val="4F81BD" w:themeColor="accent1"/>
        </w:rPr>
        <w:t>.</w:t>
      </w:r>
      <w:r w:rsidR="00CA0144" w:rsidRPr="0092747E">
        <w:t xml:space="preserve"> DFO Can. Sci. </w:t>
      </w:r>
      <w:proofErr w:type="spellStart"/>
      <w:r w:rsidR="00CA0144" w:rsidRPr="00350C57">
        <w:t>Advis</w:t>
      </w:r>
      <w:proofErr w:type="spellEnd"/>
      <w:r w:rsidR="00CA0144" w:rsidRPr="00350C57">
        <w:t>. Sec</w:t>
      </w:r>
      <w:r w:rsidR="00852AB1" w:rsidRPr="00350C57">
        <w:t>.</w:t>
      </w:r>
      <w:r w:rsidR="00C65C63" w:rsidRPr="00350C57">
        <w:t xml:space="preserve"> </w:t>
      </w:r>
      <w:r w:rsidR="00C91B7A" w:rsidRPr="00350C57">
        <w:t>Sci</w:t>
      </w:r>
      <w:r w:rsidR="00CA0144" w:rsidRPr="00350C57">
        <w:t xml:space="preserve">. </w:t>
      </w:r>
      <w:proofErr w:type="spellStart"/>
      <w:r w:rsidR="00CA0144" w:rsidRPr="00350C57">
        <w:t>Advis</w:t>
      </w:r>
      <w:proofErr w:type="spellEnd"/>
      <w:r w:rsidR="00CA0144" w:rsidRPr="00350C57">
        <w:t xml:space="preserve">. </w:t>
      </w:r>
      <w:r w:rsidR="00FE20D6" w:rsidRPr="00350C57">
        <w:t>Rep</w:t>
      </w:r>
      <w:r w:rsidR="00CA0144" w:rsidRPr="00350C57">
        <w:t>.</w:t>
      </w:r>
      <w:r w:rsidR="00FE20D6" w:rsidRPr="00350C57">
        <w:t xml:space="preserve"> </w:t>
      </w:r>
      <w:r w:rsidR="00FD13A2" w:rsidRPr="00E053C8">
        <w:rPr>
          <w:color w:val="4F81BD" w:themeColor="accent1"/>
        </w:rPr>
        <w:t>2022</w:t>
      </w:r>
      <w:r w:rsidR="00D97FD4" w:rsidRPr="00E053C8">
        <w:rPr>
          <w:color w:val="4F81BD" w:themeColor="accent1"/>
        </w:rPr>
        <w:t>/</w:t>
      </w:r>
      <w:proofErr w:type="spellStart"/>
      <w:r w:rsidR="00DE1544" w:rsidRPr="00E053C8">
        <w:rPr>
          <w:color w:val="4F81BD" w:themeColor="accent1"/>
        </w:rPr>
        <w:t>nnn</w:t>
      </w:r>
      <w:proofErr w:type="spellEnd"/>
      <w:r w:rsidR="00FE20D6" w:rsidRPr="00051C98">
        <w:rPr>
          <w:color w:val="4F81BD" w:themeColor="accent1"/>
        </w:rPr>
        <w:t>.</w:t>
      </w:r>
      <w:r w:rsidR="00D45BC0" w:rsidRPr="00051C98">
        <w:rPr>
          <w:color w:val="4F81BD" w:themeColor="accent1"/>
        </w:rPr>
        <w:t xml:space="preserve"> (Style: citation)</w:t>
      </w:r>
    </w:p>
    <w:p w14:paraId="67F6B13B" w14:textId="77777777" w:rsidR="008108BB" w:rsidRPr="00E159E3" w:rsidRDefault="00CC4E8C" w:rsidP="0092747E">
      <w:pPr>
        <w:pStyle w:val="BodyTextItalic"/>
      </w:pPr>
      <w:r>
        <w:t>Aussi disponible en français :</w:t>
      </w:r>
    </w:p>
    <w:p w14:paraId="7DFA16D8" w14:textId="77777777" w:rsidR="00DD412E" w:rsidRPr="00CB3030" w:rsidRDefault="00C912AB" w:rsidP="0092747E">
      <w:pPr>
        <w:pStyle w:val="citation-translated"/>
        <w:rPr>
          <w:lang w:val="en-US"/>
        </w:rPr>
      </w:pPr>
      <w:r w:rsidRPr="009C3E2E">
        <w:rPr>
          <w:lang w:val="fr-CA"/>
        </w:rPr>
        <w:t xml:space="preserve">MPO. </w:t>
      </w:r>
      <w:r w:rsidR="007414B1" w:rsidRPr="00E053C8">
        <w:rPr>
          <w:color w:val="4F81BD" w:themeColor="accent1"/>
          <w:lang w:val="fr-CA"/>
        </w:rPr>
        <w:t>202</w:t>
      </w:r>
      <w:r w:rsidR="00FD13A2" w:rsidRPr="00E053C8">
        <w:rPr>
          <w:color w:val="4F81BD" w:themeColor="accent1"/>
          <w:lang w:val="fr-CA"/>
        </w:rPr>
        <w:t>2.</w:t>
      </w:r>
      <w:r w:rsidRPr="00E053C8">
        <w:rPr>
          <w:color w:val="4F81BD" w:themeColor="accent1"/>
          <w:lang w:val="fr-CA"/>
        </w:rPr>
        <w:t xml:space="preserve"> </w:t>
      </w:r>
      <w:r w:rsidRPr="00051C98">
        <w:rPr>
          <w:color w:val="4F81BD" w:themeColor="accent1"/>
          <w:lang w:val="fr-CA"/>
        </w:rPr>
        <w:t xml:space="preserve">&lt;&lt; insérez le titre ici – il doit correspondre exactement à celui de la page couverture, mais en lettres minuscules &gt;&gt;. </w:t>
      </w:r>
      <w:proofErr w:type="spellStart"/>
      <w:r w:rsidRPr="009C3E2E">
        <w:rPr>
          <w:lang w:val="fr-CA"/>
        </w:rPr>
        <w:t>Secr</w:t>
      </w:r>
      <w:proofErr w:type="spellEnd"/>
      <w:r w:rsidRPr="009C3E2E">
        <w:rPr>
          <w:lang w:val="fr-CA"/>
        </w:rPr>
        <w:t xml:space="preserve">. </w:t>
      </w:r>
      <w:proofErr w:type="gramStart"/>
      <w:r w:rsidRPr="009C3E2E">
        <w:rPr>
          <w:lang w:val="fr-CA"/>
        </w:rPr>
        <w:t>can</w:t>
      </w:r>
      <w:proofErr w:type="gramEnd"/>
      <w:r w:rsidRPr="009C3E2E">
        <w:rPr>
          <w:lang w:val="fr-CA"/>
        </w:rPr>
        <w:t xml:space="preserve">. </w:t>
      </w:r>
      <w:proofErr w:type="gramStart"/>
      <w:r w:rsidRPr="009C3E2E">
        <w:rPr>
          <w:lang w:val="fr-CA"/>
        </w:rPr>
        <w:t>de</w:t>
      </w:r>
      <w:r w:rsidR="00F0118E">
        <w:rPr>
          <w:lang w:val="fr-CA"/>
        </w:rPr>
        <w:t>s</w:t>
      </w:r>
      <w:proofErr w:type="gramEnd"/>
      <w:r w:rsidR="00F0118E">
        <w:rPr>
          <w:lang w:val="fr-CA"/>
        </w:rPr>
        <w:t xml:space="preserve"> avis</w:t>
      </w:r>
      <w:r w:rsidRPr="009C3E2E">
        <w:rPr>
          <w:lang w:val="fr-CA"/>
        </w:rPr>
        <w:t xml:space="preserve"> </w:t>
      </w:r>
      <w:proofErr w:type="spellStart"/>
      <w:r w:rsidRPr="009C3E2E">
        <w:rPr>
          <w:lang w:val="fr-CA"/>
        </w:rPr>
        <w:t>sci</w:t>
      </w:r>
      <w:proofErr w:type="spellEnd"/>
      <w:r w:rsidRPr="009C3E2E">
        <w:rPr>
          <w:lang w:val="fr-CA"/>
        </w:rPr>
        <w:t xml:space="preserve">. </w:t>
      </w:r>
      <w:proofErr w:type="gramStart"/>
      <w:r w:rsidRPr="009C3E2E">
        <w:rPr>
          <w:lang w:val="fr-CA"/>
        </w:rPr>
        <w:t>du</w:t>
      </w:r>
      <w:proofErr w:type="gramEnd"/>
      <w:r w:rsidRPr="009C3E2E">
        <w:rPr>
          <w:lang w:val="fr-CA"/>
        </w:rPr>
        <w:t xml:space="preserve"> MPO</w:t>
      </w:r>
      <w:r w:rsidR="004019AA">
        <w:rPr>
          <w:lang w:val="fr-CA"/>
        </w:rPr>
        <w:t>.</w:t>
      </w:r>
      <w:r w:rsidRPr="009C3E2E">
        <w:rPr>
          <w:lang w:val="fr-CA"/>
        </w:rPr>
        <w:t xml:space="preserve"> Avis </w:t>
      </w:r>
      <w:proofErr w:type="spellStart"/>
      <w:r w:rsidRPr="009C3E2E">
        <w:rPr>
          <w:lang w:val="fr-CA"/>
        </w:rPr>
        <w:t>sci</w:t>
      </w:r>
      <w:proofErr w:type="spellEnd"/>
      <w:r w:rsidRPr="009C3E2E">
        <w:rPr>
          <w:lang w:val="fr-CA"/>
        </w:rPr>
        <w:t xml:space="preserve">. </w:t>
      </w:r>
      <w:r w:rsidR="00FD13A2" w:rsidRPr="00E053C8">
        <w:rPr>
          <w:color w:val="4F81BD" w:themeColor="accent1"/>
          <w:lang w:val="fr-CA"/>
        </w:rPr>
        <w:t>2022</w:t>
      </w:r>
      <w:r w:rsidR="002D2531" w:rsidRPr="00E053C8">
        <w:rPr>
          <w:color w:val="4F81BD" w:themeColor="accent1"/>
          <w:lang w:val="fr-CA"/>
        </w:rPr>
        <w:t>/</w:t>
      </w:r>
      <w:proofErr w:type="spellStart"/>
      <w:r w:rsidRPr="00E053C8">
        <w:rPr>
          <w:color w:val="4F81BD" w:themeColor="accent1"/>
          <w:lang w:val="fr-CA"/>
        </w:rPr>
        <w:t>nnn</w:t>
      </w:r>
      <w:proofErr w:type="spellEnd"/>
      <w:r w:rsidRPr="00E053C8">
        <w:rPr>
          <w:color w:val="4F81BD" w:themeColor="accent1"/>
          <w:lang w:val="fr-CA"/>
        </w:rPr>
        <w:t>.</w:t>
      </w:r>
      <w:r w:rsidR="00D45BC0" w:rsidRPr="00E053C8">
        <w:rPr>
          <w:color w:val="4F81BD" w:themeColor="accent1"/>
          <w:lang w:val="fr-CA"/>
        </w:rPr>
        <w:t xml:space="preserve"> </w:t>
      </w:r>
      <w:r w:rsidR="00D45BC0" w:rsidRPr="00E053C8">
        <w:rPr>
          <w:color w:val="4F81BD" w:themeColor="accent1"/>
          <w:lang w:val="en-US"/>
        </w:rPr>
        <w:t xml:space="preserve">(Style: citation </w:t>
      </w:r>
      <w:r w:rsidR="007215AF" w:rsidRPr="00E053C8">
        <w:rPr>
          <w:color w:val="4F81BD" w:themeColor="accent1"/>
          <w:lang w:val="en-US"/>
        </w:rPr>
        <w:t>– other language</w:t>
      </w:r>
      <w:r w:rsidR="00D45BC0" w:rsidRPr="00E053C8">
        <w:rPr>
          <w:color w:val="4F81BD" w:themeColor="accent1"/>
          <w:lang w:val="en-US"/>
        </w:rPr>
        <w:t>)</w:t>
      </w:r>
    </w:p>
    <w:p w14:paraId="7E4B6AAE" w14:textId="77777777" w:rsidR="008108BB" w:rsidRPr="00CB3030" w:rsidRDefault="008108BB" w:rsidP="0092747E">
      <w:pPr>
        <w:pStyle w:val="BodyTextItalic"/>
        <w:rPr>
          <w:lang w:val="en-US"/>
        </w:rPr>
      </w:pPr>
      <w:r w:rsidRPr="00CB3030">
        <w:rPr>
          <w:lang w:val="en-US"/>
        </w:rPr>
        <w:t xml:space="preserve">Inuktitut </w:t>
      </w:r>
      <w:proofErr w:type="spellStart"/>
      <w:r w:rsidRPr="00CB3030">
        <w:rPr>
          <w:lang w:val="en-US"/>
        </w:rPr>
        <w:t>Atuinnaummijuq</w:t>
      </w:r>
      <w:proofErr w:type="spellEnd"/>
      <w:r w:rsidR="00463321" w:rsidRPr="00CB3030">
        <w:rPr>
          <w:lang w:val="en-US"/>
        </w:rPr>
        <w:t>:</w:t>
      </w:r>
    </w:p>
    <w:p w14:paraId="2E488C20" w14:textId="77777777" w:rsidR="00FB39BD" w:rsidRPr="00E053C8" w:rsidRDefault="00DD412E" w:rsidP="0092747E">
      <w:pPr>
        <w:pStyle w:val="citation-translated"/>
        <w:rPr>
          <w:color w:val="4F81BD" w:themeColor="accent1"/>
        </w:rPr>
      </w:pPr>
      <w:r w:rsidRPr="00E053C8">
        <w:rPr>
          <w:color w:val="4F81BD" w:themeColor="accent1"/>
          <w:lang w:val="en-US"/>
        </w:rPr>
        <w:t>Copy and pas</w:t>
      </w:r>
      <w:proofErr w:type="spellStart"/>
      <w:r w:rsidRPr="00E053C8">
        <w:rPr>
          <w:color w:val="4F81BD" w:themeColor="accent1"/>
        </w:rPr>
        <w:t>te</w:t>
      </w:r>
      <w:proofErr w:type="spellEnd"/>
      <w:r w:rsidRPr="00E053C8">
        <w:rPr>
          <w:color w:val="4F81BD" w:themeColor="accent1"/>
        </w:rPr>
        <w:t xml:space="preserve"> </w:t>
      </w:r>
      <w:r w:rsidR="004A10A2" w:rsidRPr="00E053C8">
        <w:rPr>
          <w:color w:val="4F81BD" w:themeColor="accent1"/>
        </w:rPr>
        <w:t>Inuktitut</w:t>
      </w:r>
      <w:r w:rsidRPr="00E053C8">
        <w:rPr>
          <w:color w:val="4F81BD" w:themeColor="accent1"/>
        </w:rPr>
        <w:t xml:space="preserve"> citation here. </w:t>
      </w:r>
      <w:r w:rsidR="00D45BC0" w:rsidRPr="00E053C8">
        <w:rPr>
          <w:color w:val="4F81BD" w:themeColor="accent1"/>
        </w:rPr>
        <w:t>(Style: citation</w:t>
      </w:r>
      <w:r w:rsidR="007215AF" w:rsidRPr="00E053C8">
        <w:rPr>
          <w:color w:val="4F81BD" w:themeColor="accent1"/>
        </w:rPr>
        <w:t xml:space="preserve"> – other language</w:t>
      </w:r>
      <w:r w:rsidR="00D45BC0" w:rsidRPr="00E053C8">
        <w:rPr>
          <w:color w:val="4F81BD" w:themeColor="accent1"/>
        </w:rPr>
        <w:t>)</w:t>
      </w:r>
    </w:p>
    <w:p w14:paraId="3034654B" w14:textId="77777777" w:rsidR="00FB39BD" w:rsidRPr="00CA28AD" w:rsidRDefault="00FB39BD" w:rsidP="006517A8">
      <w:pPr>
        <w:pStyle w:val="Heading2"/>
      </w:pPr>
      <w:r>
        <w:br w:type="page"/>
      </w:r>
      <w:r>
        <w:lastRenderedPageBreak/>
        <w:t>TOOLKIT</w:t>
      </w:r>
    </w:p>
    <w:p w14:paraId="651EB487" w14:textId="77777777" w:rsidR="00FB39BD" w:rsidRPr="00350C57" w:rsidRDefault="00FB39BD" w:rsidP="00FB39BD">
      <w:pPr>
        <w:pStyle w:val="BodyTextBold"/>
        <w:rPr>
          <w:b w:val="0"/>
        </w:rPr>
      </w:pPr>
      <w:r w:rsidRPr="00350C57">
        <w:rPr>
          <w:b w:val="0"/>
        </w:rPr>
        <w:t xml:space="preserve">Please refer to the checklist in the </w:t>
      </w:r>
      <w:hyperlink r:id="rId16" w:history="1">
        <w:r w:rsidRPr="00350C57">
          <w:rPr>
            <w:rStyle w:val="Hyperlink"/>
            <w:b w:val="0"/>
          </w:rPr>
          <w:t>CSAS Publications Toolkit</w:t>
        </w:r>
      </w:hyperlink>
      <w:r w:rsidRPr="00350C57">
        <w:rPr>
          <w:b w:val="0"/>
        </w:rPr>
        <w:t xml:space="preserve"> located on the CSAS Intranet site.</w:t>
      </w:r>
    </w:p>
    <w:p w14:paraId="6600876B" w14:textId="77777777" w:rsidR="00FB39BD" w:rsidRPr="00CA28AD" w:rsidRDefault="00FB39BD" w:rsidP="006517A8">
      <w:pPr>
        <w:pStyle w:val="Heading2"/>
      </w:pPr>
      <w:bookmarkStart w:id="16" w:name="_Toc436400532"/>
      <w:r w:rsidRPr="00CA28AD">
        <w:t>LAYOUT REQUIREMENTS (FORMA</w:t>
      </w:r>
      <w:r>
        <w:t>T</w:t>
      </w:r>
      <w:r w:rsidRPr="00CA28AD">
        <w:t>TING AND STYLES)</w:t>
      </w:r>
      <w:bookmarkEnd w:id="16"/>
    </w:p>
    <w:p w14:paraId="3D57EEAF" w14:textId="787D431B" w:rsidR="00FB39BD" w:rsidRPr="00CA28AD" w:rsidRDefault="00FB39BD" w:rsidP="006517A8">
      <w:pPr>
        <w:pStyle w:val="Heading2"/>
      </w:pPr>
      <w:bookmarkStart w:id="17" w:name="_Toc436400534"/>
      <w:r w:rsidRPr="00CA28AD">
        <w:t>HEADING 2: ARIAL, SIZE 14, BOLD, LEFT ALIGNED, ALL CAPS, PARAGRAPH SPACING 12 PT (0.17 IN, 0.42 CM) BEFORE AND 6 PT (0.08 IN, 0.21 CM) AFTER</w:t>
      </w:r>
      <w:bookmarkEnd w:id="17"/>
    </w:p>
    <w:p w14:paraId="716C8F1B" w14:textId="669D2A16" w:rsidR="00FB39BD" w:rsidRPr="00CA28AD" w:rsidRDefault="00FB39BD" w:rsidP="00DD2355">
      <w:pPr>
        <w:pStyle w:val="Heading3"/>
      </w:pPr>
      <w:bookmarkStart w:id="18" w:name="_Toc436400535"/>
      <w:r w:rsidRPr="00CA28AD">
        <w:t>Heading 3: Arial, 12, bold, left-aligned, paragraph spacing 12 pt (0.17 in, 0.42 cm) before and 6 pt (0.08 in, 0.21 cm) after</w:t>
      </w:r>
      <w:bookmarkEnd w:id="18"/>
    </w:p>
    <w:p w14:paraId="6CBAEF59" w14:textId="77777777" w:rsidR="00FB39BD" w:rsidRPr="00CA28AD" w:rsidRDefault="00FB39BD" w:rsidP="00757994">
      <w:pPr>
        <w:pStyle w:val="Heading4"/>
      </w:pPr>
      <w:r w:rsidRPr="00CA28AD">
        <w:t>Heading 4: Arial, 11, bold, left-aligned, left indentation 18 pt (0.25 in, 0.63 cm), paragraph spacing 6 pt (0.08 in, 0.21 cm) before and after</w:t>
      </w:r>
    </w:p>
    <w:p w14:paraId="5A7D22F0" w14:textId="77777777" w:rsidR="00FB39BD" w:rsidRPr="0092747E" w:rsidRDefault="00FB39BD" w:rsidP="00FB39BD">
      <w:pPr>
        <w:pStyle w:val="BodyText"/>
      </w:pPr>
      <w:r w:rsidRPr="0092747E">
        <w:t>Body Text: Arial, size 11, left-aligned, paragraph spacing 6 pt (0.08 in, 0.21 cm) before and after</w:t>
      </w:r>
    </w:p>
    <w:p w14:paraId="0DB249E6" w14:textId="77777777" w:rsidR="00FB39BD" w:rsidRPr="0092747E" w:rsidRDefault="00FB39BD" w:rsidP="00FB39BD">
      <w:pPr>
        <w:pStyle w:val="ListBullet"/>
      </w:pPr>
      <w:r w:rsidRPr="0092747E">
        <w:t>List Bullet: Arial, size 11, left-aligned, hanging indentation 18 pt (0.25 in, 0.63 cm), paragraph spacing 0 pt before and 6 pt (0.08 in, 0.21 cm) after</w:t>
      </w:r>
    </w:p>
    <w:p w14:paraId="0BC9C7F0" w14:textId="77777777" w:rsidR="00FB39BD" w:rsidRPr="0092747E" w:rsidRDefault="00FB39BD" w:rsidP="00FB39BD">
      <w:pPr>
        <w:pStyle w:val="ListBullet2"/>
      </w:pPr>
      <w:r w:rsidRPr="0092747E">
        <w:t>List Bullet 2: Arial, size 11, left-aligned, left indentation 18 pt (0.25 in, 0.64 cm), hanging indentation 18 pt (0.25 in, 0.63 cm), paragraph spacing 0 pt before and 6 pt (0.08 in, 0.21 cm) after</w:t>
      </w:r>
    </w:p>
    <w:p w14:paraId="5707EB52" w14:textId="77777777" w:rsidR="00FB39BD" w:rsidRPr="0092747E" w:rsidRDefault="00FB39BD" w:rsidP="00FB39BD">
      <w:pPr>
        <w:pStyle w:val="BodyText"/>
      </w:pPr>
      <w:r w:rsidRPr="0092747E">
        <w:t>Examples of List number:</w:t>
      </w:r>
    </w:p>
    <w:p w14:paraId="65DB9E46" w14:textId="77777777" w:rsidR="00FB39BD" w:rsidRPr="0092747E" w:rsidRDefault="00FB39BD" w:rsidP="00FB39BD">
      <w:pPr>
        <w:pStyle w:val="ListNumber"/>
      </w:pPr>
      <w:r w:rsidRPr="0092747E">
        <w:t>List Number: Arial, size 11, left-aligned, numbering style: 1, 2, 3, hanging indentation 18 pt (0.25 in, 0.63 cm), paragraph spacing 0 pt before and 6 pt (0.08 in, 0.21 cm) after</w:t>
      </w:r>
    </w:p>
    <w:p w14:paraId="3553DC71" w14:textId="77777777" w:rsidR="00FB39BD" w:rsidRPr="0092747E" w:rsidRDefault="00FB39BD" w:rsidP="00FB39BD">
      <w:pPr>
        <w:pStyle w:val="ListNumber"/>
      </w:pPr>
      <w:r w:rsidRPr="0092747E">
        <w:t>List Number</w:t>
      </w:r>
    </w:p>
    <w:p w14:paraId="6D3C9BF0" w14:textId="77777777" w:rsidR="00FB39BD" w:rsidRPr="0092747E" w:rsidRDefault="00FB39BD" w:rsidP="00FB39BD">
      <w:pPr>
        <w:pStyle w:val="ListNumber2"/>
      </w:pPr>
      <w:r w:rsidRPr="0092747E">
        <w:t>List Number 2: Arial, size 11, left-aligned, numbering style: a, b, c, left indentation 18 pt (0.25 in, 0.63 cm), hanging indentation 18 pt (0.25 in, 0.63 cm), paragraph spacing 0 pt before and 6 pt (0.08 in, 0.21 cm) after</w:t>
      </w:r>
    </w:p>
    <w:p w14:paraId="49372B91" w14:textId="77777777" w:rsidR="00FB39BD" w:rsidRPr="0092747E" w:rsidRDefault="00FB39BD" w:rsidP="00FB39BD">
      <w:pPr>
        <w:pStyle w:val="ListNumber2"/>
      </w:pPr>
      <w:r w:rsidRPr="0092747E">
        <w:t>List Number 2</w:t>
      </w:r>
    </w:p>
    <w:p w14:paraId="648F2A5F" w14:textId="77777777" w:rsidR="00FB39BD" w:rsidRPr="0092747E" w:rsidRDefault="00FB39BD" w:rsidP="00FB39BD">
      <w:pPr>
        <w:pStyle w:val="Caption-Table"/>
      </w:pPr>
      <w:r w:rsidRPr="0092747E">
        <w:t>Caption – Table: Arial, size 10, italics, left-aligned, paragraph spacing 12 pt (0.17 in, 0.42 cm) before and 6 pt (0.08 in, 0.21 cm) after, keep with next paragraph, keep with next paragraph, keep lines together. Table caption goes above the table.</w:t>
      </w:r>
    </w:p>
    <w:p w14:paraId="63597067" w14:textId="77777777" w:rsidR="00FB39BD" w:rsidRPr="0092747E" w:rsidRDefault="00FB39BD" w:rsidP="00FB39BD">
      <w:pPr>
        <w:pStyle w:val="Caption-Figure"/>
      </w:pPr>
      <w:r w:rsidRPr="0092747E">
        <w:t>Caption – Figure: Arial, size 10, italics, left-aligned, paragraph spacing 6 pt (0.08 in, 0.21 cm) before and 12 pt (0.17 in, 0.42 cm) after, keep lines together. Figure caption goes below the figure.</w:t>
      </w:r>
    </w:p>
    <w:p w14:paraId="7939FCDA" w14:textId="77777777" w:rsidR="00FB39BD" w:rsidRPr="0092747E" w:rsidRDefault="00FB39BD" w:rsidP="00FB39BD">
      <w:pPr>
        <w:pStyle w:val="citation"/>
      </w:pPr>
      <w:r w:rsidRPr="0092747E">
        <w:t>citation: Arial, size 11, left aligned, hanging indentation 18 pt (0.25 in, 0.63 cm), paragraph spacing 6 pt (0.08 in, 0.21 cm) before and after, keep lines together.</w:t>
      </w:r>
    </w:p>
    <w:p w14:paraId="40A62471" w14:textId="77777777" w:rsidR="00FB39BD" w:rsidRDefault="00FB39BD" w:rsidP="00FB39BD">
      <w:pPr>
        <w:pStyle w:val="Blockquote"/>
      </w:pPr>
      <w:r>
        <w:t xml:space="preserve">Blockquote: Arial, size 11, left-aligned, left indentation </w:t>
      </w:r>
      <w:r w:rsidRPr="00702D6D">
        <w:t>36</w:t>
      </w:r>
      <w:r>
        <w:t> pt (0.</w:t>
      </w:r>
      <w:r w:rsidRPr="00702D6D">
        <w:t>5</w:t>
      </w:r>
      <w:r>
        <w:t> in,</w:t>
      </w:r>
      <w:r w:rsidRPr="00702D6D">
        <w:t xml:space="preserve"> 1.27</w:t>
      </w:r>
      <w:r>
        <w:t> cm), paragraph spacing 6 pt (0.08 in, 0.21 cm) before and after</w:t>
      </w:r>
    </w:p>
    <w:p w14:paraId="40D0D699" w14:textId="77777777" w:rsidR="00FB39BD" w:rsidRDefault="00FB39BD" w:rsidP="00FB39BD">
      <w:r>
        <w:br w:type="page"/>
      </w:r>
    </w:p>
    <w:p w14:paraId="26C5735D" w14:textId="77777777" w:rsidR="00FB39BD" w:rsidRPr="00FB39BD" w:rsidRDefault="00FB39BD" w:rsidP="006517A8">
      <w:pPr>
        <w:pStyle w:val="Heading2"/>
      </w:pPr>
      <w:r w:rsidRPr="00FB39BD">
        <w:rPr>
          <w:rStyle w:val="StyleStyleHelvetica10ptBody"/>
          <w:caps w:val="0"/>
          <w:sz w:val="28"/>
        </w:rPr>
        <w:lastRenderedPageBreak/>
        <w:t>ALL MANDATORY SECTIONS ARE INCLUDED AND LISTED IN THE CORRECT ORDER</w:t>
      </w:r>
    </w:p>
    <w:sectPr w:rsidR="00FB39BD" w:rsidRPr="00FB39BD" w:rsidSect="000175FD">
      <w:headerReference w:type="even" r:id="rId17"/>
      <w:headerReference w:type="default" r:id="rId18"/>
      <w:footerReference w:type="even" r:id="rId19"/>
      <w:footerReference w:type="default" r:id="rId20"/>
      <w:headerReference w:type="first" r:id="rId21"/>
      <w:footerReference w:type="first" r:id="rId22"/>
      <w:pgSz w:w="12240" w:h="15840" w:code="1"/>
      <w:pgMar w:top="1440" w:right="1440" w:bottom="1440" w:left="1440" w:header="862" w:footer="601" w:gutter="0"/>
      <w:cols w:space="36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AB88D" w14:textId="77777777" w:rsidR="000175FD" w:rsidRDefault="000175FD">
      <w:r>
        <w:separator/>
      </w:r>
    </w:p>
    <w:p w14:paraId="6056BD42" w14:textId="77777777" w:rsidR="000175FD" w:rsidRDefault="000175FD"/>
    <w:p w14:paraId="7AA7641D" w14:textId="77777777" w:rsidR="000175FD" w:rsidRDefault="000175FD"/>
    <w:p w14:paraId="02B8B642" w14:textId="77777777" w:rsidR="000175FD" w:rsidRDefault="000175FD"/>
  </w:endnote>
  <w:endnote w:type="continuationSeparator" w:id="0">
    <w:p w14:paraId="174D3E63" w14:textId="77777777" w:rsidR="000175FD" w:rsidRDefault="000175FD">
      <w:r>
        <w:continuationSeparator/>
      </w:r>
    </w:p>
    <w:p w14:paraId="095F240B" w14:textId="77777777" w:rsidR="000175FD" w:rsidRDefault="000175FD"/>
    <w:p w14:paraId="21F6822C" w14:textId="77777777" w:rsidR="000175FD" w:rsidRDefault="000175FD"/>
    <w:p w14:paraId="08ECA0E8" w14:textId="77777777" w:rsidR="000175FD" w:rsidRDefault="000175FD"/>
  </w:endnote>
  <w:endnote w:type="continuationNotice" w:id="1">
    <w:p w14:paraId="1B592AF3" w14:textId="77777777" w:rsidR="000175FD" w:rsidRDefault="00017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28B5F" w14:textId="77777777" w:rsidR="009E1F79" w:rsidRDefault="009E1F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1936C2" w14:textId="77777777" w:rsidR="0050465A" w:rsidRDefault="00EA49C4" w:rsidP="00910DB7">
    <w:pPr>
      <w:pBdr>
        <w:top w:val="single" w:sz="6" w:space="1" w:color="auto"/>
      </w:pBdr>
      <w:jc w:val="center"/>
    </w:pPr>
    <w:r>
      <w:rPr>
        <w:rStyle w:val="PageNumber"/>
      </w:rPr>
      <w:fldChar w:fldCharType="begin"/>
    </w:r>
    <w:r w:rsidR="009346E2">
      <w:rPr>
        <w:rStyle w:val="PageNumber"/>
      </w:rPr>
      <w:instrText xml:space="preserve"> PAGE </w:instrText>
    </w:r>
    <w:r>
      <w:rPr>
        <w:rStyle w:val="PageNumber"/>
      </w:rPr>
      <w:fldChar w:fldCharType="separate"/>
    </w:r>
    <w:r w:rsidR="00FD13A2">
      <w:rPr>
        <w:rStyle w:val="PageNumber"/>
        <w:noProof/>
      </w:rPr>
      <w:t>3</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DE11A" w14:textId="77777777" w:rsidR="009346E2" w:rsidRPr="00313CB3" w:rsidRDefault="009346E2" w:rsidP="00196A8C">
    <w:pPr>
      <w:pBdr>
        <w:top w:val="single" w:sz="4" w:space="1" w:color="auto"/>
      </w:pBdr>
      <w:tabs>
        <w:tab w:val="right" w:pos="9356"/>
      </w:tabs>
    </w:pPr>
    <w:r>
      <w:rPr>
        <w:lang w:val="en-GB"/>
      </w:rPr>
      <w:t>Release date (Month Year)</w:t>
    </w:r>
    <w:r>
      <w:rPr>
        <w:lang w:val="en-GB"/>
      </w:rPr>
      <w:tab/>
    </w:r>
    <w:r w:rsidR="00515DB4">
      <w:rPr>
        <w:noProof/>
        <w:color w:val="2B579A"/>
        <w:shd w:val="clear" w:color="auto" w:fill="E6E6E6"/>
      </w:rPr>
      <w:drawing>
        <wp:inline distT="0" distB="0" distL="0" distR="0" wp14:anchorId="12FB40C6" wp14:editId="4BF0AE17">
          <wp:extent cx="1299210" cy="309880"/>
          <wp:effectExtent l="0" t="0" r="0" b="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99210" cy="30988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3EF369" w14:textId="77777777" w:rsidR="000175FD" w:rsidRDefault="000175FD">
      <w:r>
        <w:separator/>
      </w:r>
    </w:p>
    <w:p w14:paraId="030CE262" w14:textId="77777777" w:rsidR="000175FD" w:rsidRDefault="000175FD"/>
    <w:p w14:paraId="205577E9" w14:textId="77777777" w:rsidR="000175FD" w:rsidRDefault="000175FD"/>
  </w:footnote>
  <w:footnote w:type="continuationSeparator" w:id="0">
    <w:p w14:paraId="5A71C648" w14:textId="77777777" w:rsidR="000175FD" w:rsidRDefault="000175FD">
      <w:r>
        <w:continuationSeparator/>
      </w:r>
    </w:p>
    <w:p w14:paraId="59D0B044" w14:textId="77777777" w:rsidR="000175FD" w:rsidRDefault="000175FD"/>
    <w:p w14:paraId="36070110" w14:textId="77777777" w:rsidR="000175FD" w:rsidRDefault="000175FD"/>
    <w:p w14:paraId="45C08CEB" w14:textId="77777777" w:rsidR="000175FD" w:rsidRDefault="000175FD"/>
  </w:footnote>
  <w:footnote w:type="continuationNotice" w:id="1">
    <w:p w14:paraId="7B8CF9F4" w14:textId="77777777" w:rsidR="000175FD" w:rsidRDefault="000175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4B2C" w14:textId="43C3BD9E" w:rsidR="001918FD" w:rsidRDefault="000175FD">
    <w:pPr>
      <w:pStyle w:val="Header"/>
    </w:pPr>
    <w:r>
      <w:rPr>
        <w:noProof/>
        <w:color w:val="2B579A"/>
        <w:shd w:val="clear" w:color="auto" w:fill="E6E6E6"/>
      </w:rPr>
      <w:pict w14:anchorId="0AB102C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7" o:spid="_x0000_s1027" type="#_x0000_t136" alt="" style="position:absolute;margin-left:0;margin-top:0;width:471.3pt;height:188.5pt;rotation:315;z-index:-251658239;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bottom w:val="single" w:sz="4" w:space="0" w:color="auto"/>
      </w:tblBorders>
      <w:tblLook w:val="04A0" w:firstRow="1" w:lastRow="0" w:firstColumn="1" w:lastColumn="0" w:noHBand="0" w:noVBand="1"/>
    </w:tblPr>
    <w:tblGrid>
      <w:gridCol w:w="4678"/>
      <w:gridCol w:w="4682"/>
    </w:tblGrid>
    <w:tr w:rsidR="00E159E3" w14:paraId="351E4340" w14:textId="77777777" w:rsidTr="00B63BD3">
      <w:tc>
        <w:tcPr>
          <w:tcW w:w="4788" w:type="dxa"/>
          <w:vAlign w:val="bottom"/>
        </w:tcPr>
        <w:p w14:paraId="049B7E6E" w14:textId="1C9E7A5E" w:rsidR="00E159E3" w:rsidRDefault="009E1F79" w:rsidP="00B63BD3">
          <w:pPr>
            <w:pStyle w:val="PageHeaderRegionsNameofthereport"/>
          </w:pPr>
          <w:bookmarkStart w:id="19" w:name="region_header"/>
          <w:r>
            <w:t>[N</w:t>
          </w:r>
          <w:r w:rsidR="00E159E3" w:rsidRPr="00B17116">
            <w:t>ame of Regio</w:t>
          </w:r>
          <w:r>
            <w:t>n]</w:t>
          </w:r>
          <w:bookmarkEnd w:id="19"/>
        </w:p>
      </w:tc>
      <w:tc>
        <w:tcPr>
          <w:tcW w:w="4788" w:type="dxa"/>
          <w:vAlign w:val="bottom"/>
        </w:tcPr>
        <w:p w14:paraId="5C4DF0DD" w14:textId="77777777" w:rsidR="00E159E3" w:rsidRDefault="00E159E3" w:rsidP="00B63BD3">
          <w:pPr>
            <w:pStyle w:val="PageHeaderRegionsNameofthereport"/>
            <w:jc w:val="right"/>
          </w:pPr>
          <w:r w:rsidRPr="00B17116">
            <w:t>Name of Scie</w:t>
          </w:r>
          <w:r>
            <w:t>nce Advisory Report</w:t>
          </w:r>
        </w:p>
      </w:tc>
    </w:tr>
  </w:tbl>
  <w:p w14:paraId="6506B67B" w14:textId="5A6EE07D" w:rsidR="009346E2" w:rsidRPr="00E159E3" w:rsidRDefault="000175FD" w:rsidP="00E159E3">
    <w:pPr>
      <w:tabs>
        <w:tab w:val="right" w:pos="9360"/>
      </w:tabs>
      <w:rPr>
        <w:sz w:val="16"/>
        <w:szCs w:val="16"/>
      </w:rPr>
    </w:pPr>
    <w:r>
      <w:rPr>
        <w:noProof/>
        <w:color w:val="2B579A"/>
        <w:shd w:val="clear" w:color="auto" w:fill="E6E6E6"/>
      </w:rPr>
      <w:pict w14:anchorId="1ADAE42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8" o:spid="_x0000_s1026" type="#_x0000_t136" alt="" style="position:absolute;margin-left:0;margin-top:0;width:471.3pt;height:188.5pt;rotation:315;z-index:-25165823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5DE45" w14:textId="584A9A1F" w:rsidR="00FC335C" w:rsidRPr="001E6250" w:rsidRDefault="000175FD" w:rsidP="00253800">
    <w:pPr>
      <w:rPr>
        <w:color w:val="4F81BD" w:themeColor="accent1"/>
        <w:sz w:val="24"/>
      </w:rPr>
    </w:pPr>
    <w:r>
      <w:rPr>
        <w:noProof/>
        <w:color w:val="4F81BD" w:themeColor="accent1"/>
        <w:shd w:val="clear" w:color="auto" w:fill="E6E6E6"/>
      </w:rPr>
      <w:pict w14:anchorId="63F8553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712906" o:spid="_x0000_s1025" type="#_x0000_t136" alt="" style="position:absolute;margin-left:0;margin-top:0;width:471.3pt;height:188.5pt;rotation:315;z-index:-25165824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r w:rsidR="001E6250" w:rsidRPr="001E6250">
      <w:rPr>
        <w:color w:val="4F81BD" w:themeColor="accent1"/>
        <w:sz w:val="24"/>
      </w:rPr>
      <w:t xml:space="preserve">Delete or replace </w:t>
    </w:r>
    <w:r w:rsidR="004D0E19">
      <w:rPr>
        <w:color w:val="4F81BD" w:themeColor="accent1"/>
        <w:sz w:val="24"/>
      </w:rPr>
      <w:t xml:space="preserve">prompts in </w:t>
    </w:r>
    <w:r w:rsidR="001E6250">
      <w:rPr>
        <w:color w:val="4F81BD" w:themeColor="accent1"/>
        <w:sz w:val="24"/>
      </w:rPr>
      <w:t>blue</w:t>
    </w:r>
    <w:r w:rsidR="001E6250" w:rsidRPr="001E6250">
      <w:rPr>
        <w:color w:val="4F81BD" w:themeColor="accent1"/>
        <w:sz w:val="24"/>
      </w:rPr>
      <w:t xml:space="preserve"> text with black text as you complete the template. </w:t>
    </w:r>
    <w:r w:rsidR="00801E71">
      <w:rPr>
        <w:color w:val="4F81BD" w:themeColor="accent1"/>
        <w:sz w:val="24"/>
      </w:rPr>
      <w:t>Do not delete</w:t>
    </w:r>
    <w:r w:rsidR="00051C98">
      <w:rPr>
        <w:color w:val="4F81BD" w:themeColor="accent1"/>
        <w:sz w:val="24"/>
      </w:rPr>
      <w:t xml:space="preserve"> or modify</w:t>
    </w:r>
    <w:r w:rsidR="00801E71">
      <w:rPr>
        <w:color w:val="4F81BD" w:themeColor="accent1"/>
        <w:sz w:val="24"/>
      </w:rPr>
      <w:t xml:space="preserve"> existing black text</w:t>
    </w:r>
    <w:r w:rsidR="00051C98">
      <w:rPr>
        <w:color w:val="4F81BD" w:themeColor="accent1"/>
        <w:sz w:val="24"/>
      </w:rPr>
      <w:t xml:space="preserve"> unless specified</w:t>
    </w:r>
    <w:r w:rsidR="00801E71">
      <w:rPr>
        <w:color w:val="4F81BD" w:themeColor="accent1"/>
        <w:sz w:val="24"/>
      </w:rPr>
      <w:t>.</w:t>
    </w:r>
    <w:r w:rsidR="001954EC">
      <w:rPr>
        <w:color w:val="4F81BD" w:themeColor="accent1"/>
        <w:sz w:val="24"/>
      </w:rPr>
      <w:t xml:space="preserve"> Black text in square brackets must be modified.</w:t>
    </w:r>
    <w:r w:rsidR="00801E71">
      <w:rPr>
        <w:color w:val="4F81BD" w:themeColor="accent1"/>
        <w:sz w:val="24"/>
      </w:rPr>
      <w:t xml:space="preserve"> </w:t>
    </w:r>
    <w:r w:rsidR="002A0773">
      <w:rPr>
        <w:color w:val="4F81BD" w:themeColor="accent1"/>
        <w:sz w:val="24"/>
      </w:rPr>
      <w:t>Refer to the Guidance Document for information, instructions and examples.</w:t>
    </w:r>
  </w:p>
  <w:p w14:paraId="0E5CD33D" w14:textId="02048BAC" w:rsidR="00E159E3" w:rsidRPr="001918FD" w:rsidRDefault="001918FD" w:rsidP="00B63BD3">
    <w:pPr>
      <w:pStyle w:val="CoverPageHeaderCSAS"/>
      <w:rPr>
        <w:b w:val="0"/>
        <w:bCs/>
      </w:rPr>
    </w:pPr>
    <w:r w:rsidRPr="001E6250">
      <w:rPr>
        <w:b w:val="0"/>
        <w:bCs/>
        <w:color w:val="4F81BD" w:themeColor="accent1"/>
        <w:sz w:val="24"/>
      </w:rPr>
      <w:t xml:space="preserve">DRAFT – FOR INTERNAL </w:t>
    </w:r>
    <w:r w:rsidR="00974C04" w:rsidRPr="001E6250">
      <w:rPr>
        <w:b w:val="0"/>
        <w:bCs/>
        <w:color w:val="4F81BD" w:themeColor="accent1"/>
        <w:sz w:val="24"/>
      </w:rPr>
      <w:t xml:space="preserve">USE </w:t>
    </w:r>
    <w:r w:rsidRPr="001E6250">
      <w:rPr>
        <w:b w:val="0"/>
        <w:bCs/>
        <w:color w:val="4F81BD" w:themeColor="accent1"/>
        <w:sz w:val="24"/>
      </w:rPr>
      <w:t>ONLY</w:t>
    </w:r>
    <w:r w:rsidR="00E159E3" w:rsidRPr="001918FD">
      <w:rPr>
        <w:b w:val="0"/>
        <w:bCs/>
        <w:sz w:val="24"/>
      </w:rPr>
      <w:tab/>
    </w:r>
  </w:p>
  <w:p w14:paraId="6B004C63" w14:textId="77777777" w:rsidR="009346E2" w:rsidRPr="00F30853" w:rsidRDefault="009346E2" w:rsidP="00F30853">
    <w:pPr>
      <w:tabs>
        <w:tab w:val="right" w:pos="9356"/>
      </w:tabs>
      <w:rPr>
        <w:b/>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BB0EBEE0"/>
    <w:lvl w:ilvl="0">
      <w:start w:val="1"/>
      <w:numFmt w:val="lowerLetter"/>
      <w:pStyle w:val="ListNumber2"/>
      <w:lvlText w:val="%1."/>
      <w:lvlJc w:val="left"/>
      <w:pPr>
        <w:ind w:left="643" w:hanging="360"/>
      </w:pPr>
    </w:lvl>
  </w:abstractNum>
  <w:abstractNum w:abstractNumId="1" w15:restartNumberingAfterBreak="0">
    <w:nsid w:val="FFFFFF83"/>
    <w:multiLevelType w:val="singleLevel"/>
    <w:tmpl w:val="0F0A5730"/>
    <w:lvl w:ilvl="0">
      <w:start w:val="1"/>
      <w:numFmt w:val="bullet"/>
      <w:pStyle w:val="ListBullet2"/>
      <w:lvlText w:val="o"/>
      <w:lvlJc w:val="left"/>
      <w:pPr>
        <w:ind w:left="643" w:hanging="360"/>
      </w:pPr>
      <w:rPr>
        <w:rFonts w:ascii="Courier New" w:hAnsi="Courier New" w:cs="Courier New" w:hint="default"/>
      </w:rPr>
    </w:lvl>
  </w:abstractNum>
  <w:abstractNum w:abstractNumId="2" w15:restartNumberingAfterBreak="0">
    <w:nsid w:val="FFFFFF88"/>
    <w:multiLevelType w:val="singleLevel"/>
    <w:tmpl w:val="1EF05D40"/>
    <w:lvl w:ilvl="0">
      <w:start w:val="1"/>
      <w:numFmt w:val="decimal"/>
      <w:pStyle w:val="ListNumber"/>
      <w:lvlText w:val="%1."/>
      <w:lvlJc w:val="left"/>
      <w:pPr>
        <w:tabs>
          <w:tab w:val="num" w:pos="360"/>
        </w:tabs>
        <w:ind w:left="360" w:hanging="360"/>
      </w:pPr>
    </w:lvl>
  </w:abstractNum>
  <w:abstractNum w:abstractNumId="3" w15:restartNumberingAfterBreak="0">
    <w:nsid w:val="FFFFFF89"/>
    <w:multiLevelType w:val="singleLevel"/>
    <w:tmpl w:val="D110DC90"/>
    <w:lvl w:ilvl="0">
      <w:start w:val="1"/>
      <w:numFmt w:val="bullet"/>
      <w:pStyle w:val="ListBullet"/>
      <w:lvlText w:val=""/>
      <w:lvlJc w:val="left"/>
      <w:pPr>
        <w:tabs>
          <w:tab w:val="num" w:pos="360"/>
        </w:tabs>
        <w:ind w:left="360" w:hanging="360"/>
      </w:pPr>
      <w:rPr>
        <w:rFonts w:ascii="Symbol" w:hAnsi="Symbol" w:hint="default"/>
        <w:lang w:val="en-CA"/>
      </w:rPr>
    </w:lvl>
  </w:abstractNum>
  <w:abstractNum w:abstractNumId="4" w15:restartNumberingAfterBreak="0">
    <w:nsid w:val="1BA7067C"/>
    <w:multiLevelType w:val="hybridMultilevel"/>
    <w:tmpl w:val="060446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781002216">
    <w:abstractNumId w:val="3"/>
  </w:num>
  <w:num w:numId="2" w16cid:durableId="53549097">
    <w:abstractNumId w:val="1"/>
  </w:num>
  <w:num w:numId="3" w16cid:durableId="1111051669">
    <w:abstractNumId w:val="2"/>
  </w:num>
  <w:num w:numId="4" w16cid:durableId="2017924549">
    <w:abstractNumId w:val="0"/>
  </w:num>
  <w:num w:numId="5" w16cid:durableId="1079205830">
    <w:abstractNumId w:val="2"/>
    <w:lvlOverride w:ilvl="0">
      <w:startOverride w:val="1"/>
    </w:lvlOverride>
  </w:num>
  <w:num w:numId="6" w16cid:durableId="1974939329">
    <w:abstractNumId w:val="2"/>
    <w:lvlOverride w:ilvl="0">
      <w:startOverride w:val="1"/>
    </w:lvlOverride>
  </w:num>
  <w:num w:numId="7" w16cid:durableId="387268034">
    <w:abstractNumId w:val="2"/>
    <w:lvlOverride w:ilvl="0">
      <w:startOverride w:val="1"/>
    </w:lvlOverride>
  </w:num>
  <w:num w:numId="8" w16cid:durableId="1655522909">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48"/>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5E16"/>
    <w:rsid w:val="000027DA"/>
    <w:rsid w:val="00003B72"/>
    <w:rsid w:val="000051FF"/>
    <w:rsid w:val="00010A2F"/>
    <w:rsid w:val="000175FD"/>
    <w:rsid w:val="00020527"/>
    <w:rsid w:val="0002247C"/>
    <w:rsid w:val="0002499F"/>
    <w:rsid w:val="00025337"/>
    <w:rsid w:val="00033E28"/>
    <w:rsid w:val="000412DA"/>
    <w:rsid w:val="00050B6E"/>
    <w:rsid w:val="00051C98"/>
    <w:rsid w:val="00053BE3"/>
    <w:rsid w:val="000542F2"/>
    <w:rsid w:val="00055E62"/>
    <w:rsid w:val="0005774C"/>
    <w:rsid w:val="0006305C"/>
    <w:rsid w:val="0006374F"/>
    <w:rsid w:val="00064F54"/>
    <w:rsid w:val="00065268"/>
    <w:rsid w:val="00065EA7"/>
    <w:rsid w:val="000779BA"/>
    <w:rsid w:val="00087206"/>
    <w:rsid w:val="00091037"/>
    <w:rsid w:val="00092016"/>
    <w:rsid w:val="00093407"/>
    <w:rsid w:val="00095E6C"/>
    <w:rsid w:val="000A59CB"/>
    <w:rsid w:val="000B1243"/>
    <w:rsid w:val="000B2C4C"/>
    <w:rsid w:val="000B3C04"/>
    <w:rsid w:val="000C4981"/>
    <w:rsid w:val="000D0314"/>
    <w:rsid w:val="000D5067"/>
    <w:rsid w:val="000D7196"/>
    <w:rsid w:val="000E1456"/>
    <w:rsid w:val="000E2A84"/>
    <w:rsid w:val="000E60A0"/>
    <w:rsid w:val="000E680B"/>
    <w:rsid w:val="000E6974"/>
    <w:rsid w:val="000E76C5"/>
    <w:rsid w:val="000F2C85"/>
    <w:rsid w:val="000F4532"/>
    <w:rsid w:val="000F45C5"/>
    <w:rsid w:val="00100DFC"/>
    <w:rsid w:val="00110974"/>
    <w:rsid w:val="00111C56"/>
    <w:rsid w:val="001167FB"/>
    <w:rsid w:val="001201BA"/>
    <w:rsid w:val="001206FE"/>
    <w:rsid w:val="00123250"/>
    <w:rsid w:val="00126035"/>
    <w:rsid w:val="00126A90"/>
    <w:rsid w:val="001318C9"/>
    <w:rsid w:val="001346AC"/>
    <w:rsid w:val="0013734C"/>
    <w:rsid w:val="0015076C"/>
    <w:rsid w:val="00153921"/>
    <w:rsid w:val="00157149"/>
    <w:rsid w:val="00157E16"/>
    <w:rsid w:val="00161C5F"/>
    <w:rsid w:val="001647AF"/>
    <w:rsid w:val="00172FD4"/>
    <w:rsid w:val="0018420D"/>
    <w:rsid w:val="0018565D"/>
    <w:rsid w:val="001918FD"/>
    <w:rsid w:val="001954EC"/>
    <w:rsid w:val="00196A8C"/>
    <w:rsid w:val="001A711D"/>
    <w:rsid w:val="001B26D7"/>
    <w:rsid w:val="001C00B9"/>
    <w:rsid w:val="001C1404"/>
    <w:rsid w:val="001C7FA5"/>
    <w:rsid w:val="001D13D1"/>
    <w:rsid w:val="001D2592"/>
    <w:rsid w:val="001D39C3"/>
    <w:rsid w:val="001E05AF"/>
    <w:rsid w:val="001E4A20"/>
    <w:rsid w:val="001E6250"/>
    <w:rsid w:val="001F175C"/>
    <w:rsid w:val="001F758D"/>
    <w:rsid w:val="00202630"/>
    <w:rsid w:val="00210839"/>
    <w:rsid w:val="00211956"/>
    <w:rsid w:val="00223D64"/>
    <w:rsid w:val="00223DF9"/>
    <w:rsid w:val="00227579"/>
    <w:rsid w:val="00241731"/>
    <w:rsid w:val="0024465B"/>
    <w:rsid w:val="0024540F"/>
    <w:rsid w:val="0025092E"/>
    <w:rsid w:val="002510B0"/>
    <w:rsid w:val="00253800"/>
    <w:rsid w:val="00255CDC"/>
    <w:rsid w:val="00261D7A"/>
    <w:rsid w:val="00262FE7"/>
    <w:rsid w:val="002727F9"/>
    <w:rsid w:val="00273AAC"/>
    <w:rsid w:val="00274FFC"/>
    <w:rsid w:val="00285B6F"/>
    <w:rsid w:val="00287BD3"/>
    <w:rsid w:val="002A0773"/>
    <w:rsid w:val="002A081F"/>
    <w:rsid w:val="002A103F"/>
    <w:rsid w:val="002A7338"/>
    <w:rsid w:val="002B14E2"/>
    <w:rsid w:val="002B1910"/>
    <w:rsid w:val="002B44C3"/>
    <w:rsid w:val="002C44B3"/>
    <w:rsid w:val="002C7FA2"/>
    <w:rsid w:val="002D210A"/>
    <w:rsid w:val="002D2531"/>
    <w:rsid w:val="002D3B43"/>
    <w:rsid w:val="002D476C"/>
    <w:rsid w:val="002E6CB9"/>
    <w:rsid w:val="002E7F93"/>
    <w:rsid w:val="002F045E"/>
    <w:rsid w:val="002F6CE5"/>
    <w:rsid w:val="00300FC0"/>
    <w:rsid w:val="00301F3C"/>
    <w:rsid w:val="00307E3E"/>
    <w:rsid w:val="00313316"/>
    <w:rsid w:val="00313CB3"/>
    <w:rsid w:val="00315B4C"/>
    <w:rsid w:val="00316480"/>
    <w:rsid w:val="00316B0A"/>
    <w:rsid w:val="00325593"/>
    <w:rsid w:val="00335173"/>
    <w:rsid w:val="003423CF"/>
    <w:rsid w:val="0034331D"/>
    <w:rsid w:val="003437C8"/>
    <w:rsid w:val="00343E6C"/>
    <w:rsid w:val="00350C10"/>
    <w:rsid w:val="00350C57"/>
    <w:rsid w:val="00361392"/>
    <w:rsid w:val="00361C87"/>
    <w:rsid w:val="003639FE"/>
    <w:rsid w:val="0036415E"/>
    <w:rsid w:val="00365257"/>
    <w:rsid w:val="00374B5E"/>
    <w:rsid w:val="00375CC6"/>
    <w:rsid w:val="00375F8B"/>
    <w:rsid w:val="0037622C"/>
    <w:rsid w:val="003823B8"/>
    <w:rsid w:val="00382FA7"/>
    <w:rsid w:val="00384E13"/>
    <w:rsid w:val="00385680"/>
    <w:rsid w:val="00386058"/>
    <w:rsid w:val="003947A7"/>
    <w:rsid w:val="00397C14"/>
    <w:rsid w:val="003A6853"/>
    <w:rsid w:val="003A69E7"/>
    <w:rsid w:val="003B5C0C"/>
    <w:rsid w:val="003B74DC"/>
    <w:rsid w:val="003B7E2F"/>
    <w:rsid w:val="003C2B84"/>
    <w:rsid w:val="003C40DB"/>
    <w:rsid w:val="003C7229"/>
    <w:rsid w:val="003C7636"/>
    <w:rsid w:val="003D1F02"/>
    <w:rsid w:val="003D5A93"/>
    <w:rsid w:val="003E65B1"/>
    <w:rsid w:val="003F1A97"/>
    <w:rsid w:val="003F40DA"/>
    <w:rsid w:val="004019AA"/>
    <w:rsid w:val="00401EE9"/>
    <w:rsid w:val="00402157"/>
    <w:rsid w:val="00407234"/>
    <w:rsid w:val="00410328"/>
    <w:rsid w:val="00410788"/>
    <w:rsid w:val="004123BE"/>
    <w:rsid w:val="00415CA5"/>
    <w:rsid w:val="004209B6"/>
    <w:rsid w:val="0042175B"/>
    <w:rsid w:val="00421DE1"/>
    <w:rsid w:val="00422871"/>
    <w:rsid w:val="0043370B"/>
    <w:rsid w:val="00435B36"/>
    <w:rsid w:val="00441011"/>
    <w:rsid w:val="00453949"/>
    <w:rsid w:val="00457217"/>
    <w:rsid w:val="00461786"/>
    <w:rsid w:val="00462A8C"/>
    <w:rsid w:val="00463321"/>
    <w:rsid w:val="00464E48"/>
    <w:rsid w:val="00470C6F"/>
    <w:rsid w:val="004731CC"/>
    <w:rsid w:val="0048268D"/>
    <w:rsid w:val="00484F89"/>
    <w:rsid w:val="00485DE5"/>
    <w:rsid w:val="00490CA7"/>
    <w:rsid w:val="00493068"/>
    <w:rsid w:val="00496D93"/>
    <w:rsid w:val="004A10A2"/>
    <w:rsid w:val="004A1809"/>
    <w:rsid w:val="004A4A9C"/>
    <w:rsid w:val="004A7225"/>
    <w:rsid w:val="004B17E2"/>
    <w:rsid w:val="004B2235"/>
    <w:rsid w:val="004B24DB"/>
    <w:rsid w:val="004B4B5E"/>
    <w:rsid w:val="004C4322"/>
    <w:rsid w:val="004D0E19"/>
    <w:rsid w:val="004D297D"/>
    <w:rsid w:val="004D5778"/>
    <w:rsid w:val="004E6147"/>
    <w:rsid w:val="004E7E68"/>
    <w:rsid w:val="004F2BD0"/>
    <w:rsid w:val="004F4130"/>
    <w:rsid w:val="004F6FC8"/>
    <w:rsid w:val="00500D4C"/>
    <w:rsid w:val="005024FA"/>
    <w:rsid w:val="00502AD9"/>
    <w:rsid w:val="0050465A"/>
    <w:rsid w:val="00510B14"/>
    <w:rsid w:val="00515DB4"/>
    <w:rsid w:val="005160DE"/>
    <w:rsid w:val="00520612"/>
    <w:rsid w:val="005238BD"/>
    <w:rsid w:val="0052511E"/>
    <w:rsid w:val="00525AEF"/>
    <w:rsid w:val="00543275"/>
    <w:rsid w:val="005433B0"/>
    <w:rsid w:val="00544A8D"/>
    <w:rsid w:val="00544D75"/>
    <w:rsid w:val="00545297"/>
    <w:rsid w:val="00546202"/>
    <w:rsid w:val="0055143E"/>
    <w:rsid w:val="005518CF"/>
    <w:rsid w:val="00557E86"/>
    <w:rsid w:val="00561EB6"/>
    <w:rsid w:val="00565940"/>
    <w:rsid w:val="00567918"/>
    <w:rsid w:val="0057288F"/>
    <w:rsid w:val="00585954"/>
    <w:rsid w:val="00593BDC"/>
    <w:rsid w:val="005952F6"/>
    <w:rsid w:val="00595BEA"/>
    <w:rsid w:val="005A2CAB"/>
    <w:rsid w:val="005C6992"/>
    <w:rsid w:val="005D2289"/>
    <w:rsid w:val="005E22D2"/>
    <w:rsid w:val="005F5EB8"/>
    <w:rsid w:val="006012C6"/>
    <w:rsid w:val="00606AEC"/>
    <w:rsid w:val="00607A1A"/>
    <w:rsid w:val="0062577F"/>
    <w:rsid w:val="00625A5E"/>
    <w:rsid w:val="00626F8D"/>
    <w:rsid w:val="00630FFA"/>
    <w:rsid w:val="0063241A"/>
    <w:rsid w:val="0064056A"/>
    <w:rsid w:val="0064536D"/>
    <w:rsid w:val="00645C68"/>
    <w:rsid w:val="006517A8"/>
    <w:rsid w:val="006536A9"/>
    <w:rsid w:val="006658D7"/>
    <w:rsid w:val="006669CA"/>
    <w:rsid w:val="00672D22"/>
    <w:rsid w:val="0067524B"/>
    <w:rsid w:val="00681E1A"/>
    <w:rsid w:val="006A108C"/>
    <w:rsid w:val="006A5951"/>
    <w:rsid w:val="006B191F"/>
    <w:rsid w:val="006B3BF7"/>
    <w:rsid w:val="006B7C96"/>
    <w:rsid w:val="006C06D3"/>
    <w:rsid w:val="006C29F1"/>
    <w:rsid w:val="006C2E49"/>
    <w:rsid w:val="006D7F2C"/>
    <w:rsid w:val="006E0CE7"/>
    <w:rsid w:val="006E3E89"/>
    <w:rsid w:val="006E5B0F"/>
    <w:rsid w:val="006F1AB3"/>
    <w:rsid w:val="006F4ED8"/>
    <w:rsid w:val="00702603"/>
    <w:rsid w:val="00704E0F"/>
    <w:rsid w:val="00710D78"/>
    <w:rsid w:val="0071319E"/>
    <w:rsid w:val="007136AF"/>
    <w:rsid w:val="007141CA"/>
    <w:rsid w:val="007215AF"/>
    <w:rsid w:val="007240F3"/>
    <w:rsid w:val="00724F58"/>
    <w:rsid w:val="00732F11"/>
    <w:rsid w:val="007347FD"/>
    <w:rsid w:val="0073614B"/>
    <w:rsid w:val="00737691"/>
    <w:rsid w:val="00740184"/>
    <w:rsid w:val="007414B1"/>
    <w:rsid w:val="00743EE9"/>
    <w:rsid w:val="00746E17"/>
    <w:rsid w:val="00747AAC"/>
    <w:rsid w:val="00747AF8"/>
    <w:rsid w:val="00751784"/>
    <w:rsid w:val="00752D10"/>
    <w:rsid w:val="00752F00"/>
    <w:rsid w:val="00753354"/>
    <w:rsid w:val="00755B8D"/>
    <w:rsid w:val="00757994"/>
    <w:rsid w:val="00763C68"/>
    <w:rsid w:val="007654A1"/>
    <w:rsid w:val="007729B1"/>
    <w:rsid w:val="007742C5"/>
    <w:rsid w:val="00780260"/>
    <w:rsid w:val="00780567"/>
    <w:rsid w:val="00781F66"/>
    <w:rsid w:val="0079424E"/>
    <w:rsid w:val="007A2AF6"/>
    <w:rsid w:val="007A30D4"/>
    <w:rsid w:val="007A3F43"/>
    <w:rsid w:val="007A48EC"/>
    <w:rsid w:val="007A6FC7"/>
    <w:rsid w:val="007B0803"/>
    <w:rsid w:val="007B42B9"/>
    <w:rsid w:val="007B69E3"/>
    <w:rsid w:val="007C03C1"/>
    <w:rsid w:val="007C4BC9"/>
    <w:rsid w:val="007D21A3"/>
    <w:rsid w:val="007D30B8"/>
    <w:rsid w:val="007D3674"/>
    <w:rsid w:val="007D7FA1"/>
    <w:rsid w:val="007E0A0F"/>
    <w:rsid w:val="007E3244"/>
    <w:rsid w:val="007F36CF"/>
    <w:rsid w:val="007F7719"/>
    <w:rsid w:val="008011D0"/>
    <w:rsid w:val="00801E71"/>
    <w:rsid w:val="008023D5"/>
    <w:rsid w:val="00802B05"/>
    <w:rsid w:val="008056DA"/>
    <w:rsid w:val="00807D4A"/>
    <w:rsid w:val="00810516"/>
    <w:rsid w:val="008108BB"/>
    <w:rsid w:val="00811D54"/>
    <w:rsid w:val="008172C9"/>
    <w:rsid w:val="00817A6C"/>
    <w:rsid w:val="008210B7"/>
    <w:rsid w:val="00822044"/>
    <w:rsid w:val="00835A1D"/>
    <w:rsid w:val="008363C4"/>
    <w:rsid w:val="00841025"/>
    <w:rsid w:val="00850845"/>
    <w:rsid w:val="00852AB1"/>
    <w:rsid w:val="00855023"/>
    <w:rsid w:val="0085576D"/>
    <w:rsid w:val="00856323"/>
    <w:rsid w:val="00856521"/>
    <w:rsid w:val="00857A0B"/>
    <w:rsid w:val="00866029"/>
    <w:rsid w:val="00866FB4"/>
    <w:rsid w:val="00870729"/>
    <w:rsid w:val="00887654"/>
    <w:rsid w:val="008946CB"/>
    <w:rsid w:val="008953F8"/>
    <w:rsid w:val="008A3132"/>
    <w:rsid w:val="008A769C"/>
    <w:rsid w:val="008B656A"/>
    <w:rsid w:val="008D17FC"/>
    <w:rsid w:val="008D6117"/>
    <w:rsid w:val="008E0BA3"/>
    <w:rsid w:val="008F02E4"/>
    <w:rsid w:val="008F1426"/>
    <w:rsid w:val="009001D4"/>
    <w:rsid w:val="00900832"/>
    <w:rsid w:val="00903E9B"/>
    <w:rsid w:val="009055C6"/>
    <w:rsid w:val="00910DB7"/>
    <w:rsid w:val="009110C1"/>
    <w:rsid w:val="00912DC6"/>
    <w:rsid w:val="00924072"/>
    <w:rsid w:val="0092707A"/>
    <w:rsid w:val="0092747E"/>
    <w:rsid w:val="009346E2"/>
    <w:rsid w:val="00940ADC"/>
    <w:rsid w:val="0094166A"/>
    <w:rsid w:val="00942918"/>
    <w:rsid w:val="00945686"/>
    <w:rsid w:val="00945A5A"/>
    <w:rsid w:val="00947BAA"/>
    <w:rsid w:val="00947EE9"/>
    <w:rsid w:val="0095070F"/>
    <w:rsid w:val="009520ED"/>
    <w:rsid w:val="00960A11"/>
    <w:rsid w:val="00970EC6"/>
    <w:rsid w:val="00973C89"/>
    <w:rsid w:val="009745F4"/>
    <w:rsid w:val="00974C04"/>
    <w:rsid w:val="0097587F"/>
    <w:rsid w:val="00977452"/>
    <w:rsid w:val="0098037A"/>
    <w:rsid w:val="00982E67"/>
    <w:rsid w:val="00982EA7"/>
    <w:rsid w:val="0098597B"/>
    <w:rsid w:val="00985EF5"/>
    <w:rsid w:val="00992A50"/>
    <w:rsid w:val="009969E5"/>
    <w:rsid w:val="009A1311"/>
    <w:rsid w:val="009A6B26"/>
    <w:rsid w:val="009A7804"/>
    <w:rsid w:val="009A7D41"/>
    <w:rsid w:val="009B1F46"/>
    <w:rsid w:val="009B3AA9"/>
    <w:rsid w:val="009B56A6"/>
    <w:rsid w:val="009C3E2E"/>
    <w:rsid w:val="009D7D1A"/>
    <w:rsid w:val="009E1035"/>
    <w:rsid w:val="009E1253"/>
    <w:rsid w:val="009E1F79"/>
    <w:rsid w:val="009E63DB"/>
    <w:rsid w:val="009F13A7"/>
    <w:rsid w:val="009F1DA9"/>
    <w:rsid w:val="009F6085"/>
    <w:rsid w:val="00A0044A"/>
    <w:rsid w:val="00A0398A"/>
    <w:rsid w:val="00A04FA1"/>
    <w:rsid w:val="00A05732"/>
    <w:rsid w:val="00A21622"/>
    <w:rsid w:val="00A24E32"/>
    <w:rsid w:val="00A35F41"/>
    <w:rsid w:val="00A36283"/>
    <w:rsid w:val="00A37C84"/>
    <w:rsid w:val="00A41BBA"/>
    <w:rsid w:val="00A420A5"/>
    <w:rsid w:val="00A457C0"/>
    <w:rsid w:val="00A45B53"/>
    <w:rsid w:val="00A52F24"/>
    <w:rsid w:val="00A5562E"/>
    <w:rsid w:val="00A57028"/>
    <w:rsid w:val="00A57E5E"/>
    <w:rsid w:val="00A66001"/>
    <w:rsid w:val="00A74E25"/>
    <w:rsid w:val="00A75E70"/>
    <w:rsid w:val="00A776D6"/>
    <w:rsid w:val="00A82C22"/>
    <w:rsid w:val="00A865F8"/>
    <w:rsid w:val="00A8682C"/>
    <w:rsid w:val="00A86F68"/>
    <w:rsid w:val="00A90D59"/>
    <w:rsid w:val="00A916CF"/>
    <w:rsid w:val="00A974C6"/>
    <w:rsid w:val="00A97F6E"/>
    <w:rsid w:val="00AA4B35"/>
    <w:rsid w:val="00AA76C8"/>
    <w:rsid w:val="00AB6DE1"/>
    <w:rsid w:val="00AC13C6"/>
    <w:rsid w:val="00AC1947"/>
    <w:rsid w:val="00AC4B80"/>
    <w:rsid w:val="00AC5465"/>
    <w:rsid w:val="00AD1841"/>
    <w:rsid w:val="00AD3C6D"/>
    <w:rsid w:val="00AD644C"/>
    <w:rsid w:val="00AD78E9"/>
    <w:rsid w:val="00AE6D2E"/>
    <w:rsid w:val="00AF62FB"/>
    <w:rsid w:val="00B04EEE"/>
    <w:rsid w:val="00B11413"/>
    <w:rsid w:val="00B1262F"/>
    <w:rsid w:val="00B12BD9"/>
    <w:rsid w:val="00B17116"/>
    <w:rsid w:val="00B26405"/>
    <w:rsid w:val="00B26903"/>
    <w:rsid w:val="00B312A0"/>
    <w:rsid w:val="00B32E0E"/>
    <w:rsid w:val="00B33EB8"/>
    <w:rsid w:val="00B41F10"/>
    <w:rsid w:val="00B4527A"/>
    <w:rsid w:val="00B454A4"/>
    <w:rsid w:val="00B47F3B"/>
    <w:rsid w:val="00B514F2"/>
    <w:rsid w:val="00B55114"/>
    <w:rsid w:val="00B634E3"/>
    <w:rsid w:val="00B63BD3"/>
    <w:rsid w:val="00B7363E"/>
    <w:rsid w:val="00B74762"/>
    <w:rsid w:val="00B75111"/>
    <w:rsid w:val="00B7681F"/>
    <w:rsid w:val="00B852DB"/>
    <w:rsid w:val="00B93A24"/>
    <w:rsid w:val="00BA3790"/>
    <w:rsid w:val="00BA4C03"/>
    <w:rsid w:val="00BB2D54"/>
    <w:rsid w:val="00BB44D9"/>
    <w:rsid w:val="00BB4F2F"/>
    <w:rsid w:val="00BC1664"/>
    <w:rsid w:val="00BC4BB7"/>
    <w:rsid w:val="00BD039F"/>
    <w:rsid w:val="00BE19C1"/>
    <w:rsid w:val="00BE79C5"/>
    <w:rsid w:val="00BE7E92"/>
    <w:rsid w:val="00BF0F56"/>
    <w:rsid w:val="00BF29AD"/>
    <w:rsid w:val="00BF4291"/>
    <w:rsid w:val="00BF54F5"/>
    <w:rsid w:val="00BF7840"/>
    <w:rsid w:val="00C036A9"/>
    <w:rsid w:val="00C03A03"/>
    <w:rsid w:val="00C13D1D"/>
    <w:rsid w:val="00C15AAD"/>
    <w:rsid w:val="00C20E72"/>
    <w:rsid w:val="00C21475"/>
    <w:rsid w:val="00C22ECF"/>
    <w:rsid w:val="00C23263"/>
    <w:rsid w:val="00C23534"/>
    <w:rsid w:val="00C24BA4"/>
    <w:rsid w:val="00C26EE0"/>
    <w:rsid w:val="00C27721"/>
    <w:rsid w:val="00C31595"/>
    <w:rsid w:val="00C40C57"/>
    <w:rsid w:val="00C46859"/>
    <w:rsid w:val="00C4726F"/>
    <w:rsid w:val="00C53FBA"/>
    <w:rsid w:val="00C56F57"/>
    <w:rsid w:val="00C654A7"/>
    <w:rsid w:val="00C65C63"/>
    <w:rsid w:val="00C66011"/>
    <w:rsid w:val="00C700FC"/>
    <w:rsid w:val="00C72B01"/>
    <w:rsid w:val="00C859C6"/>
    <w:rsid w:val="00C912AB"/>
    <w:rsid w:val="00C91B7A"/>
    <w:rsid w:val="00CA0144"/>
    <w:rsid w:val="00CA188B"/>
    <w:rsid w:val="00CA28AD"/>
    <w:rsid w:val="00CB1CF9"/>
    <w:rsid w:val="00CB3030"/>
    <w:rsid w:val="00CC0541"/>
    <w:rsid w:val="00CC4E8C"/>
    <w:rsid w:val="00CC7210"/>
    <w:rsid w:val="00CC73A0"/>
    <w:rsid w:val="00CD2F1B"/>
    <w:rsid w:val="00CE7448"/>
    <w:rsid w:val="00CE774A"/>
    <w:rsid w:val="00CF102B"/>
    <w:rsid w:val="00CF265C"/>
    <w:rsid w:val="00CF739C"/>
    <w:rsid w:val="00D045C6"/>
    <w:rsid w:val="00D122E2"/>
    <w:rsid w:val="00D13EE5"/>
    <w:rsid w:val="00D13EFC"/>
    <w:rsid w:val="00D17DA0"/>
    <w:rsid w:val="00D223C8"/>
    <w:rsid w:val="00D23E0D"/>
    <w:rsid w:val="00D30C13"/>
    <w:rsid w:val="00D32A66"/>
    <w:rsid w:val="00D40981"/>
    <w:rsid w:val="00D41D7A"/>
    <w:rsid w:val="00D427B6"/>
    <w:rsid w:val="00D42FF7"/>
    <w:rsid w:val="00D45BC0"/>
    <w:rsid w:val="00D503A8"/>
    <w:rsid w:val="00D62957"/>
    <w:rsid w:val="00D64D4A"/>
    <w:rsid w:val="00D72934"/>
    <w:rsid w:val="00D949B6"/>
    <w:rsid w:val="00D97FD4"/>
    <w:rsid w:val="00DA0B71"/>
    <w:rsid w:val="00DB4B17"/>
    <w:rsid w:val="00DB59E5"/>
    <w:rsid w:val="00DC229D"/>
    <w:rsid w:val="00DC519B"/>
    <w:rsid w:val="00DC64CC"/>
    <w:rsid w:val="00DD1001"/>
    <w:rsid w:val="00DD1150"/>
    <w:rsid w:val="00DD2355"/>
    <w:rsid w:val="00DD2709"/>
    <w:rsid w:val="00DD3394"/>
    <w:rsid w:val="00DD3EDD"/>
    <w:rsid w:val="00DD412E"/>
    <w:rsid w:val="00DE1544"/>
    <w:rsid w:val="00DE3056"/>
    <w:rsid w:val="00DE472A"/>
    <w:rsid w:val="00DE5335"/>
    <w:rsid w:val="00DE5F35"/>
    <w:rsid w:val="00DF3303"/>
    <w:rsid w:val="00DF38CA"/>
    <w:rsid w:val="00DF5145"/>
    <w:rsid w:val="00DF7928"/>
    <w:rsid w:val="00E053C8"/>
    <w:rsid w:val="00E062BC"/>
    <w:rsid w:val="00E159E3"/>
    <w:rsid w:val="00E15BDB"/>
    <w:rsid w:val="00E1684E"/>
    <w:rsid w:val="00E201B8"/>
    <w:rsid w:val="00E20E19"/>
    <w:rsid w:val="00E25D12"/>
    <w:rsid w:val="00E31B10"/>
    <w:rsid w:val="00E32186"/>
    <w:rsid w:val="00E3672E"/>
    <w:rsid w:val="00E404BB"/>
    <w:rsid w:val="00E4248F"/>
    <w:rsid w:val="00E518C5"/>
    <w:rsid w:val="00E739B2"/>
    <w:rsid w:val="00E76FBF"/>
    <w:rsid w:val="00E922B5"/>
    <w:rsid w:val="00E92CCB"/>
    <w:rsid w:val="00E96187"/>
    <w:rsid w:val="00E97EA7"/>
    <w:rsid w:val="00EA1D4D"/>
    <w:rsid w:val="00EA40DD"/>
    <w:rsid w:val="00EA49C4"/>
    <w:rsid w:val="00EA4E13"/>
    <w:rsid w:val="00EA5E16"/>
    <w:rsid w:val="00EA7991"/>
    <w:rsid w:val="00EB633C"/>
    <w:rsid w:val="00EC5BFF"/>
    <w:rsid w:val="00EC6252"/>
    <w:rsid w:val="00ED0196"/>
    <w:rsid w:val="00ED126B"/>
    <w:rsid w:val="00EE083B"/>
    <w:rsid w:val="00EE18F7"/>
    <w:rsid w:val="00EE2F97"/>
    <w:rsid w:val="00EE3838"/>
    <w:rsid w:val="00EE583B"/>
    <w:rsid w:val="00EE5CB8"/>
    <w:rsid w:val="00EF3DC9"/>
    <w:rsid w:val="00EF5088"/>
    <w:rsid w:val="00F0089F"/>
    <w:rsid w:val="00F0118E"/>
    <w:rsid w:val="00F02E63"/>
    <w:rsid w:val="00F05280"/>
    <w:rsid w:val="00F07F90"/>
    <w:rsid w:val="00F17234"/>
    <w:rsid w:val="00F30853"/>
    <w:rsid w:val="00F30C21"/>
    <w:rsid w:val="00F3197B"/>
    <w:rsid w:val="00F40F22"/>
    <w:rsid w:val="00F415C9"/>
    <w:rsid w:val="00F4248B"/>
    <w:rsid w:val="00F444BE"/>
    <w:rsid w:val="00F66C31"/>
    <w:rsid w:val="00F84694"/>
    <w:rsid w:val="00F86191"/>
    <w:rsid w:val="00F86C11"/>
    <w:rsid w:val="00F87E5E"/>
    <w:rsid w:val="00F97830"/>
    <w:rsid w:val="00FA1C7B"/>
    <w:rsid w:val="00FA7AF2"/>
    <w:rsid w:val="00FB39BD"/>
    <w:rsid w:val="00FB6655"/>
    <w:rsid w:val="00FC10F3"/>
    <w:rsid w:val="00FC2F23"/>
    <w:rsid w:val="00FC335C"/>
    <w:rsid w:val="00FC4A1B"/>
    <w:rsid w:val="00FC525F"/>
    <w:rsid w:val="00FC743A"/>
    <w:rsid w:val="00FD13A2"/>
    <w:rsid w:val="00FD37D5"/>
    <w:rsid w:val="00FE20D6"/>
    <w:rsid w:val="00FE7A81"/>
    <w:rsid w:val="00FF004A"/>
    <w:rsid w:val="00FF1C23"/>
    <w:rsid w:val="01B5AEC3"/>
    <w:rsid w:val="03C7E1B2"/>
    <w:rsid w:val="041CBC10"/>
    <w:rsid w:val="0508917D"/>
    <w:rsid w:val="06891FE6"/>
    <w:rsid w:val="078FF784"/>
    <w:rsid w:val="0AD3043B"/>
    <w:rsid w:val="0AE33BF2"/>
    <w:rsid w:val="0B5FC9D0"/>
    <w:rsid w:val="0BC91261"/>
    <w:rsid w:val="0CBEA08C"/>
    <w:rsid w:val="0E0AA4FD"/>
    <w:rsid w:val="1445A245"/>
    <w:rsid w:val="1521448D"/>
    <w:rsid w:val="1760B5E9"/>
    <w:rsid w:val="17A8969D"/>
    <w:rsid w:val="17B7FB08"/>
    <w:rsid w:val="18D694BA"/>
    <w:rsid w:val="1915AEA7"/>
    <w:rsid w:val="1B9D5475"/>
    <w:rsid w:val="1EA66087"/>
    <w:rsid w:val="2120C08C"/>
    <w:rsid w:val="214BBB62"/>
    <w:rsid w:val="22B3C14D"/>
    <w:rsid w:val="22E78BC3"/>
    <w:rsid w:val="272A187A"/>
    <w:rsid w:val="28438D37"/>
    <w:rsid w:val="295F56FC"/>
    <w:rsid w:val="2AFE9C6D"/>
    <w:rsid w:val="2FAA53AA"/>
    <w:rsid w:val="314C17A5"/>
    <w:rsid w:val="35741A84"/>
    <w:rsid w:val="36DD7FEB"/>
    <w:rsid w:val="381F76D4"/>
    <w:rsid w:val="3A5C2754"/>
    <w:rsid w:val="44106E51"/>
    <w:rsid w:val="4E2F83A0"/>
    <w:rsid w:val="4FD484CF"/>
    <w:rsid w:val="50B7296E"/>
    <w:rsid w:val="55D2EF40"/>
    <w:rsid w:val="57F90867"/>
    <w:rsid w:val="60B654A6"/>
    <w:rsid w:val="666F20E0"/>
    <w:rsid w:val="674CC673"/>
    <w:rsid w:val="6B41844B"/>
    <w:rsid w:val="6D03C2D2"/>
    <w:rsid w:val="6F040A83"/>
    <w:rsid w:val="70243523"/>
    <w:rsid w:val="70773E0D"/>
    <w:rsid w:val="707DCE8E"/>
    <w:rsid w:val="7140615E"/>
    <w:rsid w:val="71ECD035"/>
    <w:rsid w:val="73AE40DB"/>
    <w:rsid w:val="73FAB376"/>
    <w:rsid w:val="741130BC"/>
    <w:rsid w:val="750B960F"/>
    <w:rsid w:val="76E67F91"/>
    <w:rsid w:val="78EDD385"/>
    <w:rsid w:val="79BF107B"/>
    <w:rsid w:val="7BB728C0"/>
    <w:rsid w:val="7DF90DE2"/>
    <w:rsid w:val="7F627349"/>
    <w:rsid w:val="7F63FADD"/>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FF29019"/>
  <w15:docId w15:val="{33B1A7AB-6B43-4E1B-BA49-111330C7D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63BD3"/>
    <w:rPr>
      <w:rFonts w:ascii="Arial" w:hAnsi="Arial"/>
      <w:sz w:val="22"/>
      <w:lang w:val="en-US" w:eastAsia="en-US"/>
    </w:rPr>
  </w:style>
  <w:style w:type="paragraph" w:styleId="Heading1">
    <w:name w:val="heading 1"/>
    <w:basedOn w:val="Normal"/>
    <w:next w:val="Normal"/>
    <w:link w:val="Heading1Char"/>
    <w:autoRedefine/>
    <w:qFormat/>
    <w:rsid w:val="001954EC"/>
    <w:pPr>
      <w:keepNext/>
      <w:spacing w:before="240" w:after="120"/>
      <w:jc w:val="center"/>
      <w:outlineLvl w:val="0"/>
    </w:pPr>
    <w:rPr>
      <w:b/>
      <w:caps/>
      <w:sz w:val="32"/>
      <w:szCs w:val="24"/>
      <w:lang w:val="en-CA"/>
    </w:rPr>
  </w:style>
  <w:style w:type="paragraph" w:styleId="Heading2">
    <w:name w:val="heading 2"/>
    <w:basedOn w:val="Normal"/>
    <w:next w:val="Normal"/>
    <w:link w:val="Heading2Char"/>
    <w:autoRedefine/>
    <w:qFormat/>
    <w:rsid w:val="006517A8"/>
    <w:pPr>
      <w:keepNext/>
      <w:spacing w:before="240" w:after="120"/>
      <w:jc w:val="center"/>
      <w:outlineLvl w:val="1"/>
    </w:pPr>
    <w:rPr>
      <w:rFonts w:eastAsiaTheme="minorHAnsi"/>
      <w:b/>
      <w:bCs/>
      <w:caps/>
      <w:sz w:val="28"/>
      <w:lang w:val="en-CA"/>
    </w:rPr>
  </w:style>
  <w:style w:type="paragraph" w:styleId="Heading3">
    <w:name w:val="heading 3"/>
    <w:basedOn w:val="Normal"/>
    <w:next w:val="Normal"/>
    <w:link w:val="Heading3Char"/>
    <w:autoRedefine/>
    <w:qFormat/>
    <w:rsid w:val="00DD2355"/>
    <w:pPr>
      <w:keepNext/>
      <w:spacing w:before="240" w:after="120"/>
      <w:contextualSpacing/>
      <w:outlineLvl w:val="2"/>
    </w:pPr>
    <w:rPr>
      <w:rFonts w:eastAsiaTheme="minorHAnsi" w:cs="Arial"/>
      <w:b/>
      <w:bCs/>
      <w:sz w:val="24"/>
      <w:szCs w:val="24"/>
      <w:lang w:val="en-CA"/>
    </w:rPr>
  </w:style>
  <w:style w:type="paragraph" w:styleId="Heading4">
    <w:name w:val="heading 4"/>
    <w:basedOn w:val="Normal"/>
    <w:next w:val="Normal"/>
    <w:link w:val="Heading4Char"/>
    <w:autoRedefine/>
    <w:qFormat/>
    <w:rsid w:val="00B852DB"/>
    <w:pPr>
      <w:keepNext/>
      <w:spacing w:before="120" w:after="120"/>
      <w:ind w:left="360"/>
      <w:outlineLvl w:val="3"/>
    </w:pPr>
    <w:rPr>
      <w:b/>
      <w:bCs/>
      <w:szCs w:val="28"/>
      <w:lang w:val="en-CA"/>
    </w:rPr>
  </w:style>
  <w:style w:type="paragraph" w:styleId="Heading5">
    <w:name w:val="heading 5"/>
    <w:basedOn w:val="Normal"/>
    <w:next w:val="Normal"/>
    <w:link w:val="Heading5Char"/>
    <w:qFormat/>
    <w:rsid w:val="00CA28AD"/>
    <w:pPr>
      <w:keepNext/>
      <w:spacing w:before="120" w:after="120"/>
      <w:ind w:left="700"/>
      <w:outlineLvl w:val="4"/>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rsid w:val="00100DFC"/>
    <w:rPr>
      <w:rFonts w:ascii="Arial" w:hAnsi="Arial"/>
      <w:sz w:val="20"/>
    </w:rPr>
  </w:style>
  <w:style w:type="character" w:styleId="Hyperlink">
    <w:name w:val="Hyperlink"/>
    <w:uiPriority w:val="99"/>
    <w:qFormat/>
    <w:rsid w:val="0073614B"/>
    <w:rPr>
      <w:rFonts w:ascii="Arial" w:hAnsi="Arial"/>
      <w:color w:val="0000FF"/>
      <w:sz w:val="22"/>
      <w:u w:val="single"/>
    </w:rPr>
  </w:style>
  <w:style w:type="character" w:styleId="FollowedHyperlink">
    <w:name w:val="FollowedHyperlink"/>
    <w:rsid w:val="00BE7E92"/>
    <w:rPr>
      <w:rFonts w:ascii="Arial" w:hAnsi="Arial"/>
      <w:color w:val="800080"/>
      <w:sz w:val="22"/>
      <w:u w:val="single"/>
    </w:rPr>
  </w:style>
  <w:style w:type="character" w:customStyle="1" w:styleId="Heading2Char">
    <w:name w:val="Heading 2 Char"/>
    <w:basedOn w:val="DefaultParagraphFont"/>
    <w:link w:val="Heading2"/>
    <w:rsid w:val="006517A8"/>
    <w:rPr>
      <w:rFonts w:ascii="Arial" w:eastAsiaTheme="minorHAnsi" w:hAnsi="Arial"/>
      <w:b/>
      <w:bCs/>
      <w:caps/>
      <w:sz w:val="28"/>
      <w:lang w:eastAsia="en-US"/>
    </w:rPr>
  </w:style>
  <w:style w:type="paragraph" w:styleId="BalloonText">
    <w:name w:val="Balloon Text"/>
    <w:basedOn w:val="Normal"/>
    <w:semiHidden/>
    <w:rsid w:val="00223DF9"/>
    <w:rPr>
      <w:rFonts w:ascii="Tahoma" w:hAnsi="Tahoma" w:cs="Tahoma"/>
      <w:sz w:val="16"/>
      <w:szCs w:val="16"/>
    </w:rPr>
  </w:style>
  <w:style w:type="table" w:styleId="TableGrid">
    <w:name w:val="Table Grid"/>
    <w:basedOn w:val="TableNormal"/>
    <w:rsid w:val="00E92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Normal"/>
    <w:semiHidden/>
    <w:rsid w:val="00EA5E16"/>
    <w:rPr>
      <w:b/>
      <w:bCs/>
      <w:sz w:val="20"/>
    </w:rPr>
  </w:style>
  <w:style w:type="paragraph" w:customStyle="1" w:styleId="Context-Heading">
    <w:name w:val="Context-Heading"/>
    <w:basedOn w:val="Normal"/>
    <w:qFormat/>
    <w:rsid w:val="007A2AF6"/>
    <w:pPr>
      <w:spacing w:before="120" w:after="60"/>
    </w:pPr>
    <w:rPr>
      <w:b/>
      <w:sz w:val="24"/>
      <w:szCs w:val="24"/>
    </w:rPr>
  </w:style>
  <w:style w:type="paragraph" w:customStyle="1" w:styleId="Context-text">
    <w:name w:val="Context-text"/>
    <w:basedOn w:val="Normal"/>
    <w:qFormat/>
    <w:rsid w:val="00E404BB"/>
    <w:pPr>
      <w:spacing w:before="60" w:after="60"/>
    </w:pPr>
    <w:rPr>
      <w:i/>
      <w:iCs/>
      <w:sz w:val="20"/>
    </w:rPr>
  </w:style>
  <w:style w:type="paragraph" w:styleId="BodyText">
    <w:name w:val="Body Text"/>
    <w:basedOn w:val="Normal"/>
    <w:link w:val="BodyTextChar"/>
    <w:qFormat/>
    <w:rsid w:val="002B44C3"/>
    <w:pPr>
      <w:spacing w:before="120" w:after="120"/>
    </w:pPr>
  </w:style>
  <w:style w:type="paragraph" w:customStyle="1" w:styleId="citation">
    <w:name w:val="citation"/>
    <w:basedOn w:val="Normal"/>
    <w:qFormat/>
    <w:rsid w:val="0092747E"/>
    <w:pPr>
      <w:keepLines/>
      <w:spacing w:before="120" w:after="120"/>
      <w:ind w:left="360" w:hanging="360"/>
    </w:pPr>
    <w:rPr>
      <w:szCs w:val="22"/>
      <w:lang w:val="en-CA"/>
    </w:rPr>
  </w:style>
  <w:style w:type="paragraph" w:customStyle="1" w:styleId="CoverPageHeaderCSAS">
    <w:name w:val="Cover Page: Header (CSAS)"/>
    <w:basedOn w:val="BodyText"/>
    <w:link w:val="CoverPageHeaderCSASChar"/>
    <w:rsid w:val="00B63BD3"/>
    <w:pPr>
      <w:tabs>
        <w:tab w:val="right" w:pos="9356"/>
      </w:tabs>
      <w:spacing w:after="0"/>
    </w:pPr>
    <w:rPr>
      <w:b/>
    </w:rPr>
  </w:style>
  <w:style w:type="paragraph" w:styleId="ListBullet">
    <w:name w:val="List Bullet"/>
    <w:basedOn w:val="Normal"/>
    <w:qFormat/>
    <w:rsid w:val="002B44C3"/>
    <w:pPr>
      <w:numPr>
        <w:numId w:val="1"/>
      </w:numPr>
      <w:spacing w:after="120"/>
    </w:pPr>
  </w:style>
  <w:style w:type="paragraph" w:customStyle="1" w:styleId="Context-Hyperlink">
    <w:name w:val="Context-Hyperlink"/>
    <w:basedOn w:val="Normal"/>
    <w:link w:val="Context-HyperlinkChar"/>
    <w:rsid w:val="00AE6D2E"/>
    <w:rPr>
      <w:i/>
      <w:color w:val="0000FF"/>
      <w:sz w:val="20"/>
      <w:u w:val="single"/>
      <w:lang w:val="en-CA"/>
    </w:rPr>
  </w:style>
  <w:style w:type="character" w:customStyle="1" w:styleId="Context-HyperlinkChar">
    <w:name w:val="Context-Hyperlink Char"/>
    <w:basedOn w:val="DefaultParagraphFont"/>
    <w:link w:val="Context-Hyperlink"/>
    <w:rsid w:val="00AE6D2E"/>
    <w:rPr>
      <w:rFonts w:ascii="Arial" w:hAnsi="Arial"/>
      <w:i/>
      <w:color w:val="0000FF"/>
      <w:u w:val="single"/>
      <w:lang w:val="en-CA" w:eastAsia="en-US" w:bidi="ar-SA"/>
    </w:rPr>
  </w:style>
  <w:style w:type="paragraph" w:customStyle="1" w:styleId="BodyTextItalic">
    <w:name w:val="Body Text + Italic"/>
    <w:basedOn w:val="BodyText"/>
    <w:rsid w:val="008108BB"/>
    <w:rPr>
      <w:i/>
      <w:lang w:val="fr-CA"/>
    </w:rPr>
  </w:style>
  <w:style w:type="character" w:customStyle="1" w:styleId="CoverPageHeaderCSASChar">
    <w:name w:val="Cover Page: Header (CSAS) Char"/>
    <w:basedOn w:val="BodyTextChar"/>
    <w:link w:val="CoverPageHeaderCSAS"/>
    <w:rsid w:val="00B63BD3"/>
    <w:rPr>
      <w:rFonts w:ascii="Arial" w:hAnsi="Arial"/>
      <w:b/>
      <w:sz w:val="22"/>
      <w:lang w:val="en-US" w:eastAsia="en-US"/>
    </w:rPr>
  </w:style>
  <w:style w:type="paragraph" w:customStyle="1" w:styleId="PageHeaderRegionsNameofthereport">
    <w:name w:val="Page Header: Region(s) + Name of the report"/>
    <w:basedOn w:val="BodyText"/>
    <w:link w:val="PageHeaderRegionsNameofthereportChar"/>
    <w:rsid w:val="00B63BD3"/>
    <w:pPr>
      <w:spacing w:after="0"/>
    </w:pPr>
    <w:rPr>
      <w:b/>
      <w:lang w:val="en-CA"/>
    </w:rPr>
  </w:style>
  <w:style w:type="character" w:customStyle="1" w:styleId="PageHeaderRegionsNameofthereportChar">
    <w:name w:val="Page Header: Region(s) + Name of the report Char"/>
    <w:basedOn w:val="BodyTextChar"/>
    <w:link w:val="PageHeaderRegionsNameofthereport"/>
    <w:rsid w:val="00B63BD3"/>
    <w:rPr>
      <w:rFonts w:ascii="Arial" w:hAnsi="Arial"/>
      <w:b/>
      <w:sz w:val="22"/>
      <w:lang w:val="en-US" w:eastAsia="en-US"/>
    </w:rPr>
  </w:style>
  <w:style w:type="character" w:customStyle="1" w:styleId="BodyTextChar">
    <w:name w:val="Body Text Char"/>
    <w:basedOn w:val="DefaultParagraphFont"/>
    <w:link w:val="BodyText"/>
    <w:rsid w:val="002B44C3"/>
    <w:rPr>
      <w:rFonts w:ascii="Arial" w:hAnsi="Arial"/>
      <w:sz w:val="22"/>
      <w:lang w:val="en-US" w:eastAsia="en-US"/>
    </w:rPr>
  </w:style>
  <w:style w:type="paragraph" w:customStyle="1" w:styleId="CoverPageHeaderregions">
    <w:name w:val="Cover Page: Header (region(s)"/>
    <w:aliases w:val="series,number)"/>
    <w:basedOn w:val="Normal"/>
    <w:rsid w:val="00B63BD3"/>
    <w:pPr>
      <w:pBdr>
        <w:bottom w:val="single" w:sz="4" w:space="1" w:color="auto"/>
      </w:pBdr>
      <w:tabs>
        <w:tab w:val="right" w:pos="9356"/>
      </w:tabs>
    </w:pPr>
    <w:rPr>
      <w:b/>
    </w:rPr>
  </w:style>
  <w:style w:type="paragraph" w:styleId="FootnoteText">
    <w:name w:val="footnote text"/>
    <w:basedOn w:val="Normal"/>
    <w:link w:val="FootnoteTextChar"/>
    <w:uiPriority w:val="99"/>
    <w:semiHidden/>
    <w:unhideWhenUsed/>
    <w:rsid w:val="003437C8"/>
    <w:rPr>
      <w:sz w:val="20"/>
    </w:rPr>
  </w:style>
  <w:style w:type="character" w:customStyle="1" w:styleId="FootnoteTextChar">
    <w:name w:val="Footnote Text Char"/>
    <w:basedOn w:val="DefaultParagraphFont"/>
    <w:link w:val="FootnoteText"/>
    <w:uiPriority w:val="99"/>
    <w:semiHidden/>
    <w:rsid w:val="003437C8"/>
    <w:rPr>
      <w:rFonts w:ascii="Arial" w:hAnsi="Arial"/>
      <w:lang w:val="en-US" w:eastAsia="en-US"/>
    </w:rPr>
  </w:style>
  <w:style w:type="character" w:styleId="FootnoteReference">
    <w:name w:val="footnote reference"/>
    <w:basedOn w:val="DefaultParagraphFont"/>
    <w:uiPriority w:val="99"/>
    <w:semiHidden/>
    <w:unhideWhenUsed/>
    <w:rsid w:val="003437C8"/>
    <w:rPr>
      <w:vertAlign w:val="superscript"/>
    </w:rPr>
  </w:style>
  <w:style w:type="paragraph" w:customStyle="1" w:styleId="BodyTextCentered">
    <w:name w:val="Body Text + Centered"/>
    <w:basedOn w:val="BodyText"/>
    <w:rsid w:val="00196A8C"/>
    <w:pPr>
      <w:jc w:val="center"/>
    </w:pPr>
  </w:style>
  <w:style w:type="character" w:customStyle="1" w:styleId="Heading1Char">
    <w:name w:val="Heading 1 Char"/>
    <w:basedOn w:val="DefaultParagraphFont"/>
    <w:link w:val="Heading1"/>
    <w:rsid w:val="001954EC"/>
    <w:rPr>
      <w:rFonts w:ascii="Arial" w:hAnsi="Arial"/>
      <w:b/>
      <w:caps/>
      <w:sz w:val="32"/>
      <w:szCs w:val="24"/>
      <w:lang w:eastAsia="en-US"/>
    </w:rPr>
  </w:style>
  <w:style w:type="character" w:customStyle="1" w:styleId="Heading3Char">
    <w:name w:val="Heading 3 Char"/>
    <w:basedOn w:val="DefaultParagraphFont"/>
    <w:link w:val="Heading3"/>
    <w:rsid w:val="00DD2355"/>
    <w:rPr>
      <w:rFonts w:ascii="Arial" w:eastAsiaTheme="minorHAnsi" w:hAnsi="Arial" w:cs="Arial"/>
      <w:b/>
      <w:bCs/>
      <w:sz w:val="24"/>
      <w:szCs w:val="24"/>
      <w:lang w:eastAsia="en-US"/>
    </w:rPr>
  </w:style>
  <w:style w:type="character" w:customStyle="1" w:styleId="Heading4Char">
    <w:name w:val="Heading 4 Char"/>
    <w:basedOn w:val="DefaultParagraphFont"/>
    <w:link w:val="Heading4"/>
    <w:rsid w:val="00B852DB"/>
    <w:rPr>
      <w:rFonts w:ascii="Arial" w:hAnsi="Arial"/>
      <w:b/>
      <w:bCs/>
      <w:sz w:val="22"/>
      <w:szCs w:val="28"/>
      <w:lang w:eastAsia="en-US"/>
    </w:rPr>
  </w:style>
  <w:style w:type="character" w:customStyle="1" w:styleId="Heading5Char">
    <w:name w:val="Heading 5 Char"/>
    <w:basedOn w:val="DefaultParagraphFont"/>
    <w:link w:val="Heading5"/>
    <w:rsid w:val="00CA28AD"/>
    <w:rPr>
      <w:rFonts w:ascii="Arial" w:hAnsi="Arial"/>
      <w:i/>
      <w:sz w:val="22"/>
      <w:lang w:val="en-US" w:eastAsia="en-US"/>
    </w:rPr>
  </w:style>
  <w:style w:type="paragraph" w:customStyle="1" w:styleId="BodyTextBold">
    <w:name w:val="Body Text + Bold"/>
    <w:basedOn w:val="BodyText"/>
    <w:rsid w:val="002B44C3"/>
    <w:rPr>
      <w:b/>
    </w:rPr>
  </w:style>
  <w:style w:type="paragraph" w:styleId="ListBullet2">
    <w:name w:val="List Bullet 2"/>
    <w:basedOn w:val="Normal"/>
    <w:unhideWhenUsed/>
    <w:rsid w:val="00CA28AD"/>
    <w:pPr>
      <w:numPr>
        <w:numId w:val="2"/>
      </w:numPr>
      <w:spacing w:after="120"/>
      <w:ind w:left="720"/>
      <w:contextualSpacing/>
    </w:pPr>
  </w:style>
  <w:style w:type="paragraph" w:customStyle="1" w:styleId="Caption-Table">
    <w:name w:val="Caption - Table"/>
    <w:basedOn w:val="Normal"/>
    <w:qFormat/>
    <w:rsid w:val="00CA28AD"/>
    <w:pPr>
      <w:keepNext/>
      <w:keepLines/>
      <w:spacing w:before="240" w:after="120"/>
    </w:pPr>
    <w:rPr>
      <w:i/>
      <w:sz w:val="20"/>
      <w:lang w:val="en-CA"/>
    </w:rPr>
  </w:style>
  <w:style w:type="paragraph" w:customStyle="1" w:styleId="Caption-Figure">
    <w:name w:val="Caption - Figure"/>
    <w:basedOn w:val="Normal"/>
    <w:qFormat/>
    <w:rsid w:val="00CA28AD"/>
    <w:pPr>
      <w:keepLines/>
      <w:spacing w:before="120" w:after="240"/>
    </w:pPr>
    <w:rPr>
      <w:i/>
      <w:sz w:val="20"/>
    </w:rPr>
  </w:style>
  <w:style w:type="paragraph" w:styleId="ListNumber">
    <w:name w:val="List Number"/>
    <w:basedOn w:val="Normal"/>
    <w:unhideWhenUsed/>
    <w:rsid w:val="002B44C3"/>
    <w:pPr>
      <w:numPr>
        <w:numId w:val="3"/>
      </w:numPr>
      <w:spacing w:after="120"/>
    </w:pPr>
  </w:style>
  <w:style w:type="paragraph" w:styleId="ListNumber2">
    <w:name w:val="List Number 2"/>
    <w:basedOn w:val="Normal"/>
    <w:unhideWhenUsed/>
    <w:rsid w:val="00CA28AD"/>
    <w:pPr>
      <w:numPr>
        <w:numId w:val="4"/>
      </w:numPr>
      <w:spacing w:after="120"/>
      <w:ind w:left="720"/>
    </w:pPr>
  </w:style>
  <w:style w:type="paragraph" w:customStyle="1" w:styleId="Blockquote">
    <w:name w:val="Blockquote"/>
    <w:basedOn w:val="Normal"/>
    <w:rsid w:val="002B44C3"/>
    <w:pPr>
      <w:spacing w:before="120" w:after="120"/>
      <w:ind w:left="720"/>
    </w:pPr>
  </w:style>
  <w:style w:type="paragraph" w:customStyle="1" w:styleId="BodyTextBoldItallics">
    <w:name w:val="Body Text + Bold + Itallics"/>
    <w:basedOn w:val="BodyText"/>
    <w:rsid w:val="002B44C3"/>
    <w:rPr>
      <w:b/>
      <w:i/>
    </w:rPr>
  </w:style>
  <w:style w:type="paragraph" w:customStyle="1" w:styleId="citation-translated">
    <w:name w:val="citation - translated"/>
    <w:basedOn w:val="citation"/>
    <w:qFormat/>
    <w:rsid w:val="002B44C3"/>
    <w:rPr>
      <w:i/>
    </w:rPr>
  </w:style>
  <w:style w:type="paragraph" w:styleId="Header">
    <w:name w:val="header"/>
    <w:basedOn w:val="Normal"/>
    <w:link w:val="HeaderChar"/>
    <w:uiPriority w:val="99"/>
    <w:unhideWhenUsed/>
    <w:rsid w:val="002D2531"/>
    <w:pPr>
      <w:tabs>
        <w:tab w:val="center" w:pos="4680"/>
        <w:tab w:val="right" w:pos="9360"/>
      </w:tabs>
    </w:pPr>
  </w:style>
  <w:style w:type="character" w:customStyle="1" w:styleId="HeaderChar">
    <w:name w:val="Header Char"/>
    <w:basedOn w:val="DefaultParagraphFont"/>
    <w:link w:val="Header"/>
    <w:uiPriority w:val="99"/>
    <w:rsid w:val="002D2531"/>
    <w:rPr>
      <w:rFonts w:ascii="Arial" w:hAnsi="Arial"/>
      <w:sz w:val="22"/>
      <w:lang w:val="en-US" w:eastAsia="en-US"/>
    </w:rPr>
  </w:style>
  <w:style w:type="paragraph" w:styleId="Footer">
    <w:name w:val="footer"/>
    <w:basedOn w:val="Normal"/>
    <w:link w:val="FooterChar"/>
    <w:uiPriority w:val="99"/>
    <w:unhideWhenUsed/>
    <w:rsid w:val="002D2531"/>
    <w:pPr>
      <w:tabs>
        <w:tab w:val="center" w:pos="4680"/>
        <w:tab w:val="right" w:pos="9360"/>
      </w:tabs>
    </w:pPr>
  </w:style>
  <w:style w:type="character" w:customStyle="1" w:styleId="FooterChar">
    <w:name w:val="Footer Char"/>
    <w:basedOn w:val="DefaultParagraphFont"/>
    <w:link w:val="Footer"/>
    <w:uiPriority w:val="99"/>
    <w:rsid w:val="002D2531"/>
    <w:rPr>
      <w:rFonts w:ascii="Arial" w:hAnsi="Arial"/>
      <w:sz w:val="22"/>
      <w:lang w:val="en-US" w:eastAsia="en-US"/>
    </w:rPr>
  </w:style>
  <w:style w:type="character" w:customStyle="1" w:styleId="StyleStyleHelvetica10ptBody">
    <w:name w:val="Style Style Helvetica 10 pt + +Body"/>
    <w:rsid w:val="00FB39BD"/>
    <w:rPr>
      <w:rFonts w:ascii="Calibri" w:hAnsi="Calibri"/>
      <w:sz w:val="22"/>
    </w:rPr>
  </w:style>
  <w:style w:type="paragraph" w:customStyle="1" w:styleId="Style1">
    <w:name w:val="Style1"/>
    <w:basedOn w:val="BodyText"/>
    <w:link w:val="Style1Char"/>
    <w:qFormat/>
    <w:rsid w:val="00262FE7"/>
    <w:rPr>
      <w:b/>
    </w:rPr>
  </w:style>
  <w:style w:type="character" w:customStyle="1" w:styleId="Style1Char">
    <w:name w:val="Style1 Char"/>
    <w:basedOn w:val="DefaultParagraphFont"/>
    <w:link w:val="Style1"/>
    <w:rsid w:val="00262FE7"/>
    <w:rPr>
      <w:rFonts w:ascii="Arial" w:hAnsi="Arial"/>
      <w:b/>
      <w:sz w:val="22"/>
      <w:lang w:val="en-US" w:eastAsia="en-US"/>
    </w:rPr>
  </w:style>
  <w:style w:type="paragraph" w:styleId="ListParagraph">
    <w:name w:val="List Paragraph"/>
    <w:aliases w:val="List - Suggested Message"/>
    <w:basedOn w:val="Normal"/>
    <w:uiPriority w:val="34"/>
    <w:qFormat/>
    <w:rsid w:val="00545297"/>
    <w:pPr>
      <w:ind w:left="720"/>
      <w:contextualSpacing/>
    </w:pPr>
  </w:style>
  <w:style w:type="character" w:styleId="CommentReference">
    <w:name w:val="annotation reference"/>
    <w:basedOn w:val="DefaultParagraphFont"/>
    <w:uiPriority w:val="99"/>
    <w:semiHidden/>
    <w:unhideWhenUsed/>
    <w:rsid w:val="00545297"/>
    <w:rPr>
      <w:sz w:val="16"/>
      <w:szCs w:val="16"/>
    </w:rPr>
  </w:style>
  <w:style w:type="paragraph" w:styleId="CommentText">
    <w:name w:val="annotation text"/>
    <w:basedOn w:val="Normal"/>
    <w:link w:val="CommentTextChar"/>
    <w:uiPriority w:val="99"/>
    <w:unhideWhenUsed/>
    <w:rsid w:val="00545297"/>
    <w:pPr>
      <w:spacing w:after="160"/>
    </w:pPr>
    <w:rPr>
      <w:rFonts w:asciiTheme="minorHAnsi" w:eastAsiaTheme="minorHAnsi" w:hAnsiTheme="minorHAnsi" w:cstheme="minorBidi"/>
      <w:sz w:val="20"/>
    </w:rPr>
  </w:style>
  <w:style w:type="character" w:customStyle="1" w:styleId="CommentTextChar">
    <w:name w:val="Comment Text Char"/>
    <w:basedOn w:val="DefaultParagraphFont"/>
    <w:link w:val="CommentText"/>
    <w:uiPriority w:val="99"/>
    <w:rsid w:val="00545297"/>
    <w:rPr>
      <w:rFonts w:asciiTheme="minorHAnsi" w:eastAsiaTheme="minorHAnsi" w:hAnsiTheme="minorHAnsi" w:cstheme="minorBidi"/>
      <w:lang w:val="en-US" w:eastAsia="en-US"/>
    </w:rPr>
  </w:style>
  <w:style w:type="paragraph" w:customStyle="1" w:styleId="Default">
    <w:name w:val="Default"/>
    <w:rsid w:val="005518CF"/>
    <w:pPr>
      <w:autoSpaceDE w:val="0"/>
      <w:autoSpaceDN w:val="0"/>
      <w:adjustRightInd w:val="0"/>
    </w:pPr>
    <w:rPr>
      <w:rFonts w:ascii="Arial" w:eastAsiaTheme="minorHAnsi" w:hAnsi="Arial" w:cs="Arial"/>
      <w:color w:val="000000"/>
      <w:sz w:val="24"/>
      <w:szCs w:val="24"/>
      <w:lang w:val="en-US" w:eastAsia="en-US"/>
    </w:rPr>
  </w:style>
  <w:style w:type="character" w:customStyle="1" w:styleId="ui-provider">
    <w:name w:val="ui-provider"/>
    <w:basedOn w:val="DefaultParagraphFont"/>
    <w:rsid w:val="00940ADC"/>
  </w:style>
  <w:style w:type="paragraph" w:styleId="Caption">
    <w:name w:val="caption"/>
    <w:basedOn w:val="Normal"/>
    <w:next w:val="Normal"/>
    <w:uiPriority w:val="35"/>
    <w:unhideWhenUsed/>
    <w:qFormat/>
    <w:rsid w:val="00940ADC"/>
    <w:pPr>
      <w:spacing w:after="200"/>
    </w:pPr>
    <w:rPr>
      <w:i/>
      <w:iCs/>
      <w:color w:val="1F497D" w:themeColor="text2"/>
      <w:sz w:val="18"/>
      <w:szCs w:val="18"/>
    </w:rPr>
  </w:style>
  <w:style w:type="paragraph" w:styleId="Revision">
    <w:name w:val="Revision"/>
    <w:hidden/>
    <w:uiPriority w:val="99"/>
    <w:semiHidden/>
    <w:rsid w:val="00D17DA0"/>
    <w:rPr>
      <w:rFonts w:ascii="Arial" w:hAnsi="Arial"/>
      <w:sz w:val="22"/>
      <w:lang w:val="en-US" w:eastAsia="en-US"/>
    </w:rPr>
  </w:style>
  <w:style w:type="character" w:styleId="UnresolvedMention">
    <w:name w:val="Unresolved Mention"/>
    <w:basedOn w:val="DefaultParagraphFont"/>
    <w:uiPriority w:val="99"/>
    <w:semiHidden/>
    <w:unhideWhenUsed/>
    <w:rsid w:val="000E76C5"/>
    <w:rPr>
      <w:color w:val="605E5C"/>
      <w:shd w:val="clear" w:color="auto" w:fill="E1DFDD"/>
    </w:rPr>
  </w:style>
  <w:style w:type="character" w:styleId="Mention">
    <w:name w:val="Mention"/>
    <w:basedOn w:val="DefaultParagraphFont"/>
    <w:uiPriority w:val="99"/>
    <w:unhideWhenUsed/>
    <w:rPr>
      <w:color w:val="2B579A"/>
      <w:shd w:val="clear" w:color="auto" w:fill="E6E6E6"/>
    </w:rPr>
  </w:style>
  <w:style w:type="paragraph" w:customStyle="1" w:styleId="fsar-bullet">
    <w:name w:val="fsar-bullet"/>
    <w:basedOn w:val="ListBullet"/>
    <w:next w:val="Normal"/>
    <w:rsid w:val="00274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636473">
      <w:bodyDiv w:val="1"/>
      <w:marLeft w:val="0"/>
      <w:marRight w:val="0"/>
      <w:marTop w:val="0"/>
      <w:marBottom w:val="0"/>
      <w:divBdr>
        <w:top w:val="none" w:sz="0" w:space="0" w:color="auto"/>
        <w:left w:val="none" w:sz="0" w:space="0" w:color="auto"/>
        <w:bottom w:val="none" w:sz="0" w:space="0" w:color="auto"/>
        <w:right w:val="none" w:sz="0" w:space="0" w:color="auto"/>
      </w:divBdr>
    </w:div>
    <w:div w:id="1201240681">
      <w:bodyDiv w:val="1"/>
      <w:marLeft w:val="0"/>
      <w:marRight w:val="0"/>
      <w:marTop w:val="0"/>
      <w:marBottom w:val="0"/>
      <w:divBdr>
        <w:top w:val="none" w:sz="0" w:space="0" w:color="auto"/>
        <w:left w:val="none" w:sz="0" w:space="0" w:color="auto"/>
        <w:bottom w:val="none" w:sz="0" w:space="0" w:color="auto"/>
        <w:right w:val="none" w:sz="0" w:space="0" w:color="auto"/>
      </w:divBdr>
    </w:div>
    <w:div w:id="1941521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www.isdm-gdsi.gc.ca/csas-sccs/applications/events-evenements/index-eng.asp"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intra.dfo-mpo.gc.ca/csas-sccs/index-eng.html"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C:/Michelle/CSAS%20Streamline/Templates/Stock%20Overview/Mackerel_Species%20profile%20-%20EN.docx" TargetMode="Externa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isdm-gdsi.gc.ca/csas-sccs/applications/events-evenements/index-eng.asp" TargetMode="External"/><Relationship Id="rId22"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ndeauI\Desktop\Templates\2014\SAR-AS2014_nnn-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b3878dfd-19be-4567-84f6-25921f268bef" xsi:nil="true"/>
    <lcf76f155ced4ddcb4097134ff3c332f xmlns="d18b90ea-3fca-4473-b328-4e2e5f381cdd">
      <Terms xmlns="http://schemas.microsoft.com/office/infopath/2007/PartnerControls"/>
    </lcf76f155ced4ddcb4097134ff3c332f>
    <SharedWithUsers xmlns="b3878dfd-19be-4567-84f6-25921f268bef">
      <UserInfo>
        <DisplayName>Ricard, Daniel</DisplayName>
        <AccountId>58</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EEF31012C34724F8F2280CC38763EF5" ma:contentTypeVersion="11" ma:contentTypeDescription="Create a new document." ma:contentTypeScope="" ma:versionID="fb752f93edccb197562d880d3e31aae9">
  <xsd:schema xmlns:xsd="http://www.w3.org/2001/XMLSchema" xmlns:xs="http://www.w3.org/2001/XMLSchema" xmlns:p="http://schemas.microsoft.com/office/2006/metadata/properties" xmlns:ns2="d18b90ea-3fca-4473-b328-4e2e5f381cdd" xmlns:ns3="b3878dfd-19be-4567-84f6-25921f268bef" targetNamespace="http://schemas.microsoft.com/office/2006/metadata/properties" ma:root="true" ma:fieldsID="ad4bfdaa6b0662d49117a26c04c1c8d7" ns2:_="" ns3:_="">
    <xsd:import namespace="d18b90ea-3fca-4473-b328-4e2e5f381cdd"/>
    <xsd:import namespace="b3878dfd-19be-4567-84f6-25921f268be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8b90ea-3fca-4473-b328-4e2e5f381c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6cca27c4-1c34-4d50-97f2-be840b0de0b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3878dfd-19be-4567-84f6-25921f268be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b3be018e-15eb-40f8-8a55-60d335cdb8c1}" ma:internalName="TaxCatchAll" ma:showField="CatchAllData" ma:web="b3878dfd-19be-4567-84f6-25921f268bef">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7DD7B-5984-4267-BB64-66CDFFD84BB8}">
  <ds:schemaRefs>
    <ds:schemaRef ds:uri="http://schemas.microsoft.com/office/2006/metadata/properties"/>
    <ds:schemaRef ds:uri="http://schemas.microsoft.com/office/infopath/2007/PartnerControls"/>
    <ds:schemaRef ds:uri="b3878dfd-19be-4567-84f6-25921f268bef"/>
    <ds:schemaRef ds:uri="d18b90ea-3fca-4473-b328-4e2e5f381cdd"/>
  </ds:schemaRefs>
</ds:datastoreItem>
</file>

<file path=customXml/itemProps2.xml><?xml version="1.0" encoding="utf-8"?>
<ds:datastoreItem xmlns:ds="http://schemas.openxmlformats.org/officeDocument/2006/customXml" ds:itemID="{406BD10F-645C-4B71-A3F1-B83C16C66F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8b90ea-3fca-4473-b328-4e2e5f381cdd"/>
    <ds:schemaRef ds:uri="b3878dfd-19be-4567-84f6-25921f268b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2F8E244-3F08-44CF-B30E-FFD2C54F0A05}">
  <ds:schemaRefs>
    <ds:schemaRef ds:uri="http://schemas.microsoft.com/sharepoint/v3/contenttype/forms"/>
  </ds:schemaRefs>
</ds:datastoreItem>
</file>

<file path=customXml/itemProps4.xml><?xml version="1.0" encoding="utf-8"?>
<ds:datastoreItem xmlns:ds="http://schemas.openxmlformats.org/officeDocument/2006/customXml" ds:itemID="{825CA819-B26D-491B-AEFE-6A7EB8B5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C:\Users\RondeauI\Desktop\Templates\2014\SAR-AS2014_nnn-eng.dotx</Template>
  <TotalTime>148</TotalTime>
  <Pages>8</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SAR-AS TEMPLATE</vt:lpstr>
    </vt:vector>
  </TitlesOfParts>
  <Company>DFO</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SAR-AS TEMPLATE</dc:title>
  <dc:subject/>
  <dc:creator>Marentette, Julie (she, her / elle, la) (DFO/MPO)</dc:creator>
  <cp:keywords>Fisheries and Oceans Canada;Canadian Science Advisory Secretariat;Science Advisory Report</cp:keywords>
  <cp:lastModifiedBy>Sean Anderson</cp:lastModifiedBy>
  <cp:revision>9</cp:revision>
  <cp:lastPrinted>2023-02-22T12:43:00Z</cp:lastPrinted>
  <dcterms:created xsi:type="dcterms:W3CDTF">2023-11-09T15:21:00Z</dcterms:created>
  <dcterms:modified xsi:type="dcterms:W3CDTF">2024-01-05T21:25:00Z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MSIP_Label_1bfb733f-faef-464c-9b6d-731b56f94973_Enabled">
    <vt:lpwstr>true</vt:lpwstr>
  </property>
  <property fmtid="{D5CDD505-2E9C-101B-9397-08002B2CF9AE}" pid="4" name="MSIP_Label_1bfb733f-faef-464c-9b6d-731b56f94973_SetDate">
    <vt:lpwstr>2020-10-06T20:38:35Z</vt:lpwstr>
  </property>
  <property fmtid="{D5CDD505-2E9C-101B-9397-08002B2CF9AE}" pid="5" name="MSIP_Label_1bfb733f-faef-464c-9b6d-731b56f94973_Method">
    <vt:lpwstr>Standard</vt:lpwstr>
  </property>
  <property fmtid="{D5CDD505-2E9C-101B-9397-08002B2CF9AE}" pid="6" name="MSIP_Label_1bfb733f-faef-464c-9b6d-731b56f94973_Name">
    <vt:lpwstr>Unclass - Non-Classifié</vt:lpwstr>
  </property>
  <property fmtid="{D5CDD505-2E9C-101B-9397-08002B2CF9AE}" pid="7" name="MSIP_Label_1bfb733f-faef-464c-9b6d-731b56f94973_SiteId">
    <vt:lpwstr>1594fdae-a1d9-4405-915d-011467234338</vt:lpwstr>
  </property>
  <property fmtid="{D5CDD505-2E9C-101B-9397-08002B2CF9AE}" pid="8" name="MSIP_Label_1bfb733f-faef-464c-9b6d-731b56f94973_ActionId">
    <vt:lpwstr>232af4ee-9526-4d27-8d4c-0000a18d2d8a</vt:lpwstr>
  </property>
  <property fmtid="{D5CDD505-2E9C-101B-9397-08002B2CF9AE}" pid="9" name="ContentTypeId">
    <vt:lpwstr>0x0101009EEF31012C34724F8F2280CC38763EF5</vt:lpwstr>
  </property>
  <property fmtid="{D5CDD505-2E9C-101B-9397-08002B2CF9AE}" pid="10" name="MediaServiceImageTags">
    <vt:lpwstr/>
  </property>
</Properties>
</file>