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3C66" w14:textId="77777777" w:rsidR="00EE3838" w:rsidRPr="00D223C8" w:rsidRDefault="00BC1664" w:rsidP="00FC1480">
      <w:pPr>
        <w:pStyle w:val="Heading2"/>
      </w:pPr>
      <w:r w:rsidRPr="00D223C8">
        <w:t>THIS REPORT IS AVAILABLE FROM THE:</w:t>
      </w:r>
    </w:p>
    <w:p w14:paraId="7B31DCE9" w14:textId="1045EF03" w:rsidR="00FA1C7B" w:rsidRPr="0033203F" w:rsidRDefault="00FA1C7B" w:rsidP="00CA28AD">
      <w:pPr>
        <w:pStyle w:val="BodyTextCentered"/>
      </w:pPr>
      <w:r w:rsidRPr="0033203F">
        <w:t>Center for Science Advice (CSA)</w:t>
      </w:r>
      <w:r w:rsidRPr="0033203F">
        <w:br/>
      </w:r>
      <w:bookmarkStart w:id="0" w:name="region_name"/>
      <w:r w:rsidR="00D40CF0">
        <w:t>[</w:t>
      </w:r>
      <w:r w:rsidR="00E834DF">
        <w:t>region</w:t>
      </w:r>
      <w:r w:rsidR="00D40CF0">
        <w:t>]</w:t>
      </w:r>
      <w:bookmarkEnd w:id="0"/>
      <w:r w:rsidRPr="0033203F">
        <w:br/>
        <w:t>Fisheries and Oceans Canada</w:t>
      </w:r>
      <w:r w:rsidRPr="0033203F">
        <w:br/>
      </w:r>
      <w:bookmarkStart w:id="1" w:name="csa_address"/>
      <w:r w:rsidR="00D40CF0">
        <w:t>[</w:t>
      </w:r>
      <w:r w:rsidR="00E834DF">
        <w:t>CSA address</w:t>
      </w:r>
      <w:r w:rsidR="00D40CF0">
        <w:t>]</w:t>
      </w:r>
      <w:bookmarkEnd w:id="1"/>
    </w:p>
    <w:p w14:paraId="42F4C367" w14:textId="3C406A34" w:rsidR="00FA1C7B" w:rsidRPr="0033203F" w:rsidRDefault="00FA1C7B" w:rsidP="00CA28AD">
      <w:pPr>
        <w:pStyle w:val="BodyTextCentered"/>
        <w:rPr>
          <w:rStyle w:val="Hyperlink"/>
          <w:szCs w:val="22"/>
        </w:rPr>
      </w:pPr>
      <w:r w:rsidRPr="0033203F">
        <w:t xml:space="preserve">Telephone: </w:t>
      </w:r>
      <w:bookmarkStart w:id="2" w:name="phone"/>
      <w:r w:rsidR="00D40CF0">
        <w:t>[</w:t>
      </w:r>
      <w:r w:rsidR="00E834DF">
        <w:t>phone</w:t>
      </w:r>
      <w:r w:rsidR="00D40CF0">
        <w:t>]</w:t>
      </w:r>
      <w:bookmarkEnd w:id="2"/>
      <w:r w:rsidRPr="0033203F">
        <w:br/>
        <w:t xml:space="preserve">E-Mail: </w:t>
      </w:r>
      <w:bookmarkStart w:id="3" w:name="email"/>
      <w:r w:rsidR="00D40CF0">
        <w:t>[</w:t>
      </w:r>
      <w:r w:rsidR="00E834DF">
        <w:t>email</w:t>
      </w:r>
      <w:r w:rsidR="00D40CF0">
        <w:t>]</w:t>
      </w:r>
      <w:bookmarkEnd w:id="3"/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2417AECD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>ISSN 1919-5087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bookmarkStart w:id="4" w:name="copyright_year"/>
      <w:r w:rsidR="00D40CF0">
        <w:t>[</w:t>
      </w:r>
      <w:r w:rsidR="00E834DF">
        <w:t>copyright year</w:t>
      </w:r>
      <w:r w:rsidR="00D40CF0">
        <w:t>]</w:t>
      </w:r>
      <w:bookmarkEnd w:id="4"/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3E18C7BC" w14:textId="4B1088AC" w:rsidR="00043854" w:rsidRPr="00350C57" w:rsidRDefault="00043854" w:rsidP="00043854">
      <w:pPr>
        <w:pStyle w:val="citation"/>
      </w:pPr>
      <w:r w:rsidRPr="0092747E">
        <w:t xml:space="preserve">DFO. </w:t>
      </w:r>
      <w:bookmarkStart w:id="5" w:name="report_year_eng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5"/>
      <w:r w:rsidRPr="0092747E">
        <w:t xml:space="preserve">.  </w:t>
      </w:r>
      <w:bookmarkStart w:id="6" w:name="report_title_eng"/>
      <w:r w:rsidR="001D1E53">
        <w:t>[</w:t>
      </w:r>
      <w:r>
        <w:t>report title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6"/>
      <w:r w:rsidRPr="0092747E">
        <w:t xml:space="preserve">. </w:t>
      </w:r>
      <w:r w:rsidR="008E1A63" w:rsidRPr="0092747E">
        <w:t xml:space="preserve">DFO Can.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Sec.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Rep. </w:t>
      </w:r>
      <w:bookmarkStart w:id="7" w:name="report_year_eng2"/>
      <w:r w:rsidR="001D1E53">
        <w:t>[</w:t>
      </w:r>
      <w:r>
        <w:t>report year</w:t>
      </w:r>
      <w:r w:rsidR="001D1E53">
        <w:t xml:space="preserve"> eng</w:t>
      </w:r>
      <w:r w:rsidR="00776A19">
        <w:t>2</w:t>
      </w:r>
      <w:r w:rsidR="001D1E53">
        <w:t>]</w:t>
      </w:r>
      <w:bookmarkEnd w:id="7"/>
      <w:r>
        <w:t>/</w:t>
      </w:r>
      <w:bookmarkStart w:id="8" w:name="report_number_eng"/>
      <w:r w:rsidR="001D1E53">
        <w:t>[</w:t>
      </w:r>
      <w:r>
        <w:t>report number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8"/>
      <w:r w:rsidRPr="00350C57">
        <w:t>.</w:t>
      </w:r>
    </w:p>
    <w:p w14:paraId="67F6B13B" w14:textId="57B34F43" w:rsidR="008108BB" w:rsidRPr="00E159E3" w:rsidRDefault="00CC4E8C" w:rsidP="00043854">
      <w:pPr>
        <w:pStyle w:val="citation"/>
      </w:pPr>
      <w:proofErr w:type="spellStart"/>
      <w:r w:rsidRPr="00346F38">
        <w:rPr>
          <w:i/>
          <w:iCs/>
        </w:rPr>
        <w:t>Aussi</w:t>
      </w:r>
      <w:proofErr w:type="spellEnd"/>
      <w:r w:rsidRPr="00346F38">
        <w:rPr>
          <w:i/>
          <w:iCs/>
        </w:rPr>
        <w:t xml:space="preserve"> disponible </w:t>
      </w:r>
      <w:proofErr w:type="spellStart"/>
      <w:r w:rsidRPr="00346F38">
        <w:rPr>
          <w:i/>
          <w:iCs/>
        </w:rPr>
        <w:t>en</w:t>
      </w:r>
      <w:proofErr w:type="spellEnd"/>
      <w:r w:rsidRPr="00346F38">
        <w:rPr>
          <w:i/>
          <w:iCs/>
        </w:rPr>
        <w:t xml:space="preserve"> </w:t>
      </w:r>
      <w:proofErr w:type="spellStart"/>
      <w:r w:rsidRPr="00346F38">
        <w:rPr>
          <w:i/>
          <w:iCs/>
        </w:rPr>
        <w:t>français</w:t>
      </w:r>
      <w:proofErr w:type="spellEnd"/>
      <w:r>
        <w:t> :</w:t>
      </w:r>
    </w:p>
    <w:p w14:paraId="0A7BFD75" w14:textId="3AF57A1B" w:rsidR="008E1A63" w:rsidRPr="00CB3030" w:rsidRDefault="00043854" w:rsidP="008E1A63">
      <w:pPr>
        <w:pStyle w:val="citation-translated"/>
        <w:rPr>
          <w:lang w:val="en-US"/>
        </w:rPr>
      </w:pPr>
      <w:r w:rsidRPr="00FC1480">
        <w:rPr>
          <w:lang w:val="en-US"/>
        </w:rPr>
        <w:t xml:space="preserve">MPO. </w:t>
      </w:r>
      <w:bookmarkStart w:id="9" w:name="report_year_french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french</w:t>
      </w:r>
      <w:proofErr w:type="spellEnd"/>
      <w:r w:rsidR="001D1E53">
        <w:t>]</w:t>
      </w:r>
      <w:bookmarkEnd w:id="9"/>
      <w:r w:rsidRPr="00FC1480">
        <w:rPr>
          <w:lang w:val="en-US"/>
        </w:rPr>
        <w:t xml:space="preserve">. </w:t>
      </w:r>
      <w:bookmarkStart w:id="10" w:name="report_title_other_lang"/>
      <w:r w:rsidR="001D1E53" w:rsidRPr="00FC1480">
        <w:rPr>
          <w:lang w:val="en-US"/>
        </w:rPr>
        <w:t>[</w:t>
      </w:r>
      <w:r w:rsidRPr="00FC1480">
        <w:rPr>
          <w:lang w:val="en-US"/>
        </w:rPr>
        <w:t>report title other lang</w:t>
      </w:r>
      <w:r w:rsidR="001D1E53" w:rsidRPr="00FC1480">
        <w:rPr>
          <w:lang w:val="en-US"/>
        </w:rPr>
        <w:t>]</w:t>
      </w:r>
      <w:bookmarkEnd w:id="10"/>
      <w:r w:rsidRPr="00FC1480">
        <w:rPr>
          <w:lang w:val="en-US"/>
        </w:rPr>
        <w:t xml:space="preserve">. </w:t>
      </w:r>
      <w:r w:rsidR="008E1A63" w:rsidRPr="00FC1480">
        <w:rPr>
          <w:lang w:val="en-US"/>
        </w:rPr>
        <w:t xml:space="preserve">Secr. can. des avis sci. du MPO. Avis sci. </w:t>
      </w:r>
      <w:bookmarkStart w:id="11" w:name="report_year_french2"/>
      <w:r w:rsidR="001D1E53">
        <w:t>[</w:t>
      </w:r>
      <w:r>
        <w:t>report year</w:t>
      </w:r>
      <w:r w:rsidR="001D1E53">
        <w:t xml:space="preserve"> french2]</w:t>
      </w:r>
      <w:bookmarkEnd w:id="11"/>
      <w:r w:rsidRPr="00FC1480">
        <w:rPr>
          <w:lang w:val="en-US"/>
        </w:rPr>
        <w:t>/</w:t>
      </w:r>
      <w:bookmarkStart w:id="12" w:name="report_number_french"/>
      <w:r w:rsidR="001D1E53" w:rsidRPr="00FC1480">
        <w:rPr>
          <w:lang w:val="en-US"/>
        </w:rPr>
        <w:t>[</w:t>
      </w:r>
      <w:r w:rsidRPr="00FC1480">
        <w:rPr>
          <w:lang w:val="en-US"/>
        </w:rPr>
        <w:t>report number</w:t>
      </w:r>
      <w:r w:rsidR="001D1E53" w:rsidRPr="00FC1480">
        <w:rPr>
          <w:lang w:val="en-US"/>
        </w:rPr>
        <w:t xml:space="preserve"> french]</w:t>
      </w:r>
      <w:bookmarkEnd w:id="12"/>
      <w:r w:rsidRPr="00FC1480">
        <w:rPr>
          <w:lang w:val="en-US"/>
        </w:rPr>
        <w:t>.</w:t>
      </w:r>
    </w:p>
    <w:p w14:paraId="7E4B6AAE" w14:textId="552D299D" w:rsidR="008108BB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 xml:space="preserve">Inuktitut </w:t>
      </w:r>
      <w:proofErr w:type="spellStart"/>
      <w:r w:rsidRPr="00CB3030">
        <w:rPr>
          <w:lang w:val="en-US"/>
        </w:rPr>
        <w:t>Atuinnaummijuq</w:t>
      </w:r>
      <w:proofErr w:type="spellEnd"/>
      <w:r w:rsidR="00463321" w:rsidRPr="00CB3030">
        <w:rPr>
          <w:lang w:val="en-US"/>
        </w:rPr>
        <w:t>:</w:t>
      </w:r>
    </w:p>
    <w:p w14:paraId="2E64DCC5" w14:textId="77777777" w:rsidR="00370E9B" w:rsidRPr="00E053C8" w:rsidRDefault="00370E9B" w:rsidP="00370E9B">
      <w:pPr>
        <w:pStyle w:val="citation-translated"/>
        <w:rPr>
          <w:color w:val="4F81BD" w:themeColor="accent1"/>
        </w:rPr>
      </w:pPr>
      <w:r w:rsidRPr="00E053C8">
        <w:rPr>
          <w:color w:val="4F81BD" w:themeColor="accent1"/>
          <w:lang w:val="en-US"/>
        </w:rPr>
        <w:t>Copy and pas</w:t>
      </w:r>
      <w:proofErr w:type="spellStart"/>
      <w:r w:rsidRPr="00E053C8">
        <w:rPr>
          <w:color w:val="4F81BD" w:themeColor="accent1"/>
        </w:rPr>
        <w:t>te</w:t>
      </w:r>
      <w:proofErr w:type="spellEnd"/>
      <w:r w:rsidRPr="00E053C8">
        <w:rPr>
          <w:color w:val="4F81BD" w:themeColor="accent1"/>
        </w:rPr>
        <w:t xml:space="preserve"> Inuktitut citation here. (Style: citation – other language)</w:t>
      </w:r>
    </w:p>
    <w:sectPr w:rsidR="00370E9B" w:rsidRPr="00E053C8" w:rsidSect="00196A8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045D" w14:textId="77777777" w:rsidR="00A55A8D" w:rsidRDefault="00A55A8D">
      <w:r>
        <w:separator/>
      </w:r>
    </w:p>
    <w:p w14:paraId="42B36111" w14:textId="77777777" w:rsidR="00A55A8D" w:rsidRDefault="00A55A8D"/>
    <w:p w14:paraId="769F979F" w14:textId="77777777" w:rsidR="00A55A8D" w:rsidRDefault="00A55A8D"/>
    <w:p w14:paraId="6388B5C8" w14:textId="77777777" w:rsidR="00A55A8D" w:rsidRDefault="00A55A8D"/>
  </w:endnote>
  <w:endnote w:type="continuationSeparator" w:id="0">
    <w:p w14:paraId="75A8AB99" w14:textId="77777777" w:rsidR="00A55A8D" w:rsidRDefault="00A55A8D">
      <w:r>
        <w:continuationSeparator/>
      </w:r>
    </w:p>
    <w:p w14:paraId="62CBF4A8" w14:textId="77777777" w:rsidR="00A55A8D" w:rsidRDefault="00A55A8D"/>
    <w:p w14:paraId="4575B669" w14:textId="77777777" w:rsidR="00A55A8D" w:rsidRDefault="00A55A8D"/>
    <w:p w14:paraId="4FE3AAC4" w14:textId="77777777" w:rsidR="00A55A8D" w:rsidRDefault="00A55A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FE7C" w14:textId="77777777" w:rsidR="00A55A8D" w:rsidRDefault="00A55A8D">
      <w:r>
        <w:separator/>
      </w:r>
    </w:p>
    <w:p w14:paraId="6D519663" w14:textId="77777777" w:rsidR="00A55A8D" w:rsidRDefault="00A55A8D"/>
    <w:p w14:paraId="6E034EC5" w14:textId="77777777" w:rsidR="00A55A8D" w:rsidRDefault="00A55A8D"/>
  </w:footnote>
  <w:footnote w:type="continuationSeparator" w:id="0">
    <w:p w14:paraId="4ADF7974" w14:textId="77777777" w:rsidR="00A55A8D" w:rsidRDefault="00A55A8D">
      <w:r>
        <w:continuationSeparator/>
      </w:r>
    </w:p>
    <w:p w14:paraId="7A433399" w14:textId="77777777" w:rsidR="00A55A8D" w:rsidRDefault="00A55A8D"/>
    <w:p w14:paraId="7F1F7A53" w14:textId="77777777" w:rsidR="00A55A8D" w:rsidRDefault="00A55A8D"/>
    <w:p w14:paraId="75A4CB31" w14:textId="77777777" w:rsidR="00A55A8D" w:rsidRDefault="00A55A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0FBE65A2" w:rsidR="00E159E3" w:rsidRPr="00393644" w:rsidRDefault="007C3229" w:rsidP="00B63BD3">
    <w:pPr>
      <w:pStyle w:val="CoverPageHeaderregions"/>
      <w:rPr>
        <w:szCs w:val="22"/>
      </w:rPr>
    </w:pPr>
    <w:bookmarkStart w:id="13" w:name="region_name_header"/>
    <w:r>
      <w:t>[</w:t>
    </w:r>
    <w:r w:rsidR="00E159E3" w:rsidRPr="00393644">
      <w:t>Name of the Region</w:t>
    </w:r>
    <w:r>
      <w:t>]</w:t>
    </w:r>
    <w:bookmarkEnd w:id="13"/>
    <w:r w:rsidR="00E159E3">
      <w:tab/>
    </w:r>
    <w:r w:rsidR="00E159E3" w:rsidRPr="00393644">
      <w:t xml:space="preserve">Science </w:t>
    </w:r>
    <w:r w:rsidR="00E159E3">
      <w:t xml:space="preserve">Advisory Report </w:t>
    </w:r>
    <w:r w:rsidR="00FD13A2">
      <w:t>2022</w:t>
    </w:r>
    <w:r w:rsidR="00E159E3" w:rsidRPr="00393644">
      <w:t>/</w:t>
    </w:r>
    <w:proofErr w:type="spellStart"/>
    <w:r w:rsidR="00E159E3">
      <w:t>nnn</w:t>
    </w:r>
    <w:proofErr w:type="spellEnd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43854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3823"/>
    <w:rsid w:val="000A59CB"/>
    <w:rsid w:val="000B1243"/>
    <w:rsid w:val="000B2C4C"/>
    <w:rsid w:val="000D0314"/>
    <w:rsid w:val="000D2D5E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223D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1E53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A7CBC"/>
    <w:rsid w:val="002B14E2"/>
    <w:rsid w:val="002B44C3"/>
    <w:rsid w:val="002C7FA2"/>
    <w:rsid w:val="002D1EC0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46F38"/>
    <w:rsid w:val="00350C10"/>
    <w:rsid w:val="00350C57"/>
    <w:rsid w:val="003513E4"/>
    <w:rsid w:val="00354674"/>
    <w:rsid w:val="00361C87"/>
    <w:rsid w:val="003639FE"/>
    <w:rsid w:val="003658CF"/>
    <w:rsid w:val="00370E9B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6B30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2054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27D4D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76A19"/>
    <w:rsid w:val="00780260"/>
    <w:rsid w:val="0079424E"/>
    <w:rsid w:val="007A0F93"/>
    <w:rsid w:val="007A2AF6"/>
    <w:rsid w:val="007A30D4"/>
    <w:rsid w:val="007A48EC"/>
    <w:rsid w:val="007B018B"/>
    <w:rsid w:val="007B0803"/>
    <w:rsid w:val="007B42B9"/>
    <w:rsid w:val="007C322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E1A63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0B"/>
    <w:rsid w:val="0098597B"/>
    <w:rsid w:val="0099344D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55A8D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856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0FF6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6B6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E051B"/>
    <w:rsid w:val="00CF102B"/>
    <w:rsid w:val="00CF265C"/>
    <w:rsid w:val="00D045C6"/>
    <w:rsid w:val="00D13EE5"/>
    <w:rsid w:val="00D223C8"/>
    <w:rsid w:val="00D23E0D"/>
    <w:rsid w:val="00D30C13"/>
    <w:rsid w:val="00D32580"/>
    <w:rsid w:val="00D40981"/>
    <w:rsid w:val="00D40CF0"/>
    <w:rsid w:val="00D41D7A"/>
    <w:rsid w:val="00D42FF7"/>
    <w:rsid w:val="00D45BC0"/>
    <w:rsid w:val="00D62957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1480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C1480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FC148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471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842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</cp:lastModifiedBy>
  <cp:revision>62</cp:revision>
  <cp:lastPrinted>2012-12-12T20:41:00Z</cp:lastPrinted>
  <dcterms:created xsi:type="dcterms:W3CDTF">2023-01-12T16:25:00Z</dcterms:created>
  <dcterms:modified xsi:type="dcterms:W3CDTF">2024-01-02T19:44:00Z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