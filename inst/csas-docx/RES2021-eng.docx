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87D" w:rsidRDefault="00637B60" w:rsidP="00EF16CA">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p>
    <w:p w:rsidR="008B6A58" w:rsidRPr="00E92A8F" w:rsidRDefault="002103DA" w:rsidP="008C5D8B">
      <w:pPr>
        <w:pStyle w:val="CoverAuthor"/>
      </w:pPr>
      <w:r w:rsidRPr="00E92A8F">
        <w:t>Author</w:t>
      </w:r>
      <w:r w:rsidR="00EF180A">
        <w:t>s</w:t>
      </w:r>
      <w:r w:rsidRPr="00E92A8F">
        <w:t xml:space="preserve"> </w:t>
      </w:r>
      <w:r w:rsidR="00EF180A">
        <w:t>– style “</w:t>
      </w:r>
      <w:r w:rsidR="00906ED5" w:rsidRPr="008C5D8B">
        <w:t>Cover</w:t>
      </w:r>
      <w:r w:rsidR="00906ED5" w:rsidRPr="00E92A8F">
        <w:t xml:space="preserve">: </w:t>
      </w:r>
      <w:r w:rsidR="00110737" w:rsidRPr="00E92A8F">
        <w:t>Author</w:t>
      </w:r>
      <w:r w:rsidR="00EF180A">
        <w:t>”</w:t>
      </w:r>
      <w:r w:rsidR="00D94AFE">
        <w:t>:</w:t>
      </w:r>
    </w:p>
    <w:p w:rsidR="00234E86" w:rsidRPr="00E92A8F" w:rsidRDefault="00F56527" w:rsidP="00F56527">
      <w:pPr>
        <w:pStyle w:val="CoverAddress"/>
      </w:pPr>
      <w:r>
        <w:t>Mailing Address - Style “Cover: Mailing Address”: (Line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D90E79" w:rsidRPr="00E92A8F" w:rsidRDefault="00D90E79" w:rsidP="00790384">
      <w:pPr>
        <w:pStyle w:val="ForewordPublishedby2ndpage"/>
      </w:pPr>
      <w:r w:rsidRPr="00E92A8F">
        <w:lastRenderedPageBreak/>
        <w:t>Foreword</w:t>
      </w:r>
    </w:p>
    <w:p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rsidR="004F1A51" w:rsidRPr="00E92A8F" w:rsidRDefault="004F1A51" w:rsidP="00790384">
      <w:pPr>
        <w:pStyle w:val="ForewordPublishedby2ndpage"/>
      </w:pPr>
      <w:r w:rsidRPr="00E92A8F">
        <w:t xml:space="preserve">Published </w:t>
      </w:r>
      <w:r w:rsidR="00B63F18" w:rsidRPr="00E92A8F">
        <w:t>by</w:t>
      </w:r>
      <w:r w:rsidRPr="00E92A8F">
        <w:t>:</w:t>
      </w:r>
    </w:p>
    <w:p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rsidR="004F1A51" w:rsidRPr="00A95A3D" w:rsidRDefault="00701607" w:rsidP="00A95A3D">
      <w:pPr>
        <w:pStyle w:val="BodyTextCentered"/>
        <w:rPr>
          <w:rStyle w:val="Hyperlink"/>
        </w:rPr>
      </w:pPr>
      <w:hyperlink r:id="rId14"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5" w:tooltip="E-mail the Canadian Science Advisory Secretariat" w:history="1">
        <w:r w:rsidR="004F1A51" w:rsidRPr="00A95A3D">
          <w:rPr>
            <w:rStyle w:val="Hyperlink"/>
          </w:rPr>
          <w:t>csas-sccs@dfo-mpo.gc.ca</w:t>
        </w:r>
      </w:hyperlink>
    </w:p>
    <w:p w:rsidR="004F1A51" w:rsidRPr="00E92A8F" w:rsidRDefault="004631D0" w:rsidP="00A95A3D">
      <w:pPr>
        <w:pStyle w:val="BodyTextCentered"/>
      </w:pPr>
      <w:r w:rsidRPr="00E92A8F">
        <w:rPr>
          <w:noProof/>
          <w:lang w:val="en-US"/>
        </w:rPr>
        <w:drawing>
          <wp:inline distT="0" distB="0" distL="0" distR="0" wp14:anchorId="04A72D0A" wp14:editId="1C7778DB">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rsidR="00DE44CE" w:rsidRPr="00E92A8F" w:rsidRDefault="00DE44CE" w:rsidP="00A95A3D">
      <w:pPr>
        <w:pStyle w:val="BodyTextCentered"/>
        <w:rPr>
          <w:b/>
        </w:rPr>
      </w:pPr>
      <w:r w:rsidRPr="00E92A8F">
        <w:t>© Her Majesty the Queen in Right of Canada</w:t>
      </w:r>
      <w:r w:rsidR="00CC0130" w:rsidRPr="00E92A8F">
        <w:t xml:space="preserve">, </w:t>
      </w:r>
      <w:r w:rsidR="0099202B">
        <w:t>2021</w:t>
      </w:r>
      <w:r w:rsidRPr="00E92A8F">
        <w:br/>
      </w:r>
      <w:r w:rsidR="002103DA" w:rsidRPr="00E92A8F">
        <w:t>ISSN 1919-5044</w:t>
      </w:r>
    </w:p>
    <w:p w:rsidR="00110737" w:rsidRPr="00E92A8F" w:rsidRDefault="00110737" w:rsidP="00A95A3D">
      <w:pPr>
        <w:pStyle w:val="BodyTextBold"/>
      </w:pPr>
      <w:r w:rsidRPr="00E92A8F">
        <w:t>Correct citation for this publication:</w:t>
      </w:r>
      <w:r w:rsidR="00F72451" w:rsidRPr="00E92A8F">
        <w:t xml:space="preserve"> </w:t>
      </w:r>
    </w:p>
    <w:p w:rsidR="00110737" w:rsidRPr="00026FCD" w:rsidRDefault="00110737" w:rsidP="000A6A69">
      <w:pPr>
        <w:pStyle w:val="citation"/>
        <w:rPr>
          <w:lang w:val="fr-CA"/>
        </w:rPr>
      </w:pPr>
      <w:r w:rsidRPr="00E92A8F">
        <w:t xml:space="preserve">Authors, I. Release Year (i.e., </w:t>
      </w:r>
      <w:r w:rsidR="0099202B">
        <w:t>2021</w:t>
      </w:r>
      <w:r w:rsidRPr="00E92A8F">
        <w:t xml:space="preserve">). Title - must be exactly as it appears on the cover page. DFO Can. Sci. </w:t>
      </w:r>
      <w:proofErr w:type="spellStart"/>
      <w:r w:rsidRPr="00E92A8F">
        <w:t>Advis</w:t>
      </w:r>
      <w:proofErr w:type="spellEnd"/>
      <w:r w:rsidRPr="00E92A8F">
        <w:t xml:space="preserve">. </w:t>
      </w:r>
      <w:r w:rsidRPr="00AA2DFC">
        <w:t xml:space="preserve">Sec. Res. Doc. </w:t>
      </w:r>
      <w:r w:rsidR="0099202B">
        <w:t>2021</w:t>
      </w:r>
      <w:r w:rsidR="007D48B3">
        <w:t>/</w:t>
      </w:r>
      <w:proofErr w:type="spellStart"/>
      <w:r w:rsidR="007D48B3">
        <w:t>nnn</w:t>
      </w:r>
      <w:proofErr w:type="spellEnd"/>
      <w:r w:rsidR="007D48B3">
        <w:t>. iv</w:t>
      </w:r>
      <w:r w:rsidR="00E92A8F" w:rsidRPr="00AA2DFC">
        <w:t xml:space="preserve"> </w:t>
      </w:r>
      <w:r w:rsidRPr="00AA2DFC">
        <w:t>+</w:t>
      </w:r>
      <w:r w:rsidR="00E92A8F" w:rsidRPr="00AA2DFC">
        <w:t xml:space="preserve"> </w:t>
      </w:r>
      <w:r w:rsidRPr="00AA2DFC">
        <w:t>xx</w:t>
      </w:r>
      <w:r w:rsidR="00E92A8F" w:rsidRPr="00AA2DFC">
        <w:t xml:space="preserve"> </w:t>
      </w:r>
      <w:r w:rsidR="007F4A85" w:rsidRPr="00AA2DFC">
        <w:t xml:space="preserve">p.  </w:t>
      </w:r>
      <w:r w:rsidR="007F4A85" w:rsidRPr="00026FCD">
        <w:rPr>
          <w:lang w:val="fr-CA"/>
        </w:rPr>
        <w:t xml:space="preserve">- </w:t>
      </w:r>
      <w:r w:rsidRPr="00026FCD">
        <w:rPr>
          <w:lang w:val="fr-CA"/>
        </w:rPr>
        <w:t>Style</w:t>
      </w:r>
      <w:r w:rsidR="00EA1B8A" w:rsidRPr="00026FCD">
        <w:rPr>
          <w:lang w:val="fr-CA"/>
        </w:rPr>
        <w:t>: “</w:t>
      </w:r>
      <w:r w:rsidR="007F4A85" w:rsidRPr="00026FCD">
        <w:rPr>
          <w:lang w:val="fr-CA"/>
        </w:rPr>
        <w:t>citation</w:t>
      </w:r>
      <w:r w:rsidR="00EA1B8A" w:rsidRPr="00026FCD">
        <w:rPr>
          <w:lang w:val="fr-CA"/>
        </w:rPr>
        <w:t>”</w:t>
      </w:r>
      <w:r w:rsidRPr="00026FCD">
        <w:rPr>
          <w:lang w:val="fr-CA"/>
        </w:rPr>
        <w:t xml:space="preserve">. </w:t>
      </w:r>
    </w:p>
    <w:p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rsidR="00EA6C08" w:rsidRPr="00510A5E" w:rsidRDefault="00790384" w:rsidP="005D56F1">
      <w:pPr>
        <w:pStyle w:val="citation-translated"/>
        <w:rPr>
          <w:lang w:val="fr-CA"/>
        </w:rPr>
        <w:sectPr w:rsidR="00EA6C08" w:rsidRPr="00510A5E" w:rsidSect="000B1AEC">
          <w:headerReference w:type="default" r:id="rId17"/>
          <w:footerReference w:type="default" r:id="rId18"/>
          <w:pgSz w:w="12240" w:h="15840" w:code="1"/>
          <w:pgMar w:top="1440" w:right="1440" w:bottom="1440" w:left="1440" w:header="709" w:footer="618" w:gutter="0"/>
          <w:cols w:space="720"/>
          <w:vAlign w:val="center"/>
        </w:sectPr>
      </w:pPr>
      <w:r w:rsidRPr="00A770F7">
        <w:rPr>
          <w:lang w:val="fr-CA"/>
        </w:rPr>
        <w:t>Auteurs, I. Année de publication (c.-à-d.</w:t>
      </w:r>
      <w:r w:rsidR="00E92A8F" w:rsidRPr="00A770F7">
        <w:rPr>
          <w:lang w:val="fr-CA"/>
        </w:rPr>
        <w:t xml:space="preserve"> </w:t>
      </w:r>
      <w:r w:rsidR="007D48B3">
        <w:rPr>
          <w:lang w:val="fr-CA"/>
        </w:rPr>
        <w:t>202</w:t>
      </w:r>
      <w:r w:rsidR="0099202B">
        <w:rPr>
          <w:lang w:val="fr-CA"/>
        </w:rPr>
        <w:t>1</w:t>
      </w:r>
      <w:r w:rsidRPr="00A770F7">
        <w:rPr>
          <w:lang w:val="fr-CA"/>
        </w:rPr>
        <w:t>)</w:t>
      </w:r>
      <w:r w:rsidR="000F04E2">
        <w:rPr>
          <w:lang w:val="fr-CA"/>
        </w:rPr>
        <w:t>.</w:t>
      </w:r>
      <w:r w:rsidRPr="00A770F7">
        <w:rPr>
          <w:lang w:val="fr-CA"/>
        </w:rPr>
        <w:t xml:space="preserve"> Titre – doit correspondre exactement à la page couverture. </w:t>
      </w:r>
      <w:proofErr w:type="spellStart"/>
      <w:r w:rsidRPr="00A770F7">
        <w:rPr>
          <w:lang w:val="fr-CA"/>
        </w:rPr>
        <w:t>Sec</w:t>
      </w:r>
      <w:r w:rsidR="00510A5E">
        <w:rPr>
          <w:lang w:val="fr-CA"/>
        </w:rPr>
        <w:t>r</w:t>
      </w:r>
      <w:proofErr w:type="spellEnd"/>
      <w:r w:rsidR="00510A5E">
        <w:rPr>
          <w:lang w:val="fr-CA"/>
        </w:rPr>
        <w:t xml:space="preserve">. </w:t>
      </w:r>
      <w:proofErr w:type="spellStart"/>
      <w:r w:rsidR="00510A5E">
        <w:rPr>
          <w:lang w:val="fr-CA"/>
        </w:rPr>
        <w:t>can</w:t>
      </w:r>
      <w:proofErr w:type="spellEnd"/>
      <w:r w:rsidR="00510A5E">
        <w:rPr>
          <w:lang w:val="fr-CA"/>
        </w:rPr>
        <w:t xml:space="preserve">. de </w:t>
      </w:r>
      <w:proofErr w:type="spellStart"/>
      <w:r w:rsidR="00510A5E">
        <w:rPr>
          <w:lang w:val="fr-CA"/>
        </w:rPr>
        <w:t>consult</w:t>
      </w:r>
      <w:proofErr w:type="spellEnd"/>
      <w:r w:rsidR="00510A5E">
        <w:rPr>
          <w:lang w:val="fr-CA"/>
        </w:rPr>
        <w:t xml:space="preserve">. </w:t>
      </w:r>
      <w:proofErr w:type="spellStart"/>
      <w:r w:rsidR="00510A5E">
        <w:rPr>
          <w:lang w:val="fr-CA"/>
        </w:rPr>
        <w:t>sci</w:t>
      </w:r>
      <w:proofErr w:type="spellEnd"/>
      <w:r w:rsidR="00510A5E">
        <w:rPr>
          <w:lang w:val="fr-CA"/>
        </w:rPr>
        <w:t>. du MPO.</w:t>
      </w:r>
      <w:r w:rsidRPr="00A770F7">
        <w:rPr>
          <w:lang w:val="fr-CA"/>
        </w:rPr>
        <w:t xml:space="preserve"> Doc. de </w:t>
      </w:r>
      <w:proofErr w:type="spellStart"/>
      <w:r w:rsidRPr="00A770F7">
        <w:rPr>
          <w:lang w:val="fr-CA"/>
        </w:rPr>
        <w:t>rech</w:t>
      </w:r>
      <w:proofErr w:type="spellEnd"/>
      <w:r w:rsidRPr="00A770F7">
        <w:rPr>
          <w:lang w:val="fr-CA"/>
        </w:rPr>
        <w:t xml:space="preserve">. </w:t>
      </w:r>
      <w:r w:rsidR="0099202B" w:rsidRPr="00510A5E">
        <w:rPr>
          <w:lang w:val="fr-CA"/>
        </w:rPr>
        <w:t>2021</w:t>
      </w:r>
      <w:r w:rsidR="007D48B3" w:rsidRPr="00510A5E">
        <w:rPr>
          <w:lang w:val="fr-CA"/>
        </w:rPr>
        <w:t>/</w:t>
      </w:r>
      <w:proofErr w:type="spellStart"/>
      <w:r w:rsidR="007D48B3" w:rsidRPr="00510A5E">
        <w:rPr>
          <w:lang w:val="fr-CA"/>
        </w:rPr>
        <w:t>nnn</w:t>
      </w:r>
      <w:proofErr w:type="spellEnd"/>
      <w:r w:rsidR="007D48B3" w:rsidRPr="00510A5E">
        <w:rPr>
          <w:lang w:val="fr-CA"/>
        </w:rPr>
        <w:t>. iv</w:t>
      </w:r>
      <w:r w:rsidRPr="00510A5E">
        <w:rPr>
          <w:lang w:val="fr-CA"/>
        </w:rPr>
        <w:t xml:space="preserve"> + xx</w:t>
      </w:r>
      <w:r w:rsidR="00E92A8F" w:rsidRPr="00510A5E">
        <w:rPr>
          <w:lang w:val="fr-CA"/>
        </w:rPr>
        <w:t xml:space="preserve"> </w:t>
      </w:r>
      <w:r w:rsidRPr="00510A5E">
        <w:rPr>
          <w:lang w:val="fr-CA"/>
        </w:rPr>
        <w:t xml:space="preserve">p., </w:t>
      </w:r>
      <w:r w:rsidR="007F4A85" w:rsidRPr="00510A5E">
        <w:rPr>
          <w:lang w:val="fr-CA"/>
        </w:rPr>
        <w:t xml:space="preserve">- </w:t>
      </w:r>
      <w:r w:rsidRPr="00510A5E">
        <w:rPr>
          <w:lang w:val="fr-CA"/>
        </w:rPr>
        <w:t>Style</w:t>
      </w:r>
      <w:r w:rsidR="00EA1B8A" w:rsidRPr="00510A5E">
        <w:rPr>
          <w:lang w:val="fr-CA"/>
        </w:rPr>
        <w:t>:</w:t>
      </w:r>
      <w:r w:rsidR="00EF180A" w:rsidRPr="00510A5E">
        <w:rPr>
          <w:lang w:val="fr-CA"/>
        </w:rPr>
        <w:t xml:space="preserve"> “</w:t>
      </w:r>
      <w:r w:rsidRPr="00510A5E">
        <w:rPr>
          <w:lang w:val="fr-CA"/>
        </w:rPr>
        <w:t>citation</w:t>
      </w:r>
      <w:r w:rsidR="007F4A85" w:rsidRPr="00510A5E">
        <w:rPr>
          <w:lang w:val="fr-CA"/>
        </w:rPr>
        <w:t xml:space="preserve"> – </w:t>
      </w:r>
      <w:proofErr w:type="spellStart"/>
      <w:r w:rsidR="007F4A85" w:rsidRPr="00510A5E">
        <w:rPr>
          <w:lang w:val="fr-CA"/>
        </w:rPr>
        <w:t>translated</w:t>
      </w:r>
      <w:proofErr w:type="spellEnd"/>
      <w:r w:rsidR="00EF180A" w:rsidRPr="00510A5E">
        <w:rPr>
          <w:lang w:val="fr-CA"/>
        </w:rPr>
        <w:t>”</w:t>
      </w:r>
      <w:r w:rsidR="005D56F1" w:rsidRPr="00510A5E">
        <w:rPr>
          <w:lang w:val="fr-CA"/>
        </w:rPr>
        <w:t>.</w:t>
      </w:r>
    </w:p>
    <w:p w:rsidR="00C97AE0" w:rsidRPr="00510A5E" w:rsidRDefault="00120C4A" w:rsidP="007F4A85">
      <w:pPr>
        <w:pStyle w:val="TABLEOFCONTENTS"/>
        <w:rPr>
          <w:lang w:val="fr-CA"/>
        </w:rPr>
      </w:pPr>
      <w:r w:rsidRPr="00510A5E">
        <w:rPr>
          <w:lang w:val="fr-CA"/>
        </w:rPr>
        <w:lastRenderedPageBreak/>
        <w:t>TABLE OF CONTENTS</w:t>
      </w:r>
    </w:p>
    <w:p w:rsidR="00A0385C" w:rsidRPr="00510A5E" w:rsidRDefault="00A0385C" w:rsidP="00A0385C">
      <w:pPr>
        <w:pStyle w:val="TOC1"/>
        <w:rPr>
          <w:rFonts w:asciiTheme="minorHAnsi" w:eastAsiaTheme="minorEastAsia" w:hAnsiTheme="minorHAnsi" w:cstheme="minorBidi"/>
          <w:noProof/>
          <w:szCs w:val="22"/>
          <w:lang w:val="fr-CA"/>
        </w:rPr>
      </w:pPr>
      <w:r>
        <w:rPr>
          <w:rFonts w:cs="Arial"/>
        </w:rPr>
        <w:fldChar w:fldCharType="begin"/>
      </w:r>
      <w:r w:rsidRPr="00510A5E">
        <w:rPr>
          <w:rFonts w:cs="Arial"/>
          <w:lang w:val="fr-CA"/>
        </w:rPr>
        <w:instrText xml:space="preserve"> TOC \o "1-3" \h \z \u </w:instrText>
      </w:r>
      <w:r>
        <w:rPr>
          <w:rFonts w:cs="Arial"/>
        </w:rPr>
        <w:fldChar w:fldCharType="separate"/>
      </w:r>
      <w:hyperlink w:anchor="_Toc30597181" w:history="1">
        <w:r w:rsidRPr="00510A5E">
          <w:rPr>
            <w:rStyle w:val="Hyperlink"/>
            <w:noProof/>
            <w:lang w:val="fr-CA"/>
          </w:rPr>
          <w:t>ABSTRACT</w:t>
        </w:r>
        <w:r w:rsidRPr="00510A5E">
          <w:rPr>
            <w:noProof/>
            <w:webHidden/>
            <w:lang w:val="fr-CA"/>
          </w:rPr>
          <w:tab/>
        </w:r>
        <w:r>
          <w:rPr>
            <w:noProof/>
            <w:webHidden/>
          </w:rPr>
          <w:fldChar w:fldCharType="begin"/>
        </w:r>
        <w:r w:rsidRPr="00510A5E">
          <w:rPr>
            <w:noProof/>
            <w:webHidden/>
            <w:lang w:val="fr-CA"/>
          </w:rPr>
          <w:instrText xml:space="preserve"> PAGEREF _Toc30597181 \h </w:instrText>
        </w:r>
        <w:r>
          <w:rPr>
            <w:noProof/>
            <w:webHidden/>
          </w:rPr>
        </w:r>
        <w:r>
          <w:rPr>
            <w:noProof/>
            <w:webHidden/>
          </w:rPr>
          <w:fldChar w:fldCharType="separate"/>
        </w:r>
        <w:r w:rsidR="004D553E" w:rsidRPr="00510A5E">
          <w:rPr>
            <w:caps w:val="0"/>
            <w:noProof/>
            <w:webHidden/>
            <w:lang w:val="fr-CA"/>
          </w:rPr>
          <w:t>iv</w:t>
        </w:r>
        <w:r>
          <w:rPr>
            <w:noProof/>
            <w:webHidden/>
          </w:rPr>
          <w:fldChar w:fldCharType="end"/>
        </w:r>
      </w:hyperlink>
    </w:p>
    <w:p w:rsidR="00A0385C" w:rsidRDefault="00701607" w:rsidP="00A0385C">
      <w:pPr>
        <w:pStyle w:val="TOC1"/>
        <w:rPr>
          <w:rFonts w:asciiTheme="minorHAnsi" w:eastAsiaTheme="minorEastAsia" w:hAnsiTheme="minorHAnsi" w:cstheme="minorBidi"/>
          <w:noProof/>
          <w:szCs w:val="22"/>
        </w:rPr>
      </w:pPr>
      <w:hyperlink w:anchor="_Toc30597182" w:history="1">
        <w:r w:rsidR="00A0385C" w:rsidRPr="00D16B93">
          <w:rPr>
            <w:rStyle w:val="Hyperlink"/>
            <w:noProof/>
          </w:rPr>
          <w:t>INTRODUCTION</w:t>
        </w:r>
        <w:r w:rsidR="00A0385C">
          <w:rPr>
            <w:noProof/>
            <w:webHidden/>
          </w:rPr>
          <w:tab/>
        </w:r>
        <w:r w:rsidR="00A0385C">
          <w:rPr>
            <w:noProof/>
            <w:webHidden/>
          </w:rPr>
          <w:fldChar w:fldCharType="begin"/>
        </w:r>
        <w:r w:rsidR="00A0385C">
          <w:rPr>
            <w:noProof/>
            <w:webHidden/>
          </w:rPr>
          <w:instrText xml:space="preserve"> PAGEREF _Toc30597182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rsidR="00A0385C" w:rsidRDefault="00701607" w:rsidP="00A0385C">
      <w:pPr>
        <w:pStyle w:val="TOC1"/>
        <w:rPr>
          <w:rFonts w:asciiTheme="minorHAnsi" w:eastAsiaTheme="minorEastAsia" w:hAnsiTheme="minorHAnsi" w:cstheme="minorBidi"/>
          <w:noProof/>
          <w:szCs w:val="22"/>
        </w:rPr>
      </w:pPr>
      <w:hyperlink w:anchor="_Toc30597183" w:history="1">
        <w:r w:rsidR="00A0385C" w:rsidRPr="00D16B93">
          <w:rPr>
            <w:rStyle w:val="Hyperlink"/>
            <w:noProof/>
          </w:rPr>
          <w:t>Other headings as appropriate</w:t>
        </w:r>
        <w:r w:rsidR="00A0385C">
          <w:rPr>
            <w:noProof/>
            <w:webHidden/>
          </w:rPr>
          <w:tab/>
        </w:r>
        <w:r w:rsidR="00A0385C">
          <w:rPr>
            <w:noProof/>
            <w:webHidden/>
          </w:rPr>
          <w:fldChar w:fldCharType="begin"/>
        </w:r>
        <w:r w:rsidR="00A0385C">
          <w:rPr>
            <w:noProof/>
            <w:webHidden/>
          </w:rPr>
          <w:instrText xml:space="preserve"> PAGEREF _Toc30597183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rsidR="00A0385C" w:rsidRDefault="00701607" w:rsidP="00A0385C">
      <w:pPr>
        <w:pStyle w:val="TOC1"/>
        <w:rPr>
          <w:rFonts w:asciiTheme="minorHAnsi" w:eastAsiaTheme="minorEastAsia" w:hAnsiTheme="minorHAnsi" w:cstheme="minorBidi"/>
          <w:noProof/>
          <w:szCs w:val="22"/>
        </w:rPr>
      </w:pPr>
      <w:hyperlink w:anchor="_Toc30597184" w:history="1">
        <w:r w:rsidR="00A0385C" w:rsidRPr="00D16B93">
          <w:rPr>
            <w:rStyle w:val="Hyperlink"/>
            <w:noProof/>
          </w:rPr>
          <w:t>REFERENCES CITED</w:t>
        </w:r>
        <w:r w:rsidR="00A0385C">
          <w:rPr>
            <w:noProof/>
            <w:webHidden/>
          </w:rPr>
          <w:tab/>
        </w:r>
        <w:r w:rsidR="00A0385C">
          <w:rPr>
            <w:noProof/>
            <w:webHidden/>
          </w:rPr>
          <w:fldChar w:fldCharType="begin"/>
        </w:r>
        <w:r w:rsidR="00A0385C">
          <w:rPr>
            <w:noProof/>
            <w:webHidden/>
          </w:rPr>
          <w:instrText xml:space="preserve"> PAGEREF _Toc30597184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rsidR="00A0385C" w:rsidRDefault="00701607" w:rsidP="00A0385C">
      <w:pPr>
        <w:pStyle w:val="TOC1"/>
        <w:rPr>
          <w:rFonts w:asciiTheme="minorHAnsi" w:eastAsiaTheme="minorEastAsia" w:hAnsiTheme="minorHAnsi" w:cstheme="minorBidi"/>
          <w:noProof/>
          <w:szCs w:val="22"/>
        </w:rPr>
      </w:pPr>
      <w:hyperlink w:anchor="_Toc30597185" w:history="1">
        <w:r w:rsidR="00A0385C" w:rsidRPr="00D16B93">
          <w:rPr>
            <w:rStyle w:val="Hyperlink"/>
            <w:noProof/>
          </w:rPr>
          <w:t>APPENDIX (OR APPENDICES)</w:t>
        </w:r>
        <w:r w:rsidR="00A0385C">
          <w:rPr>
            <w:noProof/>
            <w:webHidden/>
          </w:rPr>
          <w:tab/>
        </w:r>
        <w:r w:rsidR="00A0385C">
          <w:rPr>
            <w:noProof/>
            <w:webHidden/>
          </w:rPr>
          <w:fldChar w:fldCharType="begin"/>
        </w:r>
        <w:r w:rsidR="00A0385C">
          <w:rPr>
            <w:noProof/>
            <w:webHidden/>
          </w:rPr>
          <w:instrText xml:space="preserve"> PAGEREF _Toc30597185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rsidR="00A0385C" w:rsidRDefault="00701607">
      <w:pPr>
        <w:pStyle w:val="TOC2"/>
        <w:rPr>
          <w:rFonts w:asciiTheme="minorHAnsi" w:eastAsiaTheme="minorEastAsia" w:hAnsiTheme="minorHAnsi" w:cstheme="minorBidi"/>
          <w:caps w:val="0"/>
          <w:noProof/>
          <w:szCs w:val="22"/>
        </w:rPr>
      </w:pPr>
      <w:hyperlink w:anchor="_Toc30597186" w:history="1">
        <w:r w:rsidR="00A0385C" w:rsidRPr="00D16B93">
          <w:rPr>
            <w:rStyle w:val="Hyperlink"/>
            <w:noProof/>
          </w:rPr>
          <w:t>TOOLKIT</w:t>
        </w:r>
        <w:r w:rsidR="00A0385C">
          <w:rPr>
            <w:noProof/>
            <w:webHidden/>
          </w:rPr>
          <w:tab/>
        </w:r>
        <w:r w:rsidR="00A0385C">
          <w:rPr>
            <w:noProof/>
            <w:webHidden/>
          </w:rPr>
          <w:fldChar w:fldCharType="begin"/>
        </w:r>
        <w:r w:rsidR="00A0385C">
          <w:rPr>
            <w:noProof/>
            <w:webHidden/>
          </w:rPr>
          <w:instrText xml:space="preserve"> PAGEREF _Toc30597186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rsidR="00A0385C" w:rsidRDefault="00701607">
      <w:pPr>
        <w:pStyle w:val="TOC2"/>
        <w:rPr>
          <w:rFonts w:asciiTheme="minorHAnsi" w:eastAsiaTheme="minorEastAsia" w:hAnsiTheme="minorHAnsi" w:cstheme="minorBidi"/>
          <w:caps w:val="0"/>
          <w:noProof/>
          <w:szCs w:val="22"/>
        </w:rPr>
      </w:pPr>
      <w:hyperlink w:anchor="_Toc30597187" w:history="1">
        <w:r w:rsidR="00A0385C" w:rsidRPr="00D16B93">
          <w:rPr>
            <w:rStyle w:val="Hyperlink"/>
            <w:noProof/>
          </w:rPr>
          <w:t>LAYOUT REQUIREMENTS (FORMATTING AND STYLES)</w:t>
        </w:r>
        <w:r w:rsidR="00A0385C">
          <w:rPr>
            <w:noProof/>
            <w:webHidden/>
          </w:rPr>
          <w:tab/>
        </w:r>
        <w:r w:rsidR="00A0385C">
          <w:rPr>
            <w:noProof/>
            <w:webHidden/>
          </w:rPr>
          <w:fldChar w:fldCharType="begin"/>
        </w:r>
        <w:r w:rsidR="00A0385C">
          <w:rPr>
            <w:noProof/>
            <w:webHidden/>
          </w:rPr>
          <w:instrText xml:space="preserve"> PAGEREF _Toc30597187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rsidR="00A0385C" w:rsidRDefault="00701607" w:rsidP="00A0385C">
      <w:pPr>
        <w:pStyle w:val="TOC1"/>
        <w:rPr>
          <w:rFonts w:asciiTheme="minorHAnsi" w:eastAsiaTheme="minorEastAsia" w:hAnsiTheme="minorHAnsi" w:cstheme="minorBidi"/>
          <w:noProof/>
          <w:szCs w:val="22"/>
        </w:rPr>
      </w:pPr>
      <w:hyperlink w:anchor="_Toc30597188" w:history="1">
        <w:r w:rsidR="00A0385C" w:rsidRPr="00D16B93">
          <w:rPr>
            <w:rStyle w:val="Hyperlink"/>
            <w:noProof/>
          </w:rPr>
          <w:t>HEADING 1: ARIAL, SIZE 12, BOLD, CENTERED, ALL CAPS,  PARAGRAPH SPACING 18 PT (0.25 IN, 0.63 CM) BEFORE AND 6 PT (0.08 IN, 0.21 CM) AFTER</w:t>
        </w:r>
        <w:r w:rsidR="00A0385C">
          <w:rPr>
            <w:noProof/>
            <w:webHidden/>
          </w:rPr>
          <w:tab/>
        </w:r>
        <w:r w:rsidR="00A0385C">
          <w:rPr>
            <w:noProof/>
            <w:webHidden/>
          </w:rPr>
          <w:fldChar w:fldCharType="begin"/>
        </w:r>
        <w:r w:rsidR="00A0385C">
          <w:rPr>
            <w:noProof/>
            <w:webHidden/>
          </w:rPr>
          <w:instrText xml:space="preserve"> PAGEREF _Toc30597188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rsidR="00A0385C" w:rsidRDefault="00701607">
      <w:pPr>
        <w:pStyle w:val="TOC2"/>
        <w:rPr>
          <w:rFonts w:asciiTheme="minorHAnsi" w:eastAsiaTheme="minorEastAsia" w:hAnsiTheme="minorHAnsi" w:cstheme="minorBidi"/>
          <w:caps w:val="0"/>
          <w:noProof/>
          <w:szCs w:val="22"/>
        </w:rPr>
      </w:pPr>
      <w:hyperlink w:anchor="_Toc30597189" w:history="1">
        <w:r w:rsidR="00A0385C" w:rsidRPr="00D16B93">
          <w:rPr>
            <w:rStyle w:val="Hyperlink"/>
            <w:noProof/>
          </w:rPr>
          <w:t>HEADING 2: ARIAL, SIZE 12, BOLD, LEFT ALIGNED, ALL CAPS,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_Toc30597189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rsidR="00A0385C" w:rsidRDefault="00701607">
      <w:pPr>
        <w:pStyle w:val="TOC3"/>
        <w:tabs>
          <w:tab w:val="right" w:leader="dot" w:pos="9350"/>
        </w:tabs>
        <w:rPr>
          <w:rFonts w:asciiTheme="minorHAnsi" w:eastAsiaTheme="minorEastAsia" w:hAnsiTheme="minorHAnsi" w:cstheme="minorBidi"/>
          <w:noProof/>
        </w:rPr>
      </w:pPr>
      <w:hyperlink w:anchor="_Toc30597190" w:history="1">
        <w:r w:rsidR="00A0385C" w:rsidRPr="00D16B93">
          <w:rPr>
            <w:rStyle w:val="Hyperlink"/>
            <w:noProof/>
            <w:lang w:val="en-CA"/>
          </w:rPr>
          <w:t>Heading 3: Arial, size 12, bold, left-aligned,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_Toc30597190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rsidR="000F2369" w:rsidRPr="00E92A8F" w:rsidRDefault="00A0385C" w:rsidP="00A0385C">
      <w:pPr>
        <w:pStyle w:val="TOC1"/>
        <w:rPr>
          <w:sz w:val="6"/>
          <w:szCs w:val="6"/>
        </w:rPr>
      </w:pPr>
      <w:r>
        <w:rPr>
          <w:rFonts w:cs="Arial"/>
        </w:rPr>
        <w:fldChar w:fldCharType="end"/>
      </w:r>
      <w:r w:rsidR="00120C4A" w:rsidRPr="00E92A8F">
        <w:br w:type="page"/>
      </w:r>
    </w:p>
    <w:p w:rsidR="00A95A3D" w:rsidRDefault="003D0997" w:rsidP="00234B44">
      <w:pPr>
        <w:pStyle w:val="Heading1"/>
      </w:pPr>
      <w:bookmarkStart w:id="0" w:name="_Toc30597181"/>
      <w:r>
        <w:lastRenderedPageBreak/>
        <w:t>ABSTRACT</w:t>
      </w:r>
      <w:bookmarkEnd w:id="0"/>
    </w:p>
    <w:p w:rsidR="008A0D1F" w:rsidRDefault="00323AAE" w:rsidP="000F2020">
      <w:pPr>
        <w:pStyle w:val="BodyText"/>
        <w:rPr>
          <w:lang w:val="en-CA"/>
        </w:rPr>
      </w:pPr>
      <w:r>
        <w:rPr>
          <w:lang w:val="en-CA"/>
        </w:rPr>
        <w:t>MANDATORY</w:t>
      </w:r>
    </w:p>
    <w:p w:rsidR="00323AAE" w:rsidRPr="00E92A8F" w:rsidRDefault="00323AAE" w:rsidP="00323AAE">
      <w:pPr>
        <w:pStyle w:val="BodyText"/>
        <w:rPr>
          <w:szCs w:val="22"/>
          <w:lang w:val="en-CA"/>
        </w:rPr>
      </w:pPr>
      <w:r w:rsidRPr="00E92A8F">
        <w:t xml:space="preserve">The Abstract </w:t>
      </w:r>
      <w:r>
        <w:t>is</w:t>
      </w:r>
      <w:r w:rsidRPr="00E92A8F">
        <w:t xml:space="preserve"> mandatory.  </w:t>
      </w:r>
      <w:r w:rsidRPr="00E92A8F">
        <w:rPr>
          <w:lang w:val="en-CA"/>
        </w:rPr>
        <w:t xml:space="preserve">This section will be posted in HTML format on the CSAS website followed by the link to the full </w:t>
      </w:r>
      <w:r>
        <w:rPr>
          <w:lang w:val="en-CA"/>
        </w:rPr>
        <w:t>PDF version of the publication.</w:t>
      </w:r>
    </w:p>
    <w:p w:rsidR="00323AAE" w:rsidRPr="00E92A8F" w:rsidRDefault="00323AAE" w:rsidP="00323AAE">
      <w:pPr>
        <w:pStyle w:val="BodyText"/>
        <w:rPr>
          <w:b/>
          <w:lang w:val="en-CA"/>
        </w:rPr>
      </w:pPr>
      <w:r w:rsidRPr="00E92A8F">
        <w:rPr>
          <w:b/>
          <w:lang w:val="en-CA"/>
        </w:rPr>
        <w:t>The Abstract must not be more th</w:t>
      </w:r>
      <w:r w:rsidR="00C74E62">
        <w:rPr>
          <w:b/>
          <w:lang w:val="en-CA"/>
        </w:rPr>
        <w:t>an ½ a page (roughly 400 words)</w:t>
      </w:r>
    </w:p>
    <w:p w:rsidR="00120C4A" w:rsidRPr="0062299B" w:rsidRDefault="00120C4A" w:rsidP="000F2020">
      <w:pPr>
        <w:pStyle w:val="BodyText"/>
        <w:rPr>
          <w:lang w:val="en-CA"/>
        </w:rPr>
      </w:pPr>
    </w:p>
    <w:p w:rsidR="00D1629E" w:rsidRPr="0062299B" w:rsidRDefault="00D1629E" w:rsidP="00604E89">
      <w:pPr>
        <w:rPr>
          <w:szCs w:val="22"/>
          <w:lang w:val="en-CA"/>
        </w:rPr>
        <w:sectPr w:rsidR="00D1629E" w:rsidRPr="0062299B" w:rsidSect="00DA68D4">
          <w:headerReference w:type="default" r:id="rId19"/>
          <w:footerReference w:type="default" r:id="rId20"/>
          <w:pgSz w:w="12240" w:h="15840"/>
          <w:pgMar w:top="1440" w:right="1440" w:bottom="1440" w:left="1440" w:header="720" w:footer="619" w:gutter="0"/>
          <w:pgNumType w:fmt="lowerRoman" w:start="3"/>
          <w:cols w:space="720"/>
        </w:sectPr>
      </w:pPr>
    </w:p>
    <w:p w:rsidR="00234B44" w:rsidRPr="005C12B5" w:rsidRDefault="00234B44" w:rsidP="00234B44">
      <w:pPr>
        <w:pStyle w:val="Heading1"/>
      </w:pPr>
      <w:bookmarkStart w:id="1" w:name="_Toc511737216"/>
      <w:bookmarkStart w:id="2" w:name="_Toc30597182"/>
      <w:r w:rsidRPr="005C12B5">
        <w:lastRenderedPageBreak/>
        <w:t>INTRODUCTION</w:t>
      </w:r>
      <w:bookmarkEnd w:id="1"/>
      <w:bookmarkEnd w:id="2"/>
    </w:p>
    <w:p w:rsidR="00234B44" w:rsidRPr="003906A7" w:rsidRDefault="00234B44" w:rsidP="003906A7">
      <w:pPr>
        <w:pStyle w:val="BodyText"/>
      </w:pPr>
      <w:r w:rsidRPr="003906A7">
        <w:t>Introduction is not ma</w:t>
      </w:r>
      <w:r w:rsidR="002F11DB" w:rsidRPr="003906A7">
        <w:t xml:space="preserve">ndatory, but when available, </w:t>
      </w:r>
      <w:r w:rsidRPr="003906A7">
        <w:t>it begins on page 1</w:t>
      </w:r>
    </w:p>
    <w:p w:rsidR="002F11DB" w:rsidRPr="00AA2DFC" w:rsidRDefault="002F11DB" w:rsidP="002F11DB">
      <w:pPr>
        <w:pStyle w:val="Heading1"/>
      </w:pPr>
      <w:bookmarkStart w:id="3" w:name="_Toc30597183"/>
      <w:r w:rsidRPr="00AA2DFC">
        <w:t>Other headings as appropriate</w:t>
      </w:r>
      <w:bookmarkEnd w:id="3"/>
    </w:p>
    <w:p w:rsidR="003906A7" w:rsidRDefault="003906A7" w:rsidP="003906A7">
      <w:pPr>
        <w:pStyle w:val="BodyText"/>
        <w:rPr>
          <w:b/>
          <w:caps/>
          <w:lang w:val="en"/>
        </w:rPr>
      </w:pPr>
      <w:r w:rsidRPr="00AA2DFC">
        <w:rPr>
          <w:bCs/>
          <w:lang w:val="en"/>
        </w:rPr>
        <w:t xml:space="preserve">Research Documents </w:t>
      </w:r>
      <w:r w:rsidRPr="00AA2DFC">
        <w:rPr>
          <w:lang w:val="en"/>
        </w:rPr>
        <w:t>explain technical information and data to support the advice. Other headings may include: Methods, Results &amp; Discussion. These headings are optional and context dependent.</w:t>
      </w:r>
    </w:p>
    <w:p w:rsidR="00B63F18" w:rsidRPr="00E92A8F" w:rsidRDefault="00D477DC" w:rsidP="00234B44">
      <w:pPr>
        <w:pStyle w:val="Heading1"/>
      </w:pPr>
      <w:bookmarkStart w:id="4" w:name="_Toc30597184"/>
      <w:r w:rsidRPr="00E92A8F">
        <w:t>REFERENCES CITED</w:t>
      </w:r>
      <w:bookmarkEnd w:id="4"/>
    </w:p>
    <w:p w:rsidR="00B8433F" w:rsidRPr="007D48B3" w:rsidRDefault="00B63F18" w:rsidP="000F2020">
      <w:pPr>
        <w:pStyle w:val="BodyText"/>
        <w:rPr>
          <w:rStyle w:val="Hyperlink"/>
        </w:rPr>
      </w:pPr>
      <w:r w:rsidRPr="00E92A8F">
        <w:t xml:space="preserve">Reference citations must follow the </w:t>
      </w:r>
      <w:r w:rsidR="007D48B3">
        <w:rPr>
          <w:i/>
        </w:rPr>
        <w:fldChar w:fldCharType="begin"/>
      </w:r>
      <w:r w:rsidR="007D48B3">
        <w:rPr>
          <w:i/>
        </w:rPr>
        <w:instrText xml:space="preserve"> HYPERLINK "https://waves-vagues.dfo-mpo.gc.ca/Library/333125.pdf" </w:instrText>
      </w:r>
      <w:r w:rsidR="007D48B3">
        <w:rPr>
          <w:i/>
        </w:rPr>
        <w:fldChar w:fldCharType="separate"/>
      </w:r>
      <w:r w:rsidRPr="007D48B3">
        <w:rPr>
          <w:rStyle w:val="Hyperlink"/>
          <w:i/>
        </w:rPr>
        <w:t>Guide for the Production of Fisheries and Oceans Canada Reports</w:t>
      </w:r>
      <w:r w:rsidR="00B8433F" w:rsidRPr="007D48B3">
        <w:rPr>
          <w:rStyle w:val="Hyperlink"/>
        </w:rPr>
        <w:t>.</w:t>
      </w:r>
    </w:p>
    <w:p w:rsidR="004208FC" w:rsidRPr="004208FC" w:rsidRDefault="007D48B3" w:rsidP="004208FC">
      <w:pPr>
        <w:pStyle w:val="citation"/>
      </w:pPr>
      <w:r>
        <w:rPr>
          <w:i/>
          <w:szCs w:val="20"/>
          <w:lang w:val="en-US"/>
        </w:rPr>
        <w:fldChar w:fldCharType="end"/>
      </w:r>
      <w:r w:rsidR="004208FC">
        <w:rPr>
          <w:lang w:val="en-US"/>
        </w:rPr>
        <w:t>Style “c</w:t>
      </w:r>
      <w:proofErr w:type="spellStart"/>
      <w:r w:rsidR="004208FC" w:rsidRPr="004208FC">
        <w:t>itation</w:t>
      </w:r>
      <w:proofErr w:type="spellEnd"/>
      <w:r w:rsidR="004208FC">
        <w:t>”</w:t>
      </w:r>
    </w:p>
    <w:p w:rsidR="00C725C7" w:rsidRPr="00E92A8F" w:rsidRDefault="007D48B3" w:rsidP="00234B44">
      <w:pPr>
        <w:pStyle w:val="Heading1"/>
      </w:pPr>
      <w:bookmarkStart w:id="5" w:name="_Toc30597185"/>
      <w:r w:rsidRPr="00E92A8F">
        <w:rPr>
          <w:caps w:val="0"/>
        </w:rPr>
        <w:t>APPENDI</w:t>
      </w:r>
      <w:r>
        <w:rPr>
          <w:caps w:val="0"/>
        </w:rPr>
        <w:t>X (OR APPENDICES)</w:t>
      </w:r>
      <w:bookmarkEnd w:id="5"/>
    </w:p>
    <w:p w:rsidR="00C725C7" w:rsidRPr="00E92A8F" w:rsidRDefault="00C725C7" w:rsidP="00C725C7">
      <w:pPr>
        <w:rPr>
          <w:lang w:val="en-CA"/>
        </w:rPr>
      </w:pPr>
      <w:r w:rsidRPr="00E92A8F">
        <w:rPr>
          <w:lang w:val="en-CA"/>
        </w:rPr>
        <w:t>All appendices must be formatted using styles and tables and figures should all have captions.</w:t>
      </w:r>
    </w:p>
    <w:p w:rsidR="003905D8" w:rsidRPr="00E92A8F" w:rsidRDefault="003905D8">
      <w:pPr>
        <w:spacing w:before="0" w:after="0"/>
        <w:rPr>
          <w:rFonts w:ascii="Arial Bold" w:hAnsi="Arial Bold"/>
          <w:b/>
          <w:caps/>
          <w:sz w:val="24"/>
          <w:szCs w:val="24"/>
        </w:rPr>
      </w:pPr>
      <w:r w:rsidRPr="00E92A8F">
        <w:br w:type="page"/>
      </w:r>
    </w:p>
    <w:p w:rsidR="00D153CA" w:rsidRPr="00E92A8F" w:rsidRDefault="00D153CA" w:rsidP="006B6B66">
      <w:pPr>
        <w:pStyle w:val="Heading2"/>
      </w:pPr>
      <w:bookmarkStart w:id="6" w:name="_Toc30597186"/>
      <w:bookmarkStart w:id="7" w:name="_Toc436317658"/>
      <w:r>
        <w:lastRenderedPageBreak/>
        <w:t>TOOLKIT</w:t>
      </w:r>
      <w:bookmarkEnd w:id="6"/>
    </w:p>
    <w:p w:rsidR="00D153CA" w:rsidRPr="006B6B66" w:rsidRDefault="00D153CA" w:rsidP="00D153CA">
      <w:pPr>
        <w:rPr>
          <w:lang w:val="en-CA"/>
        </w:rPr>
      </w:pPr>
      <w:r w:rsidRPr="006B6B66">
        <w:rPr>
          <w:lang w:val="en-CA"/>
        </w:rPr>
        <w:t xml:space="preserve">Further instructions on formatting can be found in the </w:t>
      </w:r>
      <w:hyperlink r:id="rId21" w:history="1">
        <w:r w:rsidRPr="006B6B66">
          <w:rPr>
            <w:rStyle w:val="Hyperlink"/>
            <w:lang w:val="en-CA"/>
          </w:rPr>
          <w:t>CSAS Publications Toolkit</w:t>
        </w:r>
      </w:hyperlink>
      <w:r w:rsidRPr="006B6B66">
        <w:rPr>
          <w:lang w:val="en-CA"/>
        </w:rPr>
        <w:t xml:space="preserve"> located on the CSAS Intranet site.</w:t>
      </w:r>
    </w:p>
    <w:p w:rsidR="00704395" w:rsidRPr="005C12B5" w:rsidRDefault="00704395" w:rsidP="006B6B66">
      <w:pPr>
        <w:pStyle w:val="Heading2"/>
      </w:pPr>
      <w:bookmarkStart w:id="8" w:name="_Toc30597187"/>
      <w:r>
        <w:t>L</w:t>
      </w:r>
      <w:r w:rsidRPr="006B6B66">
        <w:rPr>
          <w:rStyle w:val="Heading2Char"/>
        </w:rPr>
        <w:t>AYOUT REQUIREMENTS (FORMAT</w:t>
      </w:r>
      <w:r w:rsidR="0014547A" w:rsidRPr="006B6B66">
        <w:rPr>
          <w:rStyle w:val="Heading2Char"/>
        </w:rPr>
        <w:t>T</w:t>
      </w:r>
      <w:r w:rsidRPr="006B6B66">
        <w:rPr>
          <w:rStyle w:val="Heading2Char"/>
        </w:rPr>
        <w:t>ING AND STYLES)</w:t>
      </w:r>
      <w:bookmarkEnd w:id="7"/>
      <w:bookmarkEnd w:id="8"/>
    </w:p>
    <w:p w:rsidR="00A95A3D" w:rsidRDefault="00A95A3D" w:rsidP="00234B44">
      <w:pPr>
        <w:pStyle w:val="Heading1"/>
      </w:pPr>
      <w:bookmarkStart w:id="9" w:name="_Toc436813134"/>
      <w:bookmarkStart w:id="10" w:name="_Toc30597188"/>
      <w:r>
        <w:t>HEADING 1: A</w:t>
      </w:r>
      <w:r w:rsidRPr="00281BE0">
        <w:t xml:space="preserve">RIAL, SIZE 12, BOLD, </w:t>
      </w:r>
      <w:r>
        <w:t>CENTERED</w:t>
      </w:r>
      <w:r w:rsidRPr="00281BE0">
        <w:t>, ALL CAPS,</w:t>
      </w:r>
      <w:r>
        <w:t xml:space="preserve"> </w:t>
      </w:r>
      <w:r>
        <w:br/>
      </w:r>
      <w:r w:rsidRPr="00281BE0">
        <w:t>PARAGRAPH SPACING</w:t>
      </w:r>
      <w:r>
        <w:t xml:space="preserve"> 18 PT (0.25 IN, 0.63 CM)</w:t>
      </w:r>
      <w:r w:rsidRPr="00281BE0">
        <w:t xml:space="preserve"> BEFORE AND </w:t>
      </w:r>
      <w:r>
        <w:t>6 PT (0.08 IN, 0.21 CM)</w:t>
      </w:r>
      <w:r w:rsidRPr="00281BE0">
        <w:t xml:space="preserve"> AFTER</w:t>
      </w:r>
      <w:bookmarkEnd w:id="9"/>
      <w:bookmarkEnd w:id="10"/>
    </w:p>
    <w:p w:rsidR="00A95A3D" w:rsidRPr="005C12B5" w:rsidRDefault="00A95A3D" w:rsidP="00A95A3D">
      <w:pPr>
        <w:pStyle w:val="Heading2"/>
      </w:pPr>
      <w:bookmarkStart w:id="11" w:name="_Toc436813135"/>
      <w:bookmarkStart w:id="12" w:name="_Toc30597189"/>
      <w:r w:rsidRPr="005C12B5">
        <w:rPr>
          <w:caps w:val="0"/>
        </w:rPr>
        <w:t>HEADING 2: ARIAL, SIZE</w:t>
      </w:r>
      <w:r>
        <w:rPr>
          <w:caps w:val="0"/>
        </w:rPr>
        <w:t xml:space="preserve"> </w:t>
      </w:r>
      <w:r w:rsidRPr="005C12B5">
        <w:rPr>
          <w:caps w:val="0"/>
        </w:rPr>
        <w:t>12, BOLD, LEFT ALIGNED</w:t>
      </w:r>
      <w:r>
        <w:rPr>
          <w:caps w:val="0"/>
        </w:rPr>
        <w:t xml:space="preserve">, </w:t>
      </w:r>
      <w:r w:rsidRPr="005C12B5">
        <w:rPr>
          <w:caps w:val="0"/>
        </w:rPr>
        <w:t>ALL CAPS,</w:t>
      </w:r>
      <w:r>
        <w:rPr>
          <w:caps w:val="0"/>
        </w:rPr>
        <w:t xml:space="preserve"> PARAGRAPH SPACING</w:t>
      </w:r>
      <w:r w:rsidRPr="005C12B5">
        <w:rPr>
          <w:caps w:val="0"/>
        </w:rPr>
        <w:t xml:space="preserve"> </w:t>
      </w:r>
      <w:r>
        <w:rPr>
          <w:caps w:val="0"/>
        </w:rPr>
        <w:t>12 PT (0.17 IN, 0.42 CM)</w:t>
      </w:r>
      <w:r w:rsidRPr="005C12B5">
        <w:rPr>
          <w:caps w:val="0"/>
        </w:rPr>
        <w:t xml:space="preserve"> BEFORE AND </w:t>
      </w:r>
      <w:r>
        <w:rPr>
          <w:caps w:val="0"/>
        </w:rPr>
        <w:t>6 PT (0.08 IN, 0.21 CM)</w:t>
      </w:r>
      <w:r w:rsidRPr="005C12B5">
        <w:rPr>
          <w:caps w:val="0"/>
        </w:rPr>
        <w:t xml:space="preserve"> AFTER</w:t>
      </w:r>
      <w:bookmarkEnd w:id="11"/>
      <w:bookmarkEnd w:id="12"/>
    </w:p>
    <w:p w:rsidR="00A95A3D" w:rsidRPr="005C12B5" w:rsidRDefault="00A95A3D" w:rsidP="00A95A3D">
      <w:pPr>
        <w:pStyle w:val="Heading3"/>
        <w:rPr>
          <w:lang w:val="en-CA"/>
        </w:rPr>
      </w:pPr>
      <w:bookmarkStart w:id="13" w:name="_Toc436813136"/>
      <w:bookmarkStart w:id="14" w:name="_Toc30597190"/>
      <w:r w:rsidRPr="005C12B5">
        <w:rPr>
          <w:lang w:val="en-CA"/>
        </w:rPr>
        <w:t xml:space="preserve">Heading 3: Arial, </w:t>
      </w:r>
      <w:r>
        <w:rPr>
          <w:lang w:val="en-CA"/>
        </w:rPr>
        <w:t xml:space="preserve">size </w:t>
      </w:r>
      <w:r w:rsidRPr="005C12B5">
        <w:rPr>
          <w:lang w:val="en-CA"/>
        </w:rPr>
        <w:t xml:space="preserve">12, bold, left-aligned, </w:t>
      </w:r>
      <w:r>
        <w:rPr>
          <w:lang w:val="en-CA"/>
        </w:rPr>
        <w:t>paragraph spacing</w:t>
      </w:r>
      <w:r w:rsidRPr="005C12B5">
        <w:rPr>
          <w:lang w:val="en-CA"/>
        </w:rPr>
        <w:t xml:space="preserve"> </w:t>
      </w:r>
      <w:r>
        <w:rPr>
          <w:lang w:val="en-CA"/>
        </w:rPr>
        <w:t>12 </w:t>
      </w:r>
      <w:proofErr w:type="spellStart"/>
      <w:r>
        <w:rPr>
          <w:lang w:val="en-CA"/>
        </w:rPr>
        <w:t>pt</w:t>
      </w:r>
      <w:proofErr w:type="spellEnd"/>
      <w:r>
        <w:rPr>
          <w:lang w:val="en-CA"/>
        </w:rPr>
        <w:t xml:space="preserve"> (0.17 in, 0.42 cm)</w:t>
      </w:r>
      <w:r w:rsidRPr="005C12B5">
        <w:rPr>
          <w:lang w:val="en-CA"/>
        </w:rPr>
        <w:t xml:space="preserve"> before and </w:t>
      </w:r>
      <w:r>
        <w:rPr>
          <w:lang w:val="en-CA"/>
        </w:rPr>
        <w:t>6 </w:t>
      </w:r>
      <w:proofErr w:type="spellStart"/>
      <w:r>
        <w:rPr>
          <w:lang w:val="en-CA"/>
        </w:rPr>
        <w:t>pt</w:t>
      </w:r>
      <w:proofErr w:type="spellEnd"/>
      <w:r>
        <w:rPr>
          <w:lang w:val="en-CA"/>
        </w:rPr>
        <w:t xml:space="preserve"> (0.08 in, 0.21 cm)</w:t>
      </w:r>
      <w:r w:rsidRPr="005C12B5">
        <w:rPr>
          <w:lang w:val="en-CA"/>
        </w:rPr>
        <w:t xml:space="preserve"> after</w:t>
      </w:r>
      <w:bookmarkEnd w:id="13"/>
      <w:bookmarkEnd w:id="14"/>
    </w:p>
    <w:p w:rsidR="00A95A3D" w:rsidRDefault="00A95A3D" w:rsidP="00A95A3D">
      <w:pPr>
        <w:pStyle w:val="Heading4"/>
        <w:rPr>
          <w:lang w:val="en-CA"/>
        </w:rPr>
      </w:pPr>
      <w:r w:rsidRPr="005C12B5">
        <w:rPr>
          <w:lang w:val="en-CA"/>
        </w:rPr>
        <w:t xml:space="preserve">Heading 4: Arial, </w:t>
      </w:r>
      <w:r>
        <w:rPr>
          <w:lang w:val="en-CA"/>
        </w:rPr>
        <w:t xml:space="preserve">size </w:t>
      </w:r>
      <w:r w:rsidRPr="005C12B5">
        <w:rPr>
          <w:lang w:val="en-CA"/>
        </w:rPr>
        <w:t>1</w:t>
      </w:r>
      <w:r>
        <w:rPr>
          <w:lang w:val="en-CA"/>
        </w:rPr>
        <w:t>1</w:t>
      </w:r>
      <w:r w:rsidRPr="005C12B5">
        <w:rPr>
          <w:lang w:val="en-CA"/>
        </w:rPr>
        <w:t xml:space="preserve">, </w:t>
      </w:r>
      <w:r>
        <w:rPr>
          <w:lang w:val="en-CA"/>
        </w:rPr>
        <w:t xml:space="preserve">bold, left-aligned, left </w:t>
      </w:r>
      <w:r w:rsidRPr="005C12B5">
        <w:rPr>
          <w:lang w:val="en-CA"/>
        </w:rPr>
        <w:t>indent</w:t>
      </w:r>
      <w:r>
        <w:rPr>
          <w:lang w:val="en-CA"/>
        </w:rPr>
        <w:t>ation</w:t>
      </w:r>
      <w:r w:rsidRPr="005C12B5">
        <w:rPr>
          <w:lang w:val="en-CA"/>
        </w:rPr>
        <w:t xml:space="preserve"> </w:t>
      </w:r>
      <w:r>
        <w:rPr>
          <w:lang w:val="en-CA"/>
        </w:rPr>
        <w:t>18 </w:t>
      </w:r>
      <w:proofErr w:type="spellStart"/>
      <w:r>
        <w:rPr>
          <w:lang w:val="en-CA"/>
        </w:rPr>
        <w:t>pt</w:t>
      </w:r>
      <w:proofErr w:type="spellEnd"/>
      <w:r>
        <w:rPr>
          <w:lang w:val="en-CA"/>
        </w:rPr>
        <w:t xml:space="preserve"> (0.25 in, 0.63 cm)</w:t>
      </w:r>
      <w:r>
        <w:t xml:space="preserve">, </w:t>
      </w:r>
      <w:r w:rsidRPr="005C12B5">
        <w:rPr>
          <w:lang w:val="en-CA"/>
        </w:rPr>
        <w:t xml:space="preserve">paragraph spacing </w:t>
      </w:r>
      <w:r>
        <w:rPr>
          <w:lang w:val="en-CA"/>
        </w:rPr>
        <w:t>6 </w:t>
      </w:r>
      <w:proofErr w:type="spellStart"/>
      <w:r>
        <w:rPr>
          <w:lang w:val="en-CA"/>
        </w:rPr>
        <w:t>pt</w:t>
      </w:r>
      <w:proofErr w:type="spellEnd"/>
      <w:r>
        <w:rPr>
          <w:lang w:val="en-CA"/>
        </w:rPr>
        <w:t xml:space="preserve"> (0.08 in, 0.21 cm)</w:t>
      </w:r>
      <w:r w:rsidRPr="005C12B5">
        <w:rPr>
          <w:lang w:val="en-CA"/>
        </w:rPr>
        <w:t xml:space="preserve"> before and after</w:t>
      </w:r>
    </w:p>
    <w:p w:rsidR="007718BD" w:rsidRPr="00184499" w:rsidRDefault="007718BD" w:rsidP="00C414C9">
      <w:pPr>
        <w:pStyle w:val="Heading1withnumbers"/>
      </w:pPr>
      <w:r>
        <w:t>Heading 1 with numbers</w:t>
      </w:r>
    </w:p>
    <w:p w:rsidR="007718BD" w:rsidRDefault="007718BD" w:rsidP="007718BD">
      <w:pPr>
        <w:pStyle w:val="Heading2withnumbers"/>
      </w:pPr>
      <w:r>
        <w:t>Heading 2 with numbers</w:t>
      </w:r>
    </w:p>
    <w:p w:rsidR="007718BD" w:rsidRDefault="007718BD" w:rsidP="007718BD">
      <w:pPr>
        <w:pStyle w:val="Heading3withnumbers"/>
      </w:pPr>
      <w:proofErr w:type="spellStart"/>
      <w:r>
        <w:t>Heading</w:t>
      </w:r>
      <w:proofErr w:type="spellEnd"/>
      <w:r>
        <w:t xml:space="preserve"> 3 </w:t>
      </w:r>
      <w:proofErr w:type="spellStart"/>
      <w:r>
        <w:t>with</w:t>
      </w:r>
      <w:proofErr w:type="spellEnd"/>
      <w:r>
        <w:t xml:space="preserve"> </w:t>
      </w:r>
      <w:proofErr w:type="spellStart"/>
      <w:r>
        <w:t>numbers</w:t>
      </w:r>
      <w:proofErr w:type="spellEnd"/>
    </w:p>
    <w:p w:rsidR="007718BD" w:rsidRDefault="007718BD" w:rsidP="007718BD">
      <w:pPr>
        <w:pStyle w:val="Heading4withnumbers"/>
        <w:rPr>
          <w:lang w:val="en-CA"/>
        </w:rPr>
      </w:pPr>
      <w:r>
        <w:rPr>
          <w:lang w:val="en-CA"/>
        </w:rPr>
        <w:t>Heading 4 with numbers</w:t>
      </w:r>
    </w:p>
    <w:p w:rsidR="007718BD" w:rsidRDefault="007718BD" w:rsidP="007718BD">
      <w:pPr>
        <w:pStyle w:val="Heading5withnumbers"/>
        <w:rPr>
          <w:lang w:val="en-CA"/>
        </w:rPr>
      </w:pPr>
      <w:r>
        <w:rPr>
          <w:lang w:val="en-CA"/>
        </w:rPr>
        <w:t>Heading 5 with numbers</w:t>
      </w:r>
    </w:p>
    <w:p w:rsidR="00A95A3D" w:rsidRPr="005C12B5" w:rsidRDefault="00A95A3D" w:rsidP="00A95A3D">
      <w:pPr>
        <w:pStyle w:val="BodyText"/>
        <w:rPr>
          <w:lang w:val="en-CA"/>
        </w:rPr>
      </w:pPr>
      <w:r w:rsidRPr="005C12B5">
        <w:rPr>
          <w:lang w:val="en-CA"/>
        </w:rPr>
        <w:t xml:space="preserve">Body Text: Arial, size 11, left-aligned, paragraph spacing </w:t>
      </w:r>
      <w:r>
        <w:rPr>
          <w:lang w:val="en-CA"/>
        </w:rPr>
        <w:t>6 </w:t>
      </w:r>
      <w:proofErr w:type="spellStart"/>
      <w:r>
        <w:rPr>
          <w:lang w:val="en-CA"/>
        </w:rPr>
        <w:t>pt</w:t>
      </w:r>
      <w:proofErr w:type="spellEnd"/>
      <w:r>
        <w:rPr>
          <w:lang w:val="en-CA"/>
        </w:rPr>
        <w:t xml:space="preserve"> (0.08 in, 0.21 cm)</w:t>
      </w:r>
      <w:r w:rsidRPr="005C12B5">
        <w:rPr>
          <w:lang w:val="en-CA"/>
        </w:rPr>
        <w:t xml:space="preserve"> before and after</w:t>
      </w:r>
    </w:p>
    <w:p w:rsidR="00A95A3D" w:rsidRDefault="00A95A3D" w:rsidP="00A95A3D">
      <w:pPr>
        <w:pStyle w:val="ListBullet"/>
        <w:numPr>
          <w:ilvl w:val="0"/>
          <w:numId w:val="5"/>
        </w:numPr>
      </w:pPr>
      <w:r>
        <w:t>L</w:t>
      </w:r>
      <w:r w:rsidRPr="005C12B5">
        <w:t>ist</w:t>
      </w:r>
      <w:r>
        <w:t xml:space="preserve"> Bullet</w:t>
      </w:r>
      <w:r w:rsidRPr="005C12B5">
        <w:t xml:space="preserve">: Arial, size 11, left-aligned, </w:t>
      </w:r>
      <w:r>
        <w:t>hanging indentation 18 </w:t>
      </w:r>
      <w:proofErr w:type="spellStart"/>
      <w:r>
        <w:t>pt</w:t>
      </w:r>
      <w:proofErr w:type="spellEnd"/>
      <w:r>
        <w:t xml:space="preserve"> (0.25 in, 0.63 cm), </w:t>
      </w:r>
      <w:r w:rsidRPr="005C12B5">
        <w:t>paragraph spacing 0</w:t>
      </w:r>
      <w:r>
        <w:t> </w:t>
      </w:r>
      <w:proofErr w:type="spellStart"/>
      <w:r>
        <w:t>pt</w:t>
      </w:r>
      <w:proofErr w:type="spellEnd"/>
      <w:r w:rsidRPr="005C12B5">
        <w:t xml:space="preserve"> before and </w:t>
      </w:r>
      <w:r>
        <w:t>6 </w:t>
      </w:r>
      <w:proofErr w:type="spellStart"/>
      <w:r>
        <w:t>pt</w:t>
      </w:r>
      <w:proofErr w:type="spellEnd"/>
      <w:r>
        <w:t xml:space="preserve"> (0.08 in, 0.21 cm)</w:t>
      </w:r>
      <w:r w:rsidRPr="005C12B5">
        <w:t xml:space="preserve"> after</w:t>
      </w:r>
    </w:p>
    <w:p w:rsidR="00A95A3D" w:rsidRDefault="00A95A3D" w:rsidP="00A95A3D">
      <w:pPr>
        <w:pStyle w:val="ListBullet2"/>
        <w:ind w:left="720"/>
      </w:pPr>
      <w:r w:rsidRPr="00434F4F">
        <w:t>List</w:t>
      </w:r>
      <w:r>
        <w:t xml:space="preserve"> Bullet 2: Arial, size 11, left-aligned, left indentation </w:t>
      </w:r>
      <w:r w:rsidRPr="00702D6D">
        <w:rPr>
          <w:lang w:val="en-CA"/>
        </w:rPr>
        <w:t>18</w:t>
      </w:r>
      <w:r>
        <w:rPr>
          <w:lang w:val="en-CA"/>
        </w:rPr>
        <w:t> </w:t>
      </w:r>
      <w:proofErr w:type="spellStart"/>
      <w:r>
        <w:rPr>
          <w:lang w:val="en-CA"/>
        </w:rPr>
        <w:t>pt</w:t>
      </w:r>
      <w:proofErr w:type="spellEnd"/>
      <w:r>
        <w:rPr>
          <w:lang w:val="en-CA"/>
        </w:rPr>
        <w:t xml:space="preserve"> (0.25 in</w:t>
      </w:r>
      <w:r w:rsidRPr="00702D6D">
        <w:rPr>
          <w:lang w:val="en-CA"/>
        </w:rPr>
        <w:t>; 0.6</w:t>
      </w:r>
      <w:r>
        <w:rPr>
          <w:lang w:val="en-CA"/>
        </w:rPr>
        <w:t xml:space="preserve">3 cm), </w:t>
      </w:r>
      <w:r>
        <w:t>hanging indentation 18 </w:t>
      </w:r>
      <w:proofErr w:type="spellStart"/>
      <w:r>
        <w:t>pt</w:t>
      </w:r>
      <w:proofErr w:type="spellEnd"/>
      <w:r>
        <w:t xml:space="preserve"> (0.25 in, 0.63 cm), paragraph spacing 0 </w:t>
      </w:r>
      <w:proofErr w:type="spellStart"/>
      <w:r>
        <w:t>pt</w:t>
      </w:r>
      <w:proofErr w:type="spellEnd"/>
      <w:r>
        <w:t xml:space="preserve"> before and 6 </w:t>
      </w:r>
      <w:proofErr w:type="spellStart"/>
      <w:r>
        <w:t>pt</w:t>
      </w:r>
      <w:proofErr w:type="spellEnd"/>
      <w:r>
        <w:t xml:space="preserve"> (0.08 in, 0.21 cm) after</w:t>
      </w:r>
    </w:p>
    <w:p w:rsidR="00A95A3D" w:rsidRDefault="00A95A3D" w:rsidP="00A95A3D">
      <w:pPr>
        <w:pStyle w:val="BodyText"/>
        <w:keepNext/>
      </w:pPr>
      <w:r>
        <w:t>Examples of List number:</w:t>
      </w:r>
    </w:p>
    <w:p w:rsidR="00A95A3D" w:rsidRDefault="00A95A3D" w:rsidP="00A95A3D">
      <w:pPr>
        <w:pStyle w:val="ListNumber"/>
        <w:numPr>
          <w:ilvl w:val="0"/>
          <w:numId w:val="16"/>
        </w:numPr>
      </w:pPr>
      <w:r>
        <w:t xml:space="preserve">List Number: Arial, size 11, </w:t>
      </w:r>
      <w:r w:rsidRPr="005C12B5">
        <w:t>left-aligned,</w:t>
      </w:r>
      <w:r>
        <w:t xml:space="preserve"> numbering style: 1, 2, 3,</w:t>
      </w:r>
      <w:r w:rsidRPr="005C12B5">
        <w:t xml:space="preserve"> </w:t>
      </w:r>
      <w:r>
        <w:t>hanging indentation 18 </w:t>
      </w:r>
      <w:proofErr w:type="spellStart"/>
      <w:r>
        <w:t>pt</w:t>
      </w:r>
      <w:proofErr w:type="spellEnd"/>
      <w:r>
        <w:t xml:space="preserve"> (0.25 in, 0.63 cm), paragraph spacing</w:t>
      </w:r>
      <w:r w:rsidRPr="005C12B5">
        <w:t xml:space="preserve"> 0</w:t>
      </w:r>
      <w:r>
        <w:t> </w:t>
      </w:r>
      <w:proofErr w:type="spellStart"/>
      <w:r>
        <w:t>pt</w:t>
      </w:r>
      <w:proofErr w:type="spellEnd"/>
      <w:r w:rsidRPr="005C12B5">
        <w:t xml:space="preserve"> before and </w:t>
      </w:r>
      <w:r>
        <w:t>6 </w:t>
      </w:r>
      <w:proofErr w:type="spellStart"/>
      <w:r>
        <w:t>pt</w:t>
      </w:r>
      <w:proofErr w:type="spellEnd"/>
      <w:r>
        <w:t xml:space="preserve"> (0.08 in, 0.21 cm)</w:t>
      </w:r>
      <w:r w:rsidRPr="005C12B5">
        <w:t xml:space="preserve"> after</w:t>
      </w:r>
    </w:p>
    <w:p w:rsidR="00A95A3D" w:rsidRDefault="00A95A3D" w:rsidP="00A95A3D">
      <w:pPr>
        <w:pStyle w:val="ListNumber"/>
        <w:numPr>
          <w:ilvl w:val="0"/>
          <w:numId w:val="16"/>
        </w:numPr>
      </w:pPr>
      <w:r>
        <w:t>List Number</w:t>
      </w:r>
    </w:p>
    <w:p w:rsidR="00A95A3D" w:rsidRDefault="00A95A3D" w:rsidP="00A95A3D">
      <w:pPr>
        <w:pStyle w:val="ListNumber2"/>
        <w:ind w:left="720"/>
      </w:pPr>
      <w:r>
        <w:t xml:space="preserve">List Number 2: Arial, size 11, </w:t>
      </w:r>
      <w:r w:rsidRPr="005C12B5">
        <w:t>left-aligned,</w:t>
      </w:r>
      <w:r>
        <w:t xml:space="preserve"> left indentation 18 </w:t>
      </w:r>
      <w:proofErr w:type="spellStart"/>
      <w:r>
        <w:t>pt</w:t>
      </w:r>
      <w:proofErr w:type="spellEnd"/>
      <w:r>
        <w:t xml:space="preserve"> (0.25 in, 0.63 cm), hanging indentation 18 </w:t>
      </w:r>
      <w:proofErr w:type="spellStart"/>
      <w:r>
        <w:t>pt</w:t>
      </w:r>
      <w:proofErr w:type="spellEnd"/>
      <w:r>
        <w:t xml:space="preserve"> (0.25 in, 0.63 cm), numbering style: a, b, c,</w:t>
      </w:r>
      <w:r w:rsidRPr="005C12B5">
        <w:t xml:space="preserve"> paragraph spacing</w:t>
      </w:r>
      <w:r>
        <w:t xml:space="preserve"> </w:t>
      </w:r>
      <w:r w:rsidRPr="005C12B5">
        <w:t>0</w:t>
      </w:r>
      <w:r>
        <w:t> </w:t>
      </w:r>
      <w:proofErr w:type="spellStart"/>
      <w:r>
        <w:t>pt</w:t>
      </w:r>
      <w:proofErr w:type="spellEnd"/>
      <w:r w:rsidRPr="005C12B5">
        <w:t xml:space="preserve"> before and </w:t>
      </w:r>
      <w:r>
        <w:t>6 </w:t>
      </w:r>
      <w:proofErr w:type="spellStart"/>
      <w:r>
        <w:t>pt</w:t>
      </w:r>
      <w:proofErr w:type="spellEnd"/>
      <w:r>
        <w:t xml:space="preserve"> (0.08 in, 0.21 cm)</w:t>
      </w:r>
      <w:r w:rsidRPr="005C12B5">
        <w:t xml:space="preserve"> after</w:t>
      </w:r>
    </w:p>
    <w:p w:rsidR="00A95A3D" w:rsidRDefault="00A95A3D" w:rsidP="00A95A3D">
      <w:pPr>
        <w:pStyle w:val="ListNumber2"/>
        <w:ind w:left="720"/>
      </w:pPr>
      <w:r>
        <w:t>List Number 2</w:t>
      </w:r>
    </w:p>
    <w:p w:rsidR="00A95A3D" w:rsidRPr="005C12B5" w:rsidRDefault="00A95A3D" w:rsidP="00A95A3D">
      <w:pPr>
        <w:pStyle w:val="Caption-Table"/>
      </w:pPr>
      <w:r w:rsidRPr="005C12B5">
        <w:lastRenderedPageBreak/>
        <w:t xml:space="preserve">Caption </w:t>
      </w:r>
      <w:r>
        <w:t>–</w:t>
      </w:r>
      <w:r w:rsidRPr="005C12B5">
        <w:t xml:space="preserve"> Table: Arial, size 10, italics, left-aligned, paragraph spacing</w:t>
      </w:r>
      <w:r>
        <w:t xml:space="preserve"> 12 </w:t>
      </w:r>
      <w:proofErr w:type="spellStart"/>
      <w:r>
        <w:t>pt</w:t>
      </w:r>
      <w:proofErr w:type="spellEnd"/>
      <w:r>
        <w:t xml:space="preserve"> (0.17 in, 0.42 cm)</w:t>
      </w:r>
      <w:r w:rsidRPr="005C12B5">
        <w:t xml:space="preserve"> before and </w:t>
      </w:r>
      <w:r>
        <w:t>6 </w:t>
      </w:r>
      <w:proofErr w:type="spellStart"/>
      <w:r>
        <w:t>pt</w:t>
      </w:r>
      <w:proofErr w:type="spellEnd"/>
      <w:r>
        <w:t xml:space="preserve"> (0.08 in, 0.21 cm)</w:t>
      </w:r>
      <w:r w:rsidRPr="005C12B5">
        <w:t xml:space="preserve"> after</w:t>
      </w:r>
      <w:r>
        <w:t>, keep with next paragraph, keep lines together. T</w:t>
      </w:r>
      <w:r w:rsidRPr="005C12B5">
        <w:t>able caption goes a</w:t>
      </w:r>
      <w:r>
        <w:t>bove the table.</w:t>
      </w:r>
    </w:p>
    <w:p w:rsidR="00A95A3D" w:rsidRDefault="00A95A3D" w:rsidP="00A95A3D">
      <w:pPr>
        <w:pStyle w:val="Caption-Figure"/>
      </w:pPr>
      <w:r w:rsidRPr="005C12B5">
        <w:t xml:space="preserve">Caption </w:t>
      </w:r>
      <w:r>
        <w:t>–</w:t>
      </w:r>
      <w:r w:rsidRPr="005C12B5">
        <w:t xml:space="preserve"> Figure: Arial, </w:t>
      </w:r>
      <w:r w:rsidRPr="009571BD">
        <w:t>size</w:t>
      </w:r>
      <w:r w:rsidRPr="005C12B5">
        <w:t xml:space="preserve"> 10, italics, left-aligned, </w:t>
      </w:r>
      <w:r>
        <w:t>paragraph spacing</w:t>
      </w:r>
      <w:r w:rsidRPr="005C12B5">
        <w:t xml:space="preserve"> </w:t>
      </w:r>
      <w:r>
        <w:t>6 </w:t>
      </w:r>
      <w:proofErr w:type="spellStart"/>
      <w:r>
        <w:t>pt</w:t>
      </w:r>
      <w:proofErr w:type="spellEnd"/>
      <w:r>
        <w:t xml:space="preserve"> (0.08 in, 0.21 cm)</w:t>
      </w:r>
      <w:r w:rsidRPr="005C12B5">
        <w:t xml:space="preserve"> before and </w:t>
      </w:r>
      <w:r>
        <w:t>12 </w:t>
      </w:r>
      <w:proofErr w:type="spellStart"/>
      <w:r>
        <w:t>pt</w:t>
      </w:r>
      <w:proofErr w:type="spellEnd"/>
      <w:r>
        <w:t xml:space="preserve"> (0.17 in, 0.42 cm)</w:t>
      </w:r>
      <w:r w:rsidRPr="005C12B5">
        <w:t xml:space="preserve"> after</w:t>
      </w:r>
      <w:r>
        <w:t>, keep lines together. F</w:t>
      </w:r>
      <w:r w:rsidRPr="005C12B5">
        <w:t>igure</w:t>
      </w:r>
      <w:r>
        <w:t xml:space="preserve"> caption goes below the figure.</w:t>
      </w:r>
    </w:p>
    <w:p w:rsidR="00A95A3D" w:rsidRDefault="00A95A3D" w:rsidP="00A95A3D">
      <w:pPr>
        <w:pStyle w:val="citation"/>
      </w:pPr>
      <w:r>
        <w:rPr>
          <w:lang w:val="en-US"/>
        </w:rPr>
        <w:t>c</w:t>
      </w:r>
      <w:proofErr w:type="spellStart"/>
      <w:r>
        <w:t>itation</w:t>
      </w:r>
      <w:proofErr w:type="spellEnd"/>
      <w:r w:rsidRPr="005C12B5">
        <w:t xml:space="preserve">: Arial, size 11, left aligned, hanging </w:t>
      </w:r>
      <w:r>
        <w:t>indentation</w:t>
      </w:r>
      <w:r w:rsidRPr="005C12B5">
        <w:t xml:space="preserve"> </w:t>
      </w:r>
      <w:r w:rsidRPr="009F0311">
        <w:t>18</w:t>
      </w:r>
      <w:r>
        <w:t> </w:t>
      </w:r>
      <w:proofErr w:type="spellStart"/>
      <w:r>
        <w:t>pt</w:t>
      </w:r>
      <w:proofErr w:type="spellEnd"/>
      <w:r w:rsidRPr="009F0311">
        <w:t xml:space="preserve"> (0</w:t>
      </w:r>
      <w:r>
        <w:t>.</w:t>
      </w:r>
      <w:r w:rsidRPr="009F0311">
        <w:t xml:space="preserve">25 </w:t>
      </w:r>
      <w:r>
        <w:t>in</w:t>
      </w:r>
      <w:r w:rsidRPr="009F0311">
        <w:t>, 0.63</w:t>
      </w:r>
      <w:r>
        <w:t> cm)</w:t>
      </w:r>
      <w:r w:rsidRPr="005C12B5">
        <w:t xml:space="preserve">, </w:t>
      </w:r>
      <w:r>
        <w:t>p</w:t>
      </w:r>
      <w:r w:rsidRPr="005C12B5">
        <w:t xml:space="preserve">aragraph spacing </w:t>
      </w:r>
      <w:r>
        <w:t>6 </w:t>
      </w:r>
      <w:proofErr w:type="spellStart"/>
      <w:r>
        <w:t>pt</w:t>
      </w:r>
      <w:proofErr w:type="spellEnd"/>
      <w:r>
        <w:t xml:space="preserve"> (0.08 in, 0.21 cm)</w:t>
      </w:r>
      <w:r w:rsidRPr="005C12B5">
        <w:t xml:space="preserve"> </w:t>
      </w:r>
      <w:r>
        <w:t xml:space="preserve">before and </w:t>
      </w:r>
      <w:r w:rsidRPr="005C12B5">
        <w:t>after</w:t>
      </w:r>
      <w:r>
        <w:t>, keep lines together</w:t>
      </w:r>
      <w:r w:rsidRPr="005C12B5">
        <w:t>.</w:t>
      </w:r>
    </w:p>
    <w:p w:rsidR="00D64B9E" w:rsidRDefault="00A95A3D" w:rsidP="00A95A3D">
      <w:pPr>
        <w:pStyle w:val="Blockquote"/>
      </w:pPr>
      <w:proofErr w:type="spellStart"/>
      <w:r>
        <w:t>Blockquote</w:t>
      </w:r>
      <w:proofErr w:type="spellEnd"/>
      <w:r>
        <w:t xml:space="preserve">: Arial, size 11, left-aligned, indentation </w:t>
      </w:r>
      <w:r w:rsidRPr="00702D6D">
        <w:t>36</w:t>
      </w:r>
      <w:r>
        <w:t> </w:t>
      </w:r>
      <w:proofErr w:type="spellStart"/>
      <w:r>
        <w:t>pt</w:t>
      </w:r>
      <w:proofErr w:type="spellEnd"/>
      <w:r>
        <w:t xml:space="preserve"> (0.</w:t>
      </w:r>
      <w:r w:rsidRPr="00702D6D">
        <w:t>5</w:t>
      </w:r>
      <w:r>
        <w:t> in,</w:t>
      </w:r>
      <w:r w:rsidRPr="00702D6D">
        <w:t xml:space="preserve"> 1.27</w:t>
      </w:r>
      <w:r>
        <w:t> cm), paragraph spacing 6 </w:t>
      </w:r>
      <w:proofErr w:type="spellStart"/>
      <w:r>
        <w:t>pt</w:t>
      </w:r>
      <w:proofErr w:type="spellEnd"/>
      <w:r>
        <w:t xml:space="preserve"> (0.08 in, 0.21 cm) before and after</w:t>
      </w:r>
    </w:p>
    <w:p w:rsidR="00D64B9E" w:rsidRDefault="00D64B9E">
      <w:pPr>
        <w:spacing w:before="0" w:after="0"/>
      </w:pPr>
      <w:r>
        <w:br w:type="page"/>
      </w:r>
    </w:p>
    <w:tbl>
      <w:tblPr>
        <w:tblStyle w:val="Table"/>
        <w:tblW w:w="0" w:type="pct"/>
        <w:tblInd w:w="0" w:type="dxa"/>
        <w:tblLook w:val="0660" w:firstRow="1" w:lastRow="1" w:firstColumn="0" w:lastColumn="0" w:noHBand="1" w:noVBand="1"/>
      </w:tblPr>
      <w:tblGrid>
        <w:gridCol w:w="717"/>
        <w:gridCol w:w="772"/>
      </w:tblGrid>
      <w:tr w:rsidR="00D64B9E" w:rsidTr="00D64B9E">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rsidR="00D64B9E" w:rsidRDefault="00D64B9E">
            <w:pPr>
              <w:pStyle w:val="Compact"/>
              <w:rPr>
                <w:lang w:val="en-CA"/>
              </w:rPr>
            </w:pPr>
            <w:bookmarkStart w:id="15" w:name="refs"/>
            <w:bookmarkStart w:id="16" w:name="ref-edwards2013"/>
            <w:bookmarkEnd w:id="15"/>
            <w:bookmarkEnd w:id="16"/>
            <w:r>
              <w:rPr>
                <w:lang w:val="en-CA"/>
              </w:rPr>
              <w:lastRenderedPageBreak/>
              <w:t xml:space="preserve">Table </w:t>
            </w:r>
          </w:p>
        </w:tc>
        <w:tc>
          <w:tcPr>
            <w:tcW w:w="0" w:type="auto"/>
            <w:tcBorders>
              <w:top w:val="single" w:sz="4" w:space="0" w:color="auto"/>
              <w:left w:val="nil"/>
              <w:right w:val="nil"/>
            </w:tcBorders>
            <w:hideMark/>
          </w:tcPr>
          <w:p w:rsidR="00D64B9E" w:rsidRDefault="00D64B9E">
            <w:pPr>
              <w:pStyle w:val="Compact"/>
              <w:rPr>
                <w:lang w:val="en-CA"/>
              </w:rPr>
            </w:pPr>
            <w:r>
              <w:rPr>
                <w:lang w:val="en-CA"/>
              </w:rPr>
              <w:t xml:space="preserve"> Table </w:t>
            </w:r>
          </w:p>
        </w:tc>
      </w:tr>
      <w:tr w:rsidR="00D64B9E" w:rsidTr="00D64B9E">
        <w:tc>
          <w:tcPr>
            <w:tcW w:w="0" w:type="auto"/>
            <w:tcBorders>
              <w:top w:val="nil"/>
              <w:left w:val="nil"/>
              <w:bottom w:val="nil"/>
              <w:right w:val="nil"/>
            </w:tcBorders>
            <w:hideMark/>
          </w:tcPr>
          <w:p w:rsidR="00D64B9E" w:rsidRDefault="00D64B9E">
            <w:pPr>
              <w:pStyle w:val="Compact"/>
              <w:rPr>
                <w:lang w:val="en-CA"/>
              </w:rPr>
            </w:pPr>
            <w:r>
              <w:rPr>
                <w:lang w:val="en-CA"/>
              </w:rPr>
              <w:t>A</w:t>
            </w:r>
          </w:p>
        </w:tc>
        <w:tc>
          <w:tcPr>
            <w:tcW w:w="0" w:type="auto"/>
            <w:tcBorders>
              <w:top w:val="nil"/>
              <w:left w:val="nil"/>
              <w:bottom w:val="nil"/>
              <w:right w:val="nil"/>
            </w:tcBorders>
            <w:hideMark/>
          </w:tcPr>
          <w:p w:rsidR="00D64B9E" w:rsidRDefault="00D64B9E">
            <w:pPr>
              <w:pStyle w:val="Compact"/>
              <w:rPr>
                <w:lang w:val="en-CA"/>
              </w:rPr>
            </w:pPr>
            <w:r>
              <w:rPr>
                <w:lang w:val="en-CA"/>
              </w:rPr>
              <w:t>B</w:t>
            </w:r>
          </w:p>
        </w:tc>
      </w:tr>
      <w:tr w:rsidR="00D64B9E" w:rsidTr="00D64B9E">
        <w:tc>
          <w:tcPr>
            <w:tcW w:w="0" w:type="auto"/>
            <w:tcBorders>
              <w:top w:val="nil"/>
              <w:left w:val="nil"/>
              <w:bottom w:val="single" w:sz="4" w:space="0" w:color="auto"/>
              <w:right w:val="nil"/>
            </w:tcBorders>
            <w:hideMark/>
          </w:tcPr>
          <w:p w:rsidR="00D64B9E" w:rsidRDefault="00D64B9E">
            <w:pPr>
              <w:pStyle w:val="Compact"/>
              <w:rPr>
                <w:lang w:val="en-CA"/>
              </w:rPr>
            </w:pPr>
            <w:r>
              <w:rPr>
                <w:lang w:val="en-CA"/>
              </w:rPr>
              <w:t xml:space="preserve"> 1 </w:t>
            </w:r>
          </w:p>
        </w:tc>
        <w:tc>
          <w:tcPr>
            <w:tcW w:w="0" w:type="auto"/>
            <w:tcBorders>
              <w:top w:val="nil"/>
              <w:left w:val="nil"/>
              <w:bottom w:val="single" w:sz="4" w:space="0" w:color="auto"/>
              <w:right w:val="nil"/>
            </w:tcBorders>
            <w:hideMark/>
          </w:tcPr>
          <w:p w:rsidR="00D64B9E" w:rsidRDefault="00D64B9E">
            <w:pPr>
              <w:pStyle w:val="Compact"/>
              <w:rPr>
                <w:lang w:val="en-CA"/>
              </w:rPr>
            </w:pPr>
            <w:r>
              <w:rPr>
                <w:lang w:val="en-CA"/>
              </w:rPr>
              <w:t xml:space="preserve"> 2 </w:t>
            </w:r>
          </w:p>
        </w:tc>
      </w:tr>
    </w:tbl>
    <w:p w:rsidR="00A95A3D" w:rsidRPr="00205FAF" w:rsidRDefault="00A95A3D" w:rsidP="00A95A3D">
      <w:pPr>
        <w:pStyle w:val="Blockquote"/>
      </w:pPr>
      <w:bookmarkStart w:id="17" w:name="_GoBack"/>
      <w:bookmarkEnd w:id="17"/>
    </w:p>
    <w:p w:rsidR="00704395" w:rsidRPr="004208FC" w:rsidRDefault="00704395" w:rsidP="004208FC">
      <w:pPr>
        <w:pStyle w:val="Caption-Table"/>
        <w:rPr>
          <w:i w:val="0"/>
          <w:lang w:val="en-US"/>
        </w:rPr>
      </w:pPr>
    </w:p>
    <w:sectPr w:rsidR="00704395" w:rsidRPr="004208FC" w:rsidSect="00DA68D4">
      <w:headerReference w:type="even" r:id="rId22"/>
      <w:footerReference w:type="default" r:id="rId23"/>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607" w:rsidRDefault="00701607">
      <w:r>
        <w:separator/>
      </w:r>
    </w:p>
    <w:p w:rsidR="00701607" w:rsidRDefault="00701607"/>
    <w:p w:rsidR="00701607" w:rsidRDefault="00701607"/>
  </w:endnote>
  <w:endnote w:type="continuationSeparator" w:id="0">
    <w:p w:rsidR="00701607" w:rsidRDefault="00701607">
      <w:r>
        <w:continuationSeparator/>
      </w:r>
    </w:p>
    <w:p w:rsidR="00701607" w:rsidRDefault="00701607"/>
    <w:p w:rsidR="00701607" w:rsidRDefault="00701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B502E7">
    <w:pPr>
      <w:framePr w:wrap="around" w:vAnchor="text" w:hAnchor="margin" w:xAlign="center" w:y="1"/>
    </w:pPr>
    <w:r>
      <w:fldChar w:fldCharType="begin"/>
    </w:r>
    <w:r w:rsidR="008A5023">
      <w:instrText xml:space="preserve">PAGE  </w:instrText>
    </w:r>
    <w:r>
      <w:fldChar w:fldCharType="end"/>
    </w:r>
  </w:p>
  <w:p w:rsidR="008A5023" w:rsidRDefault="008A5023"/>
  <w:p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rPr>
      <w:drawing>
        <wp:inline distT="0" distB="0" distL="0" distR="0" wp14:anchorId="516BC0D5" wp14:editId="2DD18020">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DA68D4" w:rsidRDefault="008A5023" w:rsidP="00604E89">
    <w:pP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D64B9E">
      <w:rPr>
        <w:noProof/>
        <w:sz w:val="20"/>
      </w:rPr>
      <w:t>iv</w:t>
    </w:r>
    <w:r w:rsidRPr="00985F0C">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D64B9E">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607" w:rsidRDefault="00701607">
      <w:r>
        <w:separator/>
      </w:r>
    </w:p>
  </w:footnote>
  <w:footnote w:type="continuationSeparator" w:id="0">
    <w:p w:rsidR="00701607" w:rsidRDefault="00701607">
      <w:r>
        <w:continuationSeparator/>
      </w:r>
    </w:p>
    <w:p w:rsidR="00701607" w:rsidRDefault="00701607"/>
    <w:p w:rsidR="00701607" w:rsidRDefault="0070160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8B2B24" w:rsidP="008B2B24">
    <w:pPr>
      <w:spacing w:after="240"/>
      <w:rPr>
        <w:b/>
        <w:szCs w:val="22"/>
      </w:rPr>
    </w:pPr>
    <w:r>
      <w:rPr>
        <w:noProof/>
      </w:rPr>
      <w:drawing>
        <wp:inline distT="0" distB="0" distL="0" distR="0" wp14:anchorId="472B2B48" wp14:editId="5E28320F">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A5023" w:rsidRPr="004D2DF2" w:rsidRDefault="008A5023" w:rsidP="004D2DF2">
    <w:pPr>
      <w:pStyle w:val="CoverPageHeaderCSAS"/>
    </w:pPr>
    <w:r w:rsidRPr="004D2DF2">
      <w:t>Canadian Science Advisory Secretariat (CSAS)</w:t>
    </w:r>
  </w:p>
  <w:p w:rsidR="008A5023" w:rsidRDefault="008A5023" w:rsidP="004D2DF2">
    <w:pPr>
      <w:pStyle w:val="CoverPageHeaderseries"/>
    </w:pPr>
    <w:r>
      <w:t xml:space="preserve">Research Document </w:t>
    </w:r>
    <w:r w:rsidR="0099202B">
      <w:t>2021</w:t>
    </w:r>
    <w:r>
      <w:t>/</w:t>
    </w:r>
    <w:proofErr w:type="spellStart"/>
    <w:r>
      <w:t>nnn</w:t>
    </w:r>
    <w:proofErr w:type="spellEnd"/>
  </w:p>
  <w:p w:rsidR="008A5023" w:rsidRDefault="008A5023" w:rsidP="004D2DF2">
    <w:pPr>
      <w:pStyle w:val="CoverPageHeaderseries"/>
    </w:pPr>
    <w:r>
      <w:t>Name of the region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DA68D4" w:rsidRDefault="008A5023" w:rsidP="00DA68D4">
    <w:pP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65392E" w:rsidRDefault="008A5023" w:rsidP="0065392E">
    <w:pPr>
      <w:pBdr>
        <w:bottom w:val="single" w:sz="4" w:space="1" w:color="auto"/>
      </w:pBdr>
      <w:tabs>
        <w:tab w:val="center" w:pos="4680"/>
        <w:tab w:val="right" w:pos="9360"/>
      </w:tabs>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8A5023"/>
  <w:p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8"/>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7"/>
  </w:num>
  <w:num w:numId="13">
    <w:abstractNumId w:val="15"/>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A7"/>
    <w:rsid w:val="000001F7"/>
    <w:rsid w:val="000012E9"/>
    <w:rsid w:val="00003F67"/>
    <w:rsid w:val="00004F56"/>
    <w:rsid w:val="0000703B"/>
    <w:rsid w:val="0000754F"/>
    <w:rsid w:val="00010F6E"/>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B44"/>
    <w:rsid w:val="00234E86"/>
    <w:rsid w:val="002368DB"/>
    <w:rsid w:val="002663C9"/>
    <w:rsid w:val="0027092C"/>
    <w:rsid w:val="00271116"/>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53E"/>
    <w:rsid w:val="004D591F"/>
    <w:rsid w:val="004D637F"/>
    <w:rsid w:val="004D7FED"/>
    <w:rsid w:val="004E7060"/>
    <w:rsid w:val="004F1A51"/>
    <w:rsid w:val="004F4893"/>
    <w:rsid w:val="004F4E44"/>
    <w:rsid w:val="005005D9"/>
    <w:rsid w:val="00506FBF"/>
    <w:rsid w:val="00510A5E"/>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B60"/>
    <w:rsid w:val="00642C27"/>
    <w:rsid w:val="0064487D"/>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7AF7"/>
    <w:rsid w:val="006E3A63"/>
    <w:rsid w:val="006E7CA3"/>
    <w:rsid w:val="006F2878"/>
    <w:rsid w:val="006F324C"/>
    <w:rsid w:val="006F4059"/>
    <w:rsid w:val="006F54C4"/>
    <w:rsid w:val="00701607"/>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05D61"/>
    <w:rsid w:val="00C11771"/>
    <w:rsid w:val="00C12BB5"/>
    <w:rsid w:val="00C15913"/>
    <w:rsid w:val="00C338E3"/>
    <w:rsid w:val="00C33AA2"/>
    <w:rsid w:val="00C414C9"/>
    <w:rsid w:val="00C43433"/>
    <w:rsid w:val="00C504E3"/>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D64B9E"/>
    <w:pPr>
      <w:spacing w:before="40" w:after="40"/>
    </w:pPr>
    <w:rPr>
      <w:rFonts w:eastAsiaTheme="minorHAnsi" w:cstheme="minorBidi"/>
      <w:sz w:val="20"/>
      <w:szCs w:val="24"/>
    </w:rPr>
  </w:style>
  <w:style w:type="table" w:customStyle="1" w:styleId="Table">
    <w:name w:val="Table"/>
    <w:qFormat/>
    <w:rsid w:val="00D64B9E"/>
    <w:pPr>
      <w:spacing w:after="200"/>
    </w:pPr>
    <w:rPr>
      <w:rFonts w:asciiTheme="minorHAnsi" w:eastAsiaTheme="minorHAnsi" w:hAnsiTheme="minorHAnsi" w:cstheme="minorBidi"/>
      <w:sz w:val="24"/>
      <w:szCs w:val="24"/>
      <w:lang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intra.dfo-mpo.gc.ca/csas-sccs/index-eng.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sas-sccs@dfo-mpo.gc.ca" TargetMode="Externa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 Id="rId22" Type="http://schemas.openxmlformats.org/officeDocument/2006/relationships/header" Target="header6.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25D33-5946-4DF8-B6CC-E467E852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0</TotalTime>
  <Pages>8</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6256</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3</cp:revision>
  <cp:lastPrinted>2012-12-20T15:14:00Z</cp:lastPrinted>
  <dcterms:created xsi:type="dcterms:W3CDTF">2021-01-13T20:26:00Z</dcterms:created>
  <dcterms:modified xsi:type="dcterms:W3CDTF">2021-05-05T16:18:00Z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