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8E33B" w14:textId="6219400B" w:rsidR="000C5B97" w:rsidRPr="002F424A" w:rsidRDefault="00DF45CB" w:rsidP="002F424A">
      <w:pPr>
        <w:pStyle w:val="BodyText"/>
        <w:jc w:val="center"/>
      </w:pPr>
      <w:r w:rsidRPr="00316480">
        <w:rPr>
          <w:noProof/>
        </w:rPr>
        <w:drawing>
          <wp:inline distT="0" distB="0" distL="0" distR="0" wp14:anchorId="53281369" wp14:editId="437D7C02">
            <wp:extent cx="476250" cy="476250"/>
            <wp:effectExtent l="0" t="0" r="0" b="0"/>
            <wp:docPr id="5" name="Picture 5" descr="please r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476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C5B97" w:rsidRPr="002F424A" w:rsidSect="00196A8C">
      <w:headerReference w:type="even" r:id="rId12"/>
      <w:headerReference w:type="default" r:id="rId13"/>
      <w:footerReference w:type="default" r:id="rId14"/>
      <w:pgSz w:w="12240" w:h="15840" w:code="1"/>
      <w:pgMar w:top="1440" w:right="1440" w:bottom="1440" w:left="1440" w:header="862" w:footer="601" w:gutter="0"/>
      <w:cols w:space="36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8FC8F" w14:textId="77777777" w:rsidR="0034700C" w:rsidRDefault="0034700C">
      <w:r>
        <w:separator/>
      </w:r>
    </w:p>
    <w:p w14:paraId="185DC900" w14:textId="77777777" w:rsidR="0034700C" w:rsidRDefault="0034700C"/>
    <w:p w14:paraId="60F4D0AD" w14:textId="77777777" w:rsidR="0034700C" w:rsidRDefault="0034700C"/>
    <w:p w14:paraId="2AF66839" w14:textId="77777777" w:rsidR="0034700C" w:rsidRDefault="0034700C"/>
  </w:endnote>
  <w:endnote w:type="continuationSeparator" w:id="0">
    <w:p w14:paraId="58EB577A" w14:textId="77777777" w:rsidR="0034700C" w:rsidRDefault="0034700C">
      <w:r>
        <w:continuationSeparator/>
      </w:r>
    </w:p>
    <w:p w14:paraId="5787BC7C" w14:textId="77777777" w:rsidR="0034700C" w:rsidRDefault="0034700C"/>
    <w:p w14:paraId="0D56C0BC" w14:textId="77777777" w:rsidR="0034700C" w:rsidRDefault="0034700C"/>
    <w:p w14:paraId="542C9E0C" w14:textId="77777777" w:rsidR="0034700C" w:rsidRDefault="0034700C"/>
  </w:endnote>
  <w:endnote w:type="continuationNotice" w:id="1">
    <w:p w14:paraId="0939A9DA" w14:textId="77777777" w:rsidR="0034700C" w:rsidRDefault="003470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936C2" w14:textId="77777777" w:rsidR="0050465A" w:rsidRDefault="00EA49C4" w:rsidP="00910DB7">
    <w:pPr>
      <w:pBdr>
        <w:top w:val="single" w:sz="6" w:space="1" w:color="auto"/>
      </w:pBdr>
      <w:jc w:val="center"/>
    </w:pPr>
    <w:r>
      <w:rPr>
        <w:rStyle w:val="PageNumber"/>
      </w:rPr>
      <w:fldChar w:fldCharType="begin"/>
    </w:r>
    <w:r w:rsidR="009346E2"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FD13A2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74044" w14:textId="77777777" w:rsidR="0034700C" w:rsidRDefault="0034700C">
      <w:r>
        <w:separator/>
      </w:r>
    </w:p>
    <w:p w14:paraId="50695422" w14:textId="77777777" w:rsidR="0034700C" w:rsidRDefault="0034700C"/>
    <w:p w14:paraId="73CD779D" w14:textId="77777777" w:rsidR="0034700C" w:rsidRDefault="0034700C"/>
  </w:footnote>
  <w:footnote w:type="continuationSeparator" w:id="0">
    <w:p w14:paraId="45316258" w14:textId="77777777" w:rsidR="0034700C" w:rsidRDefault="0034700C">
      <w:r>
        <w:continuationSeparator/>
      </w:r>
    </w:p>
    <w:p w14:paraId="1296A649" w14:textId="77777777" w:rsidR="0034700C" w:rsidRDefault="0034700C"/>
    <w:p w14:paraId="3875E99B" w14:textId="77777777" w:rsidR="0034700C" w:rsidRDefault="0034700C"/>
    <w:p w14:paraId="1E8FA3CC" w14:textId="77777777" w:rsidR="0034700C" w:rsidRDefault="0034700C"/>
  </w:footnote>
  <w:footnote w:type="continuationNotice" w:id="1">
    <w:p w14:paraId="0D5416E0" w14:textId="77777777" w:rsidR="0034700C" w:rsidRDefault="0034700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4B2C" w14:textId="43C3BD9E" w:rsidR="001918FD" w:rsidRDefault="00000000">
    <w:pPr>
      <w:pStyle w:val="Header"/>
    </w:pPr>
    <w:r>
      <w:rPr>
        <w:noProof/>
        <w:color w:val="2B579A"/>
        <w:shd w:val="clear" w:color="auto" w:fill="E6E6E6"/>
      </w:rPr>
      <w:pict w14:anchorId="0AB102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12907" o:spid="_x0000_s1026" type="#_x0000_t136" style="position:absolute;margin-left:0;margin-top:0;width:471.3pt;height:188.5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Arial&quot;;font-size:1pt" string="DRAF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695"/>
      <w:gridCol w:w="4665"/>
    </w:tblGrid>
    <w:tr w:rsidR="00E159E3" w14:paraId="351E4340" w14:textId="77777777" w:rsidTr="00B63BD3">
      <w:tc>
        <w:tcPr>
          <w:tcW w:w="4788" w:type="dxa"/>
          <w:vAlign w:val="bottom"/>
        </w:tcPr>
        <w:p w14:paraId="049B7E6E" w14:textId="50AB3A6A" w:rsidR="00E159E3" w:rsidRDefault="000C5B97" w:rsidP="00B63BD3">
          <w:pPr>
            <w:pStyle w:val="PageHeaderRegionsNameofthereport"/>
          </w:pPr>
          <w:bookmarkStart w:id="0" w:name="region_name_rest"/>
          <w:r>
            <w:t>[</w:t>
          </w:r>
          <w:proofErr w:type="spellStart"/>
          <w:r>
            <w:t>region_name_rest</w:t>
          </w:r>
          <w:proofErr w:type="spellEnd"/>
          <w:r>
            <w:t>]</w:t>
          </w:r>
          <w:bookmarkEnd w:id="0"/>
        </w:p>
      </w:tc>
      <w:tc>
        <w:tcPr>
          <w:tcW w:w="4788" w:type="dxa"/>
          <w:vAlign w:val="bottom"/>
        </w:tcPr>
        <w:p w14:paraId="5C4DF0DD" w14:textId="1D4D1F99" w:rsidR="00E159E3" w:rsidRDefault="000C5B97" w:rsidP="00B63BD3">
          <w:pPr>
            <w:pStyle w:val="PageHeaderRegionsNameofthereport"/>
            <w:jc w:val="right"/>
          </w:pPr>
          <w:bookmarkStart w:id="1" w:name="short_title"/>
          <w:r>
            <w:t>[</w:t>
          </w:r>
          <w:proofErr w:type="spellStart"/>
          <w:r>
            <w:t>short_title</w:t>
          </w:r>
          <w:proofErr w:type="spellEnd"/>
          <w:r>
            <w:t>]</w:t>
          </w:r>
          <w:bookmarkEnd w:id="1"/>
        </w:p>
      </w:tc>
    </w:tr>
  </w:tbl>
  <w:p w14:paraId="6506B67B" w14:textId="3858D14B" w:rsidR="009346E2" w:rsidRPr="00E159E3" w:rsidRDefault="009346E2" w:rsidP="00E159E3">
    <w:pPr>
      <w:tabs>
        <w:tab w:val="right" w:pos="9360"/>
      </w:tabs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B0EBEE0"/>
    <w:lvl w:ilvl="0">
      <w:start w:val="1"/>
      <w:numFmt w:val="lowerLetter"/>
      <w:pStyle w:val="ListNumber2"/>
      <w:lvlText w:val="%1."/>
      <w:lvlJc w:val="left"/>
      <w:pPr>
        <w:ind w:left="643" w:hanging="360"/>
      </w:pPr>
    </w:lvl>
  </w:abstractNum>
  <w:abstractNum w:abstractNumId="1" w15:restartNumberingAfterBreak="0">
    <w:nsid w:val="FFFFFF83"/>
    <w:multiLevelType w:val="singleLevel"/>
    <w:tmpl w:val="0F0A5730"/>
    <w:lvl w:ilvl="0">
      <w:start w:val="1"/>
      <w:numFmt w:val="bullet"/>
      <w:pStyle w:val="ListBullet2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</w:abstractNum>
  <w:abstractNum w:abstractNumId="2" w15:restartNumberingAfterBreak="0">
    <w:nsid w:val="FFFFFF88"/>
    <w:multiLevelType w:val="singleLevel"/>
    <w:tmpl w:val="D09A519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</w:abstractNum>
  <w:abstractNum w:abstractNumId="3" w15:restartNumberingAfterBreak="0">
    <w:nsid w:val="FFFFFF89"/>
    <w:multiLevelType w:val="singleLevel"/>
    <w:tmpl w:val="D110DC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lang w:val="en-CA"/>
      </w:rPr>
    </w:lvl>
  </w:abstractNum>
  <w:abstractNum w:abstractNumId="4" w15:restartNumberingAfterBreak="0">
    <w:nsid w:val="1BA7067C"/>
    <w:multiLevelType w:val="hybridMultilevel"/>
    <w:tmpl w:val="060446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BF83FFA"/>
    <w:multiLevelType w:val="multilevel"/>
    <w:tmpl w:val="BDE0B074"/>
    <w:numStyleLink w:val="olstyle"/>
  </w:abstractNum>
  <w:abstractNum w:abstractNumId="6" w15:restartNumberingAfterBreak="0">
    <w:nsid w:val="1E31733D"/>
    <w:multiLevelType w:val="multilevel"/>
    <w:tmpl w:val="1422DC3C"/>
    <w:numStyleLink w:val="FirstParagraph"/>
  </w:abstractNum>
  <w:abstractNum w:abstractNumId="7" w15:restartNumberingAfterBreak="0">
    <w:nsid w:val="5E1A4A94"/>
    <w:multiLevelType w:val="multilevel"/>
    <w:tmpl w:val="BDE0B074"/>
    <w:styleLink w:val="olstyl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40" w:hanging="360"/>
      </w:pPr>
      <w:rPr>
        <w:rFonts w:hint="default"/>
      </w:rPr>
    </w:lvl>
  </w:abstractNum>
  <w:abstractNum w:abstractNumId="8" w15:restartNumberingAfterBreak="0">
    <w:nsid w:val="6B584AAA"/>
    <w:multiLevelType w:val="multilevel"/>
    <w:tmpl w:val="D048E428"/>
    <w:styleLink w:val="FirstParagraph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 w16cid:durableId="781002216">
    <w:abstractNumId w:val="3"/>
  </w:num>
  <w:num w:numId="2" w16cid:durableId="53549097">
    <w:abstractNumId w:val="1"/>
  </w:num>
  <w:num w:numId="3" w16cid:durableId="1111051669">
    <w:abstractNumId w:val="2"/>
  </w:num>
  <w:num w:numId="4" w16cid:durableId="2017924549">
    <w:abstractNumId w:val="0"/>
  </w:num>
  <w:num w:numId="5" w16cid:durableId="1079205830">
    <w:abstractNumId w:val="2"/>
    <w:lvlOverride w:ilvl="0">
      <w:startOverride w:val="1"/>
    </w:lvlOverride>
  </w:num>
  <w:num w:numId="6" w16cid:durableId="1974939329">
    <w:abstractNumId w:val="2"/>
    <w:lvlOverride w:ilvl="0">
      <w:startOverride w:val="1"/>
    </w:lvlOverride>
  </w:num>
  <w:num w:numId="7" w16cid:durableId="387268034">
    <w:abstractNumId w:val="2"/>
    <w:lvlOverride w:ilvl="0">
      <w:startOverride w:val="1"/>
    </w:lvlOverride>
  </w:num>
  <w:num w:numId="8" w16cid:durableId="1655522909">
    <w:abstractNumId w:val="4"/>
  </w:num>
  <w:num w:numId="9" w16cid:durableId="819997820">
    <w:abstractNumId w:val="2"/>
    <w:lvlOverride w:ilvl="0">
      <w:startOverride w:val="1"/>
    </w:lvlOverride>
  </w:num>
  <w:num w:numId="10" w16cid:durableId="495851857">
    <w:abstractNumId w:val="8"/>
  </w:num>
  <w:num w:numId="11" w16cid:durableId="1226918003">
    <w:abstractNumId w:val="6"/>
  </w:num>
  <w:num w:numId="12" w16cid:durableId="1753311350">
    <w:abstractNumId w:val="7"/>
  </w:num>
  <w:num w:numId="13" w16cid:durableId="1197545470">
    <w:abstractNumId w:val="5"/>
  </w:num>
  <w:num w:numId="14" w16cid:durableId="1663121440">
    <w:abstractNumId w:val="7"/>
  </w:num>
  <w:num w:numId="15" w16cid:durableId="43294328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stylePaneSortMethod w:val="000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5E16"/>
    <w:rsid w:val="000027DA"/>
    <w:rsid w:val="00003B72"/>
    <w:rsid w:val="00004221"/>
    <w:rsid w:val="000051FF"/>
    <w:rsid w:val="00010A2F"/>
    <w:rsid w:val="00013D1E"/>
    <w:rsid w:val="00020527"/>
    <w:rsid w:val="0002247C"/>
    <w:rsid w:val="0002499F"/>
    <w:rsid w:val="00025337"/>
    <w:rsid w:val="00033E28"/>
    <w:rsid w:val="00035994"/>
    <w:rsid w:val="000412DA"/>
    <w:rsid w:val="00050B6E"/>
    <w:rsid w:val="00051C98"/>
    <w:rsid w:val="00053BE3"/>
    <w:rsid w:val="000542F2"/>
    <w:rsid w:val="0005512C"/>
    <w:rsid w:val="00055E62"/>
    <w:rsid w:val="0005774C"/>
    <w:rsid w:val="00057A9F"/>
    <w:rsid w:val="0006305C"/>
    <w:rsid w:val="0006374F"/>
    <w:rsid w:val="00064F54"/>
    <w:rsid w:val="00065268"/>
    <w:rsid w:val="00065EA7"/>
    <w:rsid w:val="000779BA"/>
    <w:rsid w:val="00083AE1"/>
    <w:rsid w:val="00087206"/>
    <w:rsid w:val="00091037"/>
    <w:rsid w:val="00092016"/>
    <w:rsid w:val="00093407"/>
    <w:rsid w:val="00095E6C"/>
    <w:rsid w:val="000A59CB"/>
    <w:rsid w:val="000B1243"/>
    <w:rsid w:val="000B2C4C"/>
    <w:rsid w:val="000B3C04"/>
    <w:rsid w:val="000C4981"/>
    <w:rsid w:val="000C5B97"/>
    <w:rsid w:val="000D0314"/>
    <w:rsid w:val="000D2848"/>
    <w:rsid w:val="000D5067"/>
    <w:rsid w:val="000D7196"/>
    <w:rsid w:val="000E1456"/>
    <w:rsid w:val="000E2A84"/>
    <w:rsid w:val="000E60A0"/>
    <w:rsid w:val="000E680B"/>
    <w:rsid w:val="000E6974"/>
    <w:rsid w:val="000E76C5"/>
    <w:rsid w:val="000F2C85"/>
    <w:rsid w:val="000F4532"/>
    <w:rsid w:val="000F45C5"/>
    <w:rsid w:val="00100DFC"/>
    <w:rsid w:val="00110974"/>
    <w:rsid w:val="00111C56"/>
    <w:rsid w:val="001167FB"/>
    <w:rsid w:val="001201BA"/>
    <w:rsid w:val="001206FE"/>
    <w:rsid w:val="00123250"/>
    <w:rsid w:val="00126035"/>
    <w:rsid w:val="00126A90"/>
    <w:rsid w:val="001318C9"/>
    <w:rsid w:val="001346AC"/>
    <w:rsid w:val="0013734C"/>
    <w:rsid w:val="0015076C"/>
    <w:rsid w:val="00153921"/>
    <w:rsid w:val="00157149"/>
    <w:rsid w:val="00157E16"/>
    <w:rsid w:val="00161C5F"/>
    <w:rsid w:val="001647AF"/>
    <w:rsid w:val="00172FD4"/>
    <w:rsid w:val="00176C5D"/>
    <w:rsid w:val="0018420D"/>
    <w:rsid w:val="0018565D"/>
    <w:rsid w:val="001918FD"/>
    <w:rsid w:val="001954EC"/>
    <w:rsid w:val="00196A8C"/>
    <w:rsid w:val="00197B00"/>
    <w:rsid w:val="001A6182"/>
    <w:rsid w:val="001A711D"/>
    <w:rsid w:val="001B26D7"/>
    <w:rsid w:val="001C00B9"/>
    <w:rsid w:val="001C1404"/>
    <w:rsid w:val="001C76F5"/>
    <w:rsid w:val="001C7FA5"/>
    <w:rsid w:val="001D13D1"/>
    <w:rsid w:val="001D2592"/>
    <w:rsid w:val="001D39C3"/>
    <w:rsid w:val="001E05AF"/>
    <w:rsid w:val="001E4A20"/>
    <w:rsid w:val="001E5727"/>
    <w:rsid w:val="001E6250"/>
    <w:rsid w:val="001F175C"/>
    <w:rsid w:val="001F758D"/>
    <w:rsid w:val="00202630"/>
    <w:rsid w:val="00210839"/>
    <w:rsid w:val="00211956"/>
    <w:rsid w:val="00223D64"/>
    <w:rsid w:val="00223DF9"/>
    <w:rsid w:val="00227579"/>
    <w:rsid w:val="00241731"/>
    <w:rsid w:val="00243B02"/>
    <w:rsid w:val="0024465B"/>
    <w:rsid w:val="0024540F"/>
    <w:rsid w:val="0025092E"/>
    <w:rsid w:val="002510B0"/>
    <w:rsid w:val="00253800"/>
    <w:rsid w:val="00255CDC"/>
    <w:rsid w:val="00261D7A"/>
    <w:rsid w:val="00262FE7"/>
    <w:rsid w:val="002727F9"/>
    <w:rsid w:val="00273AAC"/>
    <w:rsid w:val="00276944"/>
    <w:rsid w:val="00285B6F"/>
    <w:rsid w:val="00286839"/>
    <w:rsid w:val="00287930"/>
    <w:rsid w:val="00287BD3"/>
    <w:rsid w:val="002A0168"/>
    <w:rsid w:val="002A0773"/>
    <w:rsid w:val="002A081F"/>
    <w:rsid w:val="002A103F"/>
    <w:rsid w:val="002A7338"/>
    <w:rsid w:val="002B14E2"/>
    <w:rsid w:val="002B1910"/>
    <w:rsid w:val="002B44C3"/>
    <w:rsid w:val="002C44B3"/>
    <w:rsid w:val="002C7FA2"/>
    <w:rsid w:val="002D210A"/>
    <w:rsid w:val="002D2531"/>
    <w:rsid w:val="002D3B43"/>
    <w:rsid w:val="002D476C"/>
    <w:rsid w:val="002E6CB9"/>
    <w:rsid w:val="002E7F93"/>
    <w:rsid w:val="002F045E"/>
    <w:rsid w:val="002F323C"/>
    <w:rsid w:val="002F424A"/>
    <w:rsid w:val="002F6CE5"/>
    <w:rsid w:val="00300FC0"/>
    <w:rsid w:val="00301F3C"/>
    <w:rsid w:val="00307E3E"/>
    <w:rsid w:val="00313316"/>
    <w:rsid w:val="00313CB3"/>
    <w:rsid w:val="00315B4C"/>
    <w:rsid w:val="00316480"/>
    <w:rsid w:val="00316B0A"/>
    <w:rsid w:val="00325593"/>
    <w:rsid w:val="00335173"/>
    <w:rsid w:val="003423CF"/>
    <w:rsid w:val="0034331D"/>
    <w:rsid w:val="003437C8"/>
    <w:rsid w:val="00343E6C"/>
    <w:rsid w:val="0034700C"/>
    <w:rsid w:val="00350C10"/>
    <w:rsid w:val="00350C57"/>
    <w:rsid w:val="00356CB5"/>
    <w:rsid w:val="00361392"/>
    <w:rsid w:val="00361C87"/>
    <w:rsid w:val="003639FE"/>
    <w:rsid w:val="0036415E"/>
    <w:rsid w:val="00365257"/>
    <w:rsid w:val="00374B5E"/>
    <w:rsid w:val="00375CC6"/>
    <w:rsid w:val="00375F8B"/>
    <w:rsid w:val="00382FA7"/>
    <w:rsid w:val="00384E13"/>
    <w:rsid w:val="00385680"/>
    <w:rsid w:val="00386058"/>
    <w:rsid w:val="003947A7"/>
    <w:rsid w:val="00397C14"/>
    <w:rsid w:val="003A6853"/>
    <w:rsid w:val="003A69E7"/>
    <w:rsid w:val="003B5C0C"/>
    <w:rsid w:val="003B74DC"/>
    <w:rsid w:val="003B7E2F"/>
    <w:rsid w:val="003C2B84"/>
    <w:rsid w:val="003C40DB"/>
    <w:rsid w:val="003C7229"/>
    <w:rsid w:val="003C7636"/>
    <w:rsid w:val="003D1F02"/>
    <w:rsid w:val="003D5A93"/>
    <w:rsid w:val="003E65B1"/>
    <w:rsid w:val="003F1A97"/>
    <w:rsid w:val="003F40DA"/>
    <w:rsid w:val="004019AA"/>
    <w:rsid w:val="00401EE9"/>
    <w:rsid w:val="00402157"/>
    <w:rsid w:val="00407234"/>
    <w:rsid w:val="00410328"/>
    <w:rsid w:val="00410788"/>
    <w:rsid w:val="004123BE"/>
    <w:rsid w:val="00415CA5"/>
    <w:rsid w:val="004209B6"/>
    <w:rsid w:val="0042175B"/>
    <w:rsid w:val="00421DE1"/>
    <w:rsid w:val="00422871"/>
    <w:rsid w:val="0043370B"/>
    <w:rsid w:val="00435B36"/>
    <w:rsid w:val="00441011"/>
    <w:rsid w:val="00450FC1"/>
    <w:rsid w:val="00453949"/>
    <w:rsid w:val="00457217"/>
    <w:rsid w:val="00461786"/>
    <w:rsid w:val="00462A8C"/>
    <w:rsid w:val="00463321"/>
    <w:rsid w:val="00464E48"/>
    <w:rsid w:val="00470C6F"/>
    <w:rsid w:val="004731CC"/>
    <w:rsid w:val="0048268D"/>
    <w:rsid w:val="00484F89"/>
    <w:rsid w:val="00485DE5"/>
    <w:rsid w:val="00490CA7"/>
    <w:rsid w:val="00493068"/>
    <w:rsid w:val="0049317E"/>
    <w:rsid w:val="00496D93"/>
    <w:rsid w:val="004A10A2"/>
    <w:rsid w:val="004A1809"/>
    <w:rsid w:val="004A4A9C"/>
    <w:rsid w:val="004A7225"/>
    <w:rsid w:val="004B17E2"/>
    <w:rsid w:val="004B2235"/>
    <w:rsid w:val="004B24DB"/>
    <w:rsid w:val="004B4B5E"/>
    <w:rsid w:val="004C4322"/>
    <w:rsid w:val="004D0E19"/>
    <w:rsid w:val="004D297D"/>
    <w:rsid w:val="004D5778"/>
    <w:rsid w:val="004E6147"/>
    <w:rsid w:val="004E7E68"/>
    <w:rsid w:val="004F2BD0"/>
    <w:rsid w:val="004F4130"/>
    <w:rsid w:val="004F6FC8"/>
    <w:rsid w:val="00500D4C"/>
    <w:rsid w:val="005024FA"/>
    <w:rsid w:val="00502AD9"/>
    <w:rsid w:val="0050465A"/>
    <w:rsid w:val="00510B14"/>
    <w:rsid w:val="00515DB4"/>
    <w:rsid w:val="005160DE"/>
    <w:rsid w:val="00520612"/>
    <w:rsid w:val="00520E14"/>
    <w:rsid w:val="005238BD"/>
    <w:rsid w:val="00524396"/>
    <w:rsid w:val="0052511E"/>
    <w:rsid w:val="00525AEF"/>
    <w:rsid w:val="00543275"/>
    <w:rsid w:val="005433B0"/>
    <w:rsid w:val="00544A8D"/>
    <w:rsid w:val="00544D75"/>
    <w:rsid w:val="00545297"/>
    <w:rsid w:val="00546202"/>
    <w:rsid w:val="0055143E"/>
    <w:rsid w:val="005518CF"/>
    <w:rsid w:val="00556A22"/>
    <w:rsid w:val="00557E86"/>
    <w:rsid w:val="00561EB6"/>
    <w:rsid w:val="00565940"/>
    <w:rsid w:val="00567918"/>
    <w:rsid w:val="0057288F"/>
    <w:rsid w:val="00585954"/>
    <w:rsid w:val="005869CE"/>
    <w:rsid w:val="00586D15"/>
    <w:rsid w:val="00587DBA"/>
    <w:rsid w:val="00593BDC"/>
    <w:rsid w:val="005952F6"/>
    <w:rsid w:val="00595BEA"/>
    <w:rsid w:val="00596EBD"/>
    <w:rsid w:val="005A2CAB"/>
    <w:rsid w:val="005A46D9"/>
    <w:rsid w:val="005B67C6"/>
    <w:rsid w:val="005C6992"/>
    <w:rsid w:val="005C7117"/>
    <w:rsid w:val="005D2289"/>
    <w:rsid w:val="005E22D2"/>
    <w:rsid w:val="005F3ECA"/>
    <w:rsid w:val="005F5406"/>
    <w:rsid w:val="005F5EB8"/>
    <w:rsid w:val="006012C6"/>
    <w:rsid w:val="00606AEC"/>
    <w:rsid w:val="00607449"/>
    <w:rsid w:val="00607A1A"/>
    <w:rsid w:val="0062577F"/>
    <w:rsid w:val="00625A5E"/>
    <w:rsid w:val="00626F8D"/>
    <w:rsid w:val="00630FFA"/>
    <w:rsid w:val="0063241A"/>
    <w:rsid w:val="0064056A"/>
    <w:rsid w:val="0064536D"/>
    <w:rsid w:val="00645C68"/>
    <w:rsid w:val="006517A8"/>
    <w:rsid w:val="006536A9"/>
    <w:rsid w:val="006658D7"/>
    <w:rsid w:val="006669CA"/>
    <w:rsid w:val="00670276"/>
    <w:rsid w:val="00672D22"/>
    <w:rsid w:val="0067524B"/>
    <w:rsid w:val="00681E1A"/>
    <w:rsid w:val="006A108C"/>
    <w:rsid w:val="006A5951"/>
    <w:rsid w:val="006B191F"/>
    <w:rsid w:val="006B3BF7"/>
    <w:rsid w:val="006B7C96"/>
    <w:rsid w:val="006C06D3"/>
    <w:rsid w:val="006C29F1"/>
    <w:rsid w:val="006C2E49"/>
    <w:rsid w:val="006C65A4"/>
    <w:rsid w:val="006D7F2C"/>
    <w:rsid w:val="006E0CE7"/>
    <w:rsid w:val="006E3E89"/>
    <w:rsid w:val="006E5B0F"/>
    <w:rsid w:val="006F1AB3"/>
    <w:rsid w:val="006F3578"/>
    <w:rsid w:val="006F4ED8"/>
    <w:rsid w:val="00702603"/>
    <w:rsid w:val="00704E0F"/>
    <w:rsid w:val="00710D78"/>
    <w:rsid w:val="0071121C"/>
    <w:rsid w:val="0071319E"/>
    <w:rsid w:val="007136AF"/>
    <w:rsid w:val="007141CA"/>
    <w:rsid w:val="007215AF"/>
    <w:rsid w:val="007240F3"/>
    <w:rsid w:val="00724F58"/>
    <w:rsid w:val="00732F11"/>
    <w:rsid w:val="007347FD"/>
    <w:rsid w:val="0073614B"/>
    <w:rsid w:val="00737691"/>
    <w:rsid w:val="00740184"/>
    <w:rsid w:val="007414B1"/>
    <w:rsid w:val="00743EE9"/>
    <w:rsid w:val="00746E17"/>
    <w:rsid w:val="00747AAC"/>
    <w:rsid w:val="00747AF8"/>
    <w:rsid w:val="00751784"/>
    <w:rsid w:val="00752D10"/>
    <w:rsid w:val="00752F00"/>
    <w:rsid w:val="00753354"/>
    <w:rsid w:val="00755B8D"/>
    <w:rsid w:val="00757994"/>
    <w:rsid w:val="00763C68"/>
    <w:rsid w:val="007654A1"/>
    <w:rsid w:val="007729B1"/>
    <w:rsid w:val="007742C5"/>
    <w:rsid w:val="00775319"/>
    <w:rsid w:val="00780260"/>
    <w:rsid w:val="00780567"/>
    <w:rsid w:val="00781F66"/>
    <w:rsid w:val="0079424E"/>
    <w:rsid w:val="007A2AF6"/>
    <w:rsid w:val="007A30D4"/>
    <w:rsid w:val="007A3F43"/>
    <w:rsid w:val="007A48EC"/>
    <w:rsid w:val="007A6FC7"/>
    <w:rsid w:val="007B0803"/>
    <w:rsid w:val="007B42B9"/>
    <w:rsid w:val="007B69E3"/>
    <w:rsid w:val="007C03C1"/>
    <w:rsid w:val="007C4BC9"/>
    <w:rsid w:val="007D21A3"/>
    <w:rsid w:val="007D30B8"/>
    <w:rsid w:val="007D320F"/>
    <w:rsid w:val="007D3674"/>
    <w:rsid w:val="007D7FA1"/>
    <w:rsid w:val="007E0A0F"/>
    <w:rsid w:val="007E1A0E"/>
    <w:rsid w:val="007E3244"/>
    <w:rsid w:val="007F36CF"/>
    <w:rsid w:val="007F7719"/>
    <w:rsid w:val="008011D0"/>
    <w:rsid w:val="00801E71"/>
    <w:rsid w:val="008023D5"/>
    <w:rsid w:val="00802B05"/>
    <w:rsid w:val="008056DA"/>
    <w:rsid w:val="00807D4A"/>
    <w:rsid w:val="00810516"/>
    <w:rsid w:val="008108BB"/>
    <w:rsid w:val="00811D54"/>
    <w:rsid w:val="008172C9"/>
    <w:rsid w:val="00817A6C"/>
    <w:rsid w:val="00817C99"/>
    <w:rsid w:val="008210B7"/>
    <w:rsid w:val="00822044"/>
    <w:rsid w:val="00835A1D"/>
    <w:rsid w:val="008363C4"/>
    <w:rsid w:val="00841025"/>
    <w:rsid w:val="00850845"/>
    <w:rsid w:val="00851A4B"/>
    <w:rsid w:val="00852AB1"/>
    <w:rsid w:val="00855023"/>
    <w:rsid w:val="0085576D"/>
    <w:rsid w:val="00856323"/>
    <w:rsid w:val="00856521"/>
    <w:rsid w:val="00866029"/>
    <w:rsid w:val="00866FB4"/>
    <w:rsid w:val="00870729"/>
    <w:rsid w:val="00887654"/>
    <w:rsid w:val="008946CB"/>
    <w:rsid w:val="008953F8"/>
    <w:rsid w:val="008A0E6F"/>
    <w:rsid w:val="008A3132"/>
    <w:rsid w:val="008A5E82"/>
    <w:rsid w:val="008A769C"/>
    <w:rsid w:val="008A773E"/>
    <w:rsid w:val="008B4603"/>
    <w:rsid w:val="008B656A"/>
    <w:rsid w:val="008C494E"/>
    <w:rsid w:val="008D17FC"/>
    <w:rsid w:val="008D4726"/>
    <w:rsid w:val="008D6117"/>
    <w:rsid w:val="008E0BA3"/>
    <w:rsid w:val="008E573A"/>
    <w:rsid w:val="008F02E4"/>
    <w:rsid w:val="008F1426"/>
    <w:rsid w:val="008F1506"/>
    <w:rsid w:val="008F451F"/>
    <w:rsid w:val="009001D4"/>
    <w:rsid w:val="00900608"/>
    <w:rsid w:val="00900832"/>
    <w:rsid w:val="0090304B"/>
    <w:rsid w:val="00903E9B"/>
    <w:rsid w:val="009055C6"/>
    <w:rsid w:val="00910DB7"/>
    <w:rsid w:val="009110C1"/>
    <w:rsid w:val="009117C6"/>
    <w:rsid w:val="00912DC6"/>
    <w:rsid w:val="00916A0A"/>
    <w:rsid w:val="00924072"/>
    <w:rsid w:val="0092707A"/>
    <w:rsid w:val="0092747E"/>
    <w:rsid w:val="009346E2"/>
    <w:rsid w:val="00937AF8"/>
    <w:rsid w:val="00940ADC"/>
    <w:rsid w:val="0094166A"/>
    <w:rsid w:val="00942918"/>
    <w:rsid w:val="00945686"/>
    <w:rsid w:val="00945A5A"/>
    <w:rsid w:val="00947BAA"/>
    <w:rsid w:val="00947EE9"/>
    <w:rsid w:val="0095070F"/>
    <w:rsid w:val="009520ED"/>
    <w:rsid w:val="00953347"/>
    <w:rsid w:val="0095503E"/>
    <w:rsid w:val="00960A11"/>
    <w:rsid w:val="00970EC6"/>
    <w:rsid w:val="00973C89"/>
    <w:rsid w:val="009745F4"/>
    <w:rsid w:val="00974C04"/>
    <w:rsid w:val="0097587F"/>
    <w:rsid w:val="00977452"/>
    <w:rsid w:val="0098037A"/>
    <w:rsid w:val="00982E67"/>
    <w:rsid w:val="00982EA7"/>
    <w:rsid w:val="0098597B"/>
    <w:rsid w:val="00985EF5"/>
    <w:rsid w:val="009912D8"/>
    <w:rsid w:val="00992A50"/>
    <w:rsid w:val="009969E5"/>
    <w:rsid w:val="009A1311"/>
    <w:rsid w:val="009A6B26"/>
    <w:rsid w:val="009A7804"/>
    <w:rsid w:val="009A7D41"/>
    <w:rsid w:val="009B1F46"/>
    <w:rsid w:val="009B3AA9"/>
    <w:rsid w:val="009B43FF"/>
    <w:rsid w:val="009B56A6"/>
    <w:rsid w:val="009C3E2E"/>
    <w:rsid w:val="009D7D1A"/>
    <w:rsid w:val="009E1035"/>
    <w:rsid w:val="009E1253"/>
    <w:rsid w:val="009E197B"/>
    <w:rsid w:val="009E63DB"/>
    <w:rsid w:val="009F13A7"/>
    <w:rsid w:val="009F1DA9"/>
    <w:rsid w:val="009F6085"/>
    <w:rsid w:val="00A0398A"/>
    <w:rsid w:val="00A04FA1"/>
    <w:rsid w:val="00A05732"/>
    <w:rsid w:val="00A21622"/>
    <w:rsid w:val="00A24E32"/>
    <w:rsid w:val="00A35F41"/>
    <w:rsid w:val="00A36283"/>
    <w:rsid w:val="00A37C84"/>
    <w:rsid w:val="00A41BBA"/>
    <w:rsid w:val="00A420A5"/>
    <w:rsid w:val="00A457C0"/>
    <w:rsid w:val="00A45B53"/>
    <w:rsid w:val="00A52F24"/>
    <w:rsid w:val="00A5562E"/>
    <w:rsid w:val="00A57028"/>
    <w:rsid w:val="00A57E5E"/>
    <w:rsid w:val="00A66001"/>
    <w:rsid w:val="00A71815"/>
    <w:rsid w:val="00A74E25"/>
    <w:rsid w:val="00A75E70"/>
    <w:rsid w:val="00A776D6"/>
    <w:rsid w:val="00A82C22"/>
    <w:rsid w:val="00A865F8"/>
    <w:rsid w:val="00A8682C"/>
    <w:rsid w:val="00A86F68"/>
    <w:rsid w:val="00A90D59"/>
    <w:rsid w:val="00A916CF"/>
    <w:rsid w:val="00A974C6"/>
    <w:rsid w:val="00A97F6E"/>
    <w:rsid w:val="00AA4B35"/>
    <w:rsid w:val="00AA76C8"/>
    <w:rsid w:val="00AB0302"/>
    <w:rsid w:val="00AB6DE1"/>
    <w:rsid w:val="00AC13C6"/>
    <w:rsid w:val="00AC1947"/>
    <w:rsid w:val="00AC4B80"/>
    <w:rsid w:val="00AC5465"/>
    <w:rsid w:val="00AD1841"/>
    <w:rsid w:val="00AD3C6D"/>
    <w:rsid w:val="00AD644C"/>
    <w:rsid w:val="00AD78E9"/>
    <w:rsid w:val="00AE6D2E"/>
    <w:rsid w:val="00AF62FB"/>
    <w:rsid w:val="00B03FCB"/>
    <w:rsid w:val="00B04EEE"/>
    <w:rsid w:val="00B11413"/>
    <w:rsid w:val="00B1262F"/>
    <w:rsid w:val="00B12BD9"/>
    <w:rsid w:val="00B17116"/>
    <w:rsid w:val="00B26405"/>
    <w:rsid w:val="00B26903"/>
    <w:rsid w:val="00B3095E"/>
    <w:rsid w:val="00B312A0"/>
    <w:rsid w:val="00B32E0E"/>
    <w:rsid w:val="00B33EB8"/>
    <w:rsid w:val="00B40F63"/>
    <w:rsid w:val="00B41F10"/>
    <w:rsid w:val="00B4527A"/>
    <w:rsid w:val="00B454A4"/>
    <w:rsid w:val="00B47F3B"/>
    <w:rsid w:val="00B514F2"/>
    <w:rsid w:val="00B55114"/>
    <w:rsid w:val="00B5546F"/>
    <w:rsid w:val="00B634E3"/>
    <w:rsid w:val="00B63BD3"/>
    <w:rsid w:val="00B7363E"/>
    <w:rsid w:val="00B74762"/>
    <w:rsid w:val="00B75111"/>
    <w:rsid w:val="00B7681F"/>
    <w:rsid w:val="00B852DB"/>
    <w:rsid w:val="00B93A24"/>
    <w:rsid w:val="00BA3790"/>
    <w:rsid w:val="00BA4C03"/>
    <w:rsid w:val="00BB2D54"/>
    <w:rsid w:val="00BB44D9"/>
    <w:rsid w:val="00BB4F2F"/>
    <w:rsid w:val="00BC1664"/>
    <w:rsid w:val="00BC4BB7"/>
    <w:rsid w:val="00BD039F"/>
    <w:rsid w:val="00BE19C1"/>
    <w:rsid w:val="00BE79C5"/>
    <w:rsid w:val="00BE7E92"/>
    <w:rsid w:val="00BF0F56"/>
    <w:rsid w:val="00BF29AD"/>
    <w:rsid w:val="00BF4291"/>
    <w:rsid w:val="00BF54F5"/>
    <w:rsid w:val="00BF68FE"/>
    <w:rsid w:val="00BF7840"/>
    <w:rsid w:val="00C01AFD"/>
    <w:rsid w:val="00C036A9"/>
    <w:rsid w:val="00C03A03"/>
    <w:rsid w:val="00C12898"/>
    <w:rsid w:val="00C13368"/>
    <w:rsid w:val="00C13D1D"/>
    <w:rsid w:val="00C15AAD"/>
    <w:rsid w:val="00C20E72"/>
    <w:rsid w:val="00C21475"/>
    <w:rsid w:val="00C22ECF"/>
    <w:rsid w:val="00C23263"/>
    <w:rsid w:val="00C23534"/>
    <w:rsid w:val="00C24B25"/>
    <w:rsid w:val="00C24BA4"/>
    <w:rsid w:val="00C26EE0"/>
    <w:rsid w:val="00C27721"/>
    <w:rsid w:val="00C31595"/>
    <w:rsid w:val="00C40C57"/>
    <w:rsid w:val="00C46859"/>
    <w:rsid w:val="00C4726F"/>
    <w:rsid w:val="00C53FBA"/>
    <w:rsid w:val="00C56F57"/>
    <w:rsid w:val="00C654A7"/>
    <w:rsid w:val="00C65C63"/>
    <w:rsid w:val="00C66011"/>
    <w:rsid w:val="00C700FC"/>
    <w:rsid w:val="00C72B01"/>
    <w:rsid w:val="00C859C6"/>
    <w:rsid w:val="00C85FB6"/>
    <w:rsid w:val="00C912AB"/>
    <w:rsid w:val="00C91B7A"/>
    <w:rsid w:val="00CA0144"/>
    <w:rsid w:val="00CA188B"/>
    <w:rsid w:val="00CA28AD"/>
    <w:rsid w:val="00CB1CF9"/>
    <w:rsid w:val="00CB3030"/>
    <w:rsid w:val="00CC0541"/>
    <w:rsid w:val="00CC4E8C"/>
    <w:rsid w:val="00CC7210"/>
    <w:rsid w:val="00CC73A0"/>
    <w:rsid w:val="00CD2F1B"/>
    <w:rsid w:val="00CE182C"/>
    <w:rsid w:val="00CE774A"/>
    <w:rsid w:val="00CF102B"/>
    <w:rsid w:val="00CF265C"/>
    <w:rsid w:val="00CF739C"/>
    <w:rsid w:val="00D045C6"/>
    <w:rsid w:val="00D122E2"/>
    <w:rsid w:val="00D13EE5"/>
    <w:rsid w:val="00D13EFC"/>
    <w:rsid w:val="00D17DA0"/>
    <w:rsid w:val="00D223C8"/>
    <w:rsid w:val="00D23E0D"/>
    <w:rsid w:val="00D30C13"/>
    <w:rsid w:val="00D32A66"/>
    <w:rsid w:val="00D40981"/>
    <w:rsid w:val="00D41D7A"/>
    <w:rsid w:val="00D427B6"/>
    <w:rsid w:val="00D42FF7"/>
    <w:rsid w:val="00D45BC0"/>
    <w:rsid w:val="00D503A8"/>
    <w:rsid w:val="00D62957"/>
    <w:rsid w:val="00D64D4A"/>
    <w:rsid w:val="00D72934"/>
    <w:rsid w:val="00D93C83"/>
    <w:rsid w:val="00D949B6"/>
    <w:rsid w:val="00D97313"/>
    <w:rsid w:val="00D97FD4"/>
    <w:rsid w:val="00DA0B71"/>
    <w:rsid w:val="00DB4B17"/>
    <w:rsid w:val="00DB59E5"/>
    <w:rsid w:val="00DC229D"/>
    <w:rsid w:val="00DC3120"/>
    <w:rsid w:val="00DC519B"/>
    <w:rsid w:val="00DC64CC"/>
    <w:rsid w:val="00DD1001"/>
    <w:rsid w:val="00DD1150"/>
    <w:rsid w:val="00DD1FFD"/>
    <w:rsid w:val="00DD2355"/>
    <w:rsid w:val="00DD2709"/>
    <w:rsid w:val="00DD3394"/>
    <w:rsid w:val="00DD3EDD"/>
    <w:rsid w:val="00DD412E"/>
    <w:rsid w:val="00DE1544"/>
    <w:rsid w:val="00DE2FCA"/>
    <w:rsid w:val="00DE3056"/>
    <w:rsid w:val="00DE472A"/>
    <w:rsid w:val="00DE5335"/>
    <w:rsid w:val="00DE5F35"/>
    <w:rsid w:val="00DF1011"/>
    <w:rsid w:val="00DF3303"/>
    <w:rsid w:val="00DF38CA"/>
    <w:rsid w:val="00DF45CB"/>
    <w:rsid w:val="00DF5145"/>
    <w:rsid w:val="00DF7928"/>
    <w:rsid w:val="00E01767"/>
    <w:rsid w:val="00E053C8"/>
    <w:rsid w:val="00E062BC"/>
    <w:rsid w:val="00E159E3"/>
    <w:rsid w:val="00E15BDB"/>
    <w:rsid w:val="00E1684E"/>
    <w:rsid w:val="00E201B8"/>
    <w:rsid w:val="00E20E19"/>
    <w:rsid w:val="00E25D12"/>
    <w:rsid w:val="00E31B10"/>
    <w:rsid w:val="00E32186"/>
    <w:rsid w:val="00E3672E"/>
    <w:rsid w:val="00E404BB"/>
    <w:rsid w:val="00E4248F"/>
    <w:rsid w:val="00E518C5"/>
    <w:rsid w:val="00E739B2"/>
    <w:rsid w:val="00E76FBF"/>
    <w:rsid w:val="00E922B5"/>
    <w:rsid w:val="00E92CCB"/>
    <w:rsid w:val="00E96187"/>
    <w:rsid w:val="00E97EA7"/>
    <w:rsid w:val="00EA1D4D"/>
    <w:rsid w:val="00EA40DD"/>
    <w:rsid w:val="00EA49C4"/>
    <w:rsid w:val="00EA4E13"/>
    <w:rsid w:val="00EA5E16"/>
    <w:rsid w:val="00EA7991"/>
    <w:rsid w:val="00EB633C"/>
    <w:rsid w:val="00EC5BFF"/>
    <w:rsid w:val="00EC6252"/>
    <w:rsid w:val="00ED0196"/>
    <w:rsid w:val="00ED126B"/>
    <w:rsid w:val="00EE083B"/>
    <w:rsid w:val="00EE18F7"/>
    <w:rsid w:val="00EE2F97"/>
    <w:rsid w:val="00EE3838"/>
    <w:rsid w:val="00EE583B"/>
    <w:rsid w:val="00EE5CB8"/>
    <w:rsid w:val="00EF3DC9"/>
    <w:rsid w:val="00EF5088"/>
    <w:rsid w:val="00F0089F"/>
    <w:rsid w:val="00F0118E"/>
    <w:rsid w:val="00F02E63"/>
    <w:rsid w:val="00F05280"/>
    <w:rsid w:val="00F07F90"/>
    <w:rsid w:val="00F11B2F"/>
    <w:rsid w:val="00F14BCA"/>
    <w:rsid w:val="00F17234"/>
    <w:rsid w:val="00F30853"/>
    <w:rsid w:val="00F30C21"/>
    <w:rsid w:val="00F3197B"/>
    <w:rsid w:val="00F40F22"/>
    <w:rsid w:val="00F415C9"/>
    <w:rsid w:val="00F4248B"/>
    <w:rsid w:val="00F444BE"/>
    <w:rsid w:val="00F535F6"/>
    <w:rsid w:val="00F631FE"/>
    <w:rsid w:val="00F66C31"/>
    <w:rsid w:val="00F8199F"/>
    <w:rsid w:val="00F84694"/>
    <w:rsid w:val="00F86191"/>
    <w:rsid w:val="00F86C11"/>
    <w:rsid w:val="00F87E5E"/>
    <w:rsid w:val="00F97830"/>
    <w:rsid w:val="00FA1C7B"/>
    <w:rsid w:val="00FA4C55"/>
    <w:rsid w:val="00FA7AF2"/>
    <w:rsid w:val="00FB21A6"/>
    <w:rsid w:val="00FB39BD"/>
    <w:rsid w:val="00FB6655"/>
    <w:rsid w:val="00FC10F3"/>
    <w:rsid w:val="00FC2F23"/>
    <w:rsid w:val="00FC335C"/>
    <w:rsid w:val="00FC4A1B"/>
    <w:rsid w:val="00FC525F"/>
    <w:rsid w:val="00FC743A"/>
    <w:rsid w:val="00FD13A2"/>
    <w:rsid w:val="00FD1BAA"/>
    <w:rsid w:val="00FD37D5"/>
    <w:rsid w:val="00FE20D6"/>
    <w:rsid w:val="00FE7A81"/>
    <w:rsid w:val="00FF004A"/>
    <w:rsid w:val="00FF1C23"/>
    <w:rsid w:val="01B5AEC3"/>
    <w:rsid w:val="03C7E1B2"/>
    <w:rsid w:val="041CBC10"/>
    <w:rsid w:val="0508917D"/>
    <w:rsid w:val="06891FE6"/>
    <w:rsid w:val="078FF784"/>
    <w:rsid w:val="0AD3043B"/>
    <w:rsid w:val="0AE33BF2"/>
    <w:rsid w:val="0B5FC9D0"/>
    <w:rsid w:val="0BC91261"/>
    <w:rsid w:val="0CBEA08C"/>
    <w:rsid w:val="0E0AA4FD"/>
    <w:rsid w:val="1445A245"/>
    <w:rsid w:val="1521448D"/>
    <w:rsid w:val="1760B5E9"/>
    <w:rsid w:val="17A8969D"/>
    <w:rsid w:val="17B7FB08"/>
    <w:rsid w:val="18D694BA"/>
    <w:rsid w:val="1915AEA7"/>
    <w:rsid w:val="1B9D5475"/>
    <w:rsid w:val="1EA66087"/>
    <w:rsid w:val="2120C08C"/>
    <w:rsid w:val="214BBB62"/>
    <w:rsid w:val="22B3C14D"/>
    <w:rsid w:val="22E78BC3"/>
    <w:rsid w:val="272A187A"/>
    <w:rsid w:val="28438D37"/>
    <w:rsid w:val="295F56FC"/>
    <w:rsid w:val="2AFE9C6D"/>
    <w:rsid w:val="2FAA53AA"/>
    <w:rsid w:val="314C17A5"/>
    <w:rsid w:val="31E4EDAE"/>
    <w:rsid w:val="35741A84"/>
    <w:rsid w:val="36DD7FEB"/>
    <w:rsid w:val="376859C5"/>
    <w:rsid w:val="381F76D4"/>
    <w:rsid w:val="3A5C2754"/>
    <w:rsid w:val="44106E51"/>
    <w:rsid w:val="4E2F83A0"/>
    <w:rsid w:val="4FD484CF"/>
    <w:rsid w:val="50B7296E"/>
    <w:rsid w:val="55D2EF40"/>
    <w:rsid w:val="57F90867"/>
    <w:rsid w:val="60B654A6"/>
    <w:rsid w:val="666F20E0"/>
    <w:rsid w:val="674CC673"/>
    <w:rsid w:val="6B41844B"/>
    <w:rsid w:val="6D03C2D2"/>
    <w:rsid w:val="6F040A83"/>
    <w:rsid w:val="70243523"/>
    <w:rsid w:val="70773E0D"/>
    <w:rsid w:val="707DCE8E"/>
    <w:rsid w:val="7140615E"/>
    <w:rsid w:val="71ECD035"/>
    <w:rsid w:val="73AE40DB"/>
    <w:rsid w:val="73FAB376"/>
    <w:rsid w:val="741130BC"/>
    <w:rsid w:val="750B960F"/>
    <w:rsid w:val="76E67F91"/>
    <w:rsid w:val="78EDD385"/>
    <w:rsid w:val="79BF107B"/>
    <w:rsid w:val="7BB728C0"/>
    <w:rsid w:val="7DF90DE2"/>
    <w:rsid w:val="7F627349"/>
    <w:rsid w:val="7F63F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F29019"/>
  <w15:docId w15:val="{33B1A7AB-6B43-4E1B-BA49-111330C7D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13368"/>
    <w:rPr>
      <w:rFonts w:ascii="Arial" w:hAnsi="Arial"/>
      <w:sz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F8199F"/>
    <w:pPr>
      <w:keepNext/>
      <w:spacing w:before="240" w:after="120"/>
      <w:jc w:val="center"/>
      <w:outlineLvl w:val="0"/>
    </w:pPr>
    <w:rPr>
      <w:b/>
      <w:caps/>
      <w:sz w:val="32"/>
      <w:szCs w:val="24"/>
      <w:lang w:val="en-CA"/>
    </w:rPr>
  </w:style>
  <w:style w:type="paragraph" w:styleId="Heading2">
    <w:name w:val="heading 2"/>
    <w:basedOn w:val="Normal"/>
    <w:next w:val="Normal"/>
    <w:link w:val="Heading2Char"/>
    <w:autoRedefine/>
    <w:qFormat/>
    <w:rsid w:val="0005512C"/>
    <w:pPr>
      <w:keepNext/>
      <w:spacing w:before="240" w:after="120"/>
      <w:jc w:val="center"/>
      <w:outlineLvl w:val="1"/>
    </w:pPr>
    <w:rPr>
      <w:rFonts w:eastAsiaTheme="minorHAnsi"/>
      <w:b/>
      <w:bCs/>
      <w:caps/>
      <w:sz w:val="28"/>
      <w:lang w:val="en-CA"/>
    </w:rPr>
  </w:style>
  <w:style w:type="paragraph" w:styleId="Heading3">
    <w:name w:val="heading 3"/>
    <w:basedOn w:val="Normal"/>
    <w:next w:val="Normal"/>
    <w:link w:val="Heading3Char"/>
    <w:autoRedefine/>
    <w:qFormat/>
    <w:rsid w:val="00953347"/>
    <w:pPr>
      <w:keepNext/>
      <w:spacing w:before="240" w:after="120"/>
      <w:contextualSpacing/>
      <w:outlineLvl w:val="2"/>
    </w:pPr>
    <w:rPr>
      <w:rFonts w:eastAsiaTheme="minorHAnsi" w:cs="Arial"/>
      <w:b/>
      <w:bCs/>
      <w:sz w:val="24"/>
      <w:szCs w:val="24"/>
      <w:lang w:val="en-CA"/>
    </w:rPr>
  </w:style>
  <w:style w:type="paragraph" w:styleId="Heading4">
    <w:name w:val="heading 4"/>
    <w:basedOn w:val="Normal"/>
    <w:next w:val="Normal"/>
    <w:link w:val="Heading4Char"/>
    <w:autoRedefine/>
    <w:qFormat/>
    <w:rsid w:val="008D4726"/>
    <w:pPr>
      <w:keepNext/>
      <w:spacing w:before="120" w:after="120"/>
      <w:ind w:left="360"/>
      <w:outlineLvl w:val="3"/>
    </w:pPr>
    <w:rPr>
      <w:b/>
      <w:bCs/>
      <w:szCs w:val="28"/>
      <w:lang w:val="en-CA"/>
    </w:rPr>
  </w:style>
  <w:style w:type="paragraph" w:styleId="Heading5">
    <w:name w:val="heading 5"/>
    <w:basedOn w:val="Normal"/>
    <w:next w:val="Normal"/>
    <w:link w:val="Heading5Char"/>
    <w:qFormat/>
    <w:rsid w:val="00B40F63"/>
    <w:pPr>
      <w:keepNext/>
      <w:spacing w:before="120" w:after="120"/>
      <w:ind w:left="562"/>
      <w:outlineLvl w:val="4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rsid w:val="00100DFC"/>
    <w:rPr>
      <w:rFonts w:ascii="Arial" w:hAnsi="Arial"/>
      <w:sz w:val="20"/>
    </w:rPr>
  </w:style>
  <w:style w:type="character" w:styleId="Hyperlink">
    <w:name w:val="Hyperlink"/>
    <w:uiPriority w:val="99"/>
    <w:qFormat/>
    <w:rsid w:val="0073614B"/>
    <w:rPr>
      <w:rFonts w:ascii="Arial" w:hAnsi="Arial"/>
      <w:color w:val="0000FF"/>
      <w:sz w:val="22"/>
      <w:u w:val="single"/>
    </w:rPr>
  </w:style>
  <w:style w:type="character" w:styleId="FollowedHyperlink">
    <w:name w:val="FollowedHyperlink"/>
    <w:rsid w:val="00BE7E92"/>
    <w:rPr>
      <w:rFonts w:ascii="Arial" w:hAnsi="Arial"/>
      <w:color w:val="800080"/>
      <w:sz w:val="22"/>
      <w:u w:val="single"/>
    </w:rPr>
  </w:style>
  <w:style w:type="character" w:customStyle="1" w:styleId="Heading2Char">
    <w:name w:val="Heading 2 Char"/>
    <w:basedOn w:val="DefaultParagraphFont"/>
    <w:link w:val="Heading2"/>
    <w:rsid w:val="0005512C"/>
    <w:rPr>
      <w:rFonts w:ascii="Arial" w:eastAsiaTheme="minorHAnsi" w:hAnsi="Arial"/>
      <w:b/>
      <w:bCs/>
      <w:caps/>
      <w:sz w:val="28"/>
      <w:lang w:eastAsia="en-US"/>
    </w:rPr>
  </w:style>
  <w:style w:type="paragraph" w:styleId="BalloonText">
    <w:name w:val="Balloon Text"/>
    <w:basedOn w:val="Normal"/>
    <w:semiHidden/>
    <w:rsid w:val="00223DF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E922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Subject">
    <w:name w:val="annotation subject"/>
    <w:basedOn w:val="Normal"/>
    <w:semiHidden/>
    <w:rsid w:val="00EA5E16"/>
    <w:rPr>
      <w:b/>
      <w:bCs/>
      <w:sz w:val="20"/>
    </w:rPr>
  </w:style>
  <w:style w:type="paragraph" w:customStyle="1" w:styleId="Context-Heading">
    <w:name w:val="Context-Heading"/>
    <w:basedOn w:val="Normal"/>
    <w:qFormat/>
    <w:rsid w:val="007A2AF6"/>
    <w:pPr>
      <w:spacing w:before="120" w:after="60"/>
    </w:pPr>
    <w:rPr>
      <w:b/>
      <w:sz w:val="24"/>
      <w:szCs w:val="24"/>
    </w:rPr>
  </w:style>
  <w:style w:type="paragraph" w:customStyle="1" w:styleId="Context-text">
    <w:name w:val="Context-text"/>
    <w:basedOn w:val="Normal"/>
    <w:qFormat/>
    <w:rsid w:val="00E404BB"/>
    <w:pPr>
      <w:spacing w:before="60" w:after="60"/>
    </w:pPr>
    <w:rPr>
      <w:i/>
      <w:iCs/>
      <w:sz w:val="20"/>
    </w:rPr>
  </w:style>
  <w:style w:type="paragraph" w:styleId="BodyText">
    <w:name w:val="Body Text"/>
    <w:basedOn w:val="Normal"/>
    <w:link w:val="BodyTextChar"/>
    <w:qFormat/>
    <w:rsid w:val="002B44C3"/>
    <w:pPr>
      <w:spacing w:before="120" w:after="120"/>
    </w:pPr>
  </w:style>
  <w:style w:type="paragraph" w:customStyle="1" w:styleId="citation">
    <w:name w:val="citation"/>
    <w:basedOn w:val="Normal"/>
    <w:qFormat/>
    <w:rsid w:val="0092747E"/>
    <w:pPr>
      <w:keepLines/>
      <w:spacing w:before="120" w:after="120"/>
      <w:ind w:left="360" w:hanging="360"/>
    </w:pPr>
    <w:rPr>
      <w:szCs w:val="22"/>
      <w:lang w:val="en-CA"/>
    </w:rPr>
  </w:style>
  <w:style w:type="paragraph" w:customStyle="1" w:styleId="CoverPageHeaderCSAS">
    <w:name w:val="Cover Page: Header (CSAS)"/>
    <w:basedOn w:val="BodyText"/>
    <w:link w:val="CoverPageHeaderCSASChar"/>
    <w:rsid w:val="00B63BD3"/>
    <w:pPr>
      <w:tabs>
        <w:tab w:val="right" w:pos="9356"/>
      </w:tabs>
      <w:spacing w:after="0"/>
    </w:pPr>
    <w:rPr>
      <w:b/>
    </w:rPr>
  </w:style>
  <w:style w:type="paragraph" w:styleId="ListBullet">
    <w:name w:val="List Bullet"/>
    <w:basedOn w:val="Normal"/>
    <w:qFormat/>
    <w:rsid w:val="002B44C3"/>
    <w:pPr>
      <w:numPr>
        <w:numId w:val="1"/>
      </w:numPr>
      <w:spacing w:after="120"/>
    </w:pPr>
  </w:style>
  <w:style w:type="paragraph" w:customStyle="1" w:styleId="Context-Hyperlink">
    <w:name w:val="Context-Hyperlink"/>
    <w:basedOn w:val="Normal"/>
    <w:link w:val="Context-HyperlinkChar"/>
    <w:rsid w:val="00AE6D2E"/>
    <w:rPr>
      <w:i/>
      <w:color w:val="0000FF"/>
      <w:sz w:val="20"/>
      <w:u w:val="single"/>
      <w:lang w:val="en-CA"/>
    </w:rPr>
  </w:style>
  <w:style w:type="character" w:customStyle="1" w:styleId="Context-HyperlinkChar">
    <w:name w:val="Context-Hyperlink Char"/>
    <w:basedOn w:val="DefaultParagraphFont"/>
    <w:link w:val="Context-Hyperlink"/>
    <w:rsid w:val="00AE6D2E"/>
    <w:rPr>
      <w:rFonts w:ascii="Arial" w:hAnsi="Arial"/>
      <w:i/>
      <w:color w:val="0000FF"/>
      <w:u w:val="single"/>
      <w:lang w:val="en-CA" w:eastAsia="en-US" w:bidi="ar-SA"/>
    </w:rPr>
  </w:style>
  <w:style w:type="paragraph" w:customStyle="1" w:styleId="BodyTextItalic">
    <w:name w:val="Body Text + Italic"/>
    <w:basedOn w:val="BodyText"/>
    <w:rsid w:val="008108BB"/>
    <w:rPr>
      <w:i/>
      <w:lang w:val="fr-CA"/>
    </w:rPr>
  </w:style>
  <w:style w:type="character" w:customStyle="1" w:styleId="CoverPageHeaderCSASChar">
    <w:name w:val="Cover Page: Header (CSAS) Char"/>
    <w:basedOn w:val="BodyTextChar"/>
    <w:link w:val="CoverPageHeaderCSAS"/>
    <w:rsid w:val="00B63BD3"/>
    <w:rPr>
      <w:rFonts w:ascii="Arial" w:hAnsi="Arial"/>
      <w:b/>
      <w:sz w:val="22"/>
      <w:lang w:val="en-US" w:eastAsia="en-US"/>
    </w:rPr>
  </w:style>
  <w:style w:type="paragraph" w:customStyle="1" w:styleId="PageHeaderRegionsNameofthereport">
    <w:name w:val="Page Header: Region(s) + Name of the report"/>
    <w:basedOn w:val="BodyText"/>
    <w:link w:val="PageHeaderRegionsNameofthereportChar"/>
    <w:rsid w:val="00B63BD3"/>
    <w:pPr>
      <w:spacing w:after="0"/>
    </w:pPr>
    <w:rPr>
      <w:b/>
      <w:lang w:val="en-CA"/>
    </w:rPr>
  </w:style>
  <w:style w:type="character" w:customStyle="1" w:styleId="PageHeaderRegionsNameofthereportChar">
    <w:name w:val="Page Header: Region(s) + Name of the report Char"/>
    <w:basedOn w:val="BodyTextChar"/>
    <w:link w:val="PageHeaderRegionsNameofthereport"/>
    <w:rsid w:val="00B63BD3"/>
    <w:rPr>
      <w:rFonts w:ascii="Arial" w:hAnsi="Arial"/>
      <w:b/>
      <w:sz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rsid w:val="002B44C3"/>
    <w:rPr>
      <w:rFonts w:ascii="Arial" w:hAnsi="Arial"/>
      <w:sz w:val="22"/>
      <w:lang w:val="en-US" w:eastAsia="en-US"/>
    </w:rPr>
  </w:style>
  <w:style w:type="paragraph" w:customStyle="1" w:styleId="CoverPageHeaderregions">
    <w:name w:val="Cover Page: Header (region(s)"/>
    <w:aliases w:val="series,number)"/>
    <w:basedOn w:val="Normal"/>
    <w:rsid w:val="00B63BD3"/>
    <w:pPr>
      <w:pBdr>
        <w:bottom w:val="single" w:sz="4" w:space="1" w:color="auto"/>
      </w:pBdr>
      <w:tabs>
        <w:tab w:val="right" w:pos="9356"/>
      </w:tabs>
    </w:pPr>
    <w:rPr>
      <w:b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437C8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437C8"/>
    <w:rPr>
      <w:rFonts w:ascii="Arial" w:hAnsi="Arial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3437C8"/>
    <w:rPr>
      <w:vertAlign w:val="superscript"/>
    </w:rPr>
  </w:style>
  <w:style w:type="paragraph" w:customStyle="1" w:styleId="BodyTextCentered">
    <w:name w:val="Body Text + Centered"/>
    <w:basedOn w:val="BodyText"/>
    <w:rsid w:val="00196A8C"/>
    <w:pPr>
      <w:jc w:val="center"/>
    </w:pPr>
  </w:style>
  <w:style w:type="character" w:customStyle="1" w:styleId="Heading1Char">
    <w:name w:val="Heading 1 Char"/>
    <w:basedOn w:val="DefaultParagraphFont"/>
    <w:link w:val="Heading1"/>
    <w:rsid w:val="00F8199F"/>
    <w:rPr>
      <w:rFonts w:ascii="Arial" w:hAnsi="Arial"/>
      <w:b/>
      <w:caps/>
      <w:sz w:val="32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953347"/>
    <w:rPr>
      <w:rFonts w:ascii="Arial" w:eastAsiaTheme="minorHAnsi" w:hAnsi="Arial" w:cs="Arial"/>
      <w:b/>
      <w:bCs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8D4726"/>
    <w:rPr>
      <w:rFonts w:ascii="Arial" w:hAnsi="Arial"/>
      <w:b/>
      <w:bCs/>
      <w:sz w:val="22"/>
      <w:szCs w:val="28"/>
      <w:lang w:eastAsia="en-US"/>
    </w:rPr>
  </w:style>
  <w:style w:type="character" w:customStyle="1" w:styleId="Heading5Char">
    <w:name w:val="Heading 5 Char"/>
    <w:basedOn w:val="DefaultParagraphFont"/>
    <w:link w:val="Heading5"/>
    <w:rsid w:val="00B40F63"/>
    <w:rPr>
      <w:rFonts w:ascii="Arial" w:hAnsi="Arial"/>
      <w:i/>
      <w:sz w:val="22"/>
      <w:lang w:val="en-US" w:eastAsia="en-US"/>
    </w:rPr>
  </w:style>
  <w:style w:type="paragraph" w:customStyle="1" w:styleId="BodyTextBold">
    <w:name w:val="Body Text + Bold"/>
    <w:basedOn w:val="BodyText"/>
    <w:rsid w:val="002B44C3"/>
    <w:rPr>
      <w:b/>
    </w:rPr>
  </w:style>
  <w:style w:type="paragraph" w:styleId="ListBullet2">
    <w:name w:val="List Bullet 2"/>
    <w:basedOn w:val="Normal"/>
    <w:unhideWhenUsed/>
    <w:rsid w:val="00CA28AD"/>
    <w:pPr>
      <w:numPr>
        <w:numId w:val="2"/>
      </w:numPr>
      <w:spacing w:after="120"/>
      <w:ind w:left="720"/>
      <w:contextualSpacing/>
    </w:pPr>
  </w:style>
  <w:style w:type="paragraph" w:customStyle="1" w:styleId="Caption-Table">
    <w:name w:val="Caption - Table"/>
    <w:basedOn w:val="Normal"/>
    <w:qFormat/>
    <w:rsid w:val="00CA28AD"/>
    <w:pPr>
      <w:keepNext/>
      <w:keepLines/>
      <w:spacing w:before="240" w:after="120"/>
    </w:pPr>
    <w:rPr>
      <w:i/>
      <w:sz w:val="20"/>
      <w:lang w:val="en-CA"/>
    </w:rPr>
  </w:style>
  <w:style w:type="paragraph" w:customStyle="1" w:styleId="Caption-Figure">
    <w:name w:val="Caption - Figure"/>
    <w:basedOn w:val="Normal"/>
    <w:qFormat/>
    <w:rsid w:val="00CA28AD"/>
    <w:pPr>
      <w:keepLines/>
      <w:spacing w:before="120" w:after="240"/>
    </w:pPr>
    <w:rPr>
      <w:i/>
      <w:sz w:val="20"/>
    </w:rPr>
  </w:style>
  <w:style w:type="paragraph" w:styleId="ListNumber">
    <w:name w:val="List Number"/>
    <w:basedOn w:val="Normal"/>
    <w:unhideWhenUsed/>
    <w:rsid w:val="002B44C3"/>
    <w:pPr>
      <w:numPr>
        <w:numId w:val="3"/>
      </w:numPr>
      <w:spacing w:after="120"/>
    </w:pPr>
  </w:style>
  <w:style w:type="paragraph" w:styleId="ListNumber2">
    <w:name w:val="List Number 2"/>
    <w:basedOn w:val="Normal"/>
    <w:unhideWhenUsed/>
    <w:rsid w:val="00CA28AD"/>
    <w:pPr>
      <w:numPr>
        <w:numId w:val="4"/>
      </w:numPr>
      <w:spacing w:after="120"/>
      <w:ind w:left="720"/>
    </w:pPr>
  </w:style>
  <w:style w:type="paragraph" w:customStyle="1" w:styleId="Blockquote">
    <w:name w:val="Blockquote"/>
    <w:basedOn w:val="Normal"/>
    <w:rsid w:val="002B44C3"/>
    <w:pPr>
      <w:spacing w:before="120" w:after="120"/>
      <w:ind w:left="720"/>
    </w:pPr>
  </w:style>
  <w:style w:type="paragraph" w:customStyle="1" w:styleId="BodyTextBoldItallics">
    <w:name w:val="Body Text + Bold + Itallics"/>
    <w:basedOn w:val="BodyText"/>
    <w:rsid w:val="002B44C3"/>
    <w:rPr>
      <w:b/>
      <w:i/>
    </w:rPr>
  </w:style>
  <w:style w:type="paragraph" w:customStyle="1" w:styleId="citation-translated">
    <w:name w:val="citation - translated"/>
    <w:basedOn w:val="citation"/>
    <w:qFormat/>
    <w:rsid w:val="002B44C3"/>
    <w:rPr>
      <w:i/>
    </w:rPr>
  </w:style>
  <w:style w:type="paragraph" w:styleId="Header">
    <w:name w:val="header"/>
    <w:basedOn w:val="Normal"/>
    <w:link w:val="Head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2531"/>
    <w:rPr>
      <w:rFonts w:ascii="Arial" w:hAnsi="Arial"/>
      <w:sz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2D25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D2531"/>
    <w:rPr>
      <w:rFonts w:ascii="Arial" w:hAnsi="Arial"/>
      <w:sz w:val="22"/>
      <w:lang w:val="en-US" w:eastAsia="en-US"/>
    </w:rPr>
  </w:style>
  <w:style w:type="character" w:customStyle="1" w:styleId="StyleStyleHelvetica10ptBody">
    <w:name w:val="Style Style Helvetica 10 pt + +Body"/>
    <w:rsid w:val="00FB39BD"/>
    <w:rPr>
      <w:rFonts w:ascii="Calibri" w:hAnsi="Calibri"/>
      <w:sz w:val="22"/>
    </w:rPr>
  </w:style>
  <w:style w:type="paragraph" w:customStyle="1" w:styleId="Style1">
    <w:name w:val="Style1"/>
    <w:basedOn w:val="BodyText"/>
    <w:link w:val="Style1Char"/>
    <w:qFormat/>
    <w:rsid w:val="00262FE7"/>
    <w:rPr>
      <w:b/>
    </w:rPr>
  </w:style>
  <w:style w:type="character" w:customStyle="1" w:styleId="Style1Char">
    <w:name w:val="Style1 Char"/>
    <w:basedOn w:val="DefaultParagraphFont"/>
    <w:link w:val="Style1"/>
    <w:rsid w:val="00262FE7"/>
    <w:rPr>
      <w:rFonts w:ascii="Arial" w:hAnsi="Arial"/>
      <w:b/>
      <w:sz w:val="22"/>
      <w:lang w:val="en-US" w:eastAsia="en-US"/>
    </w:rPr>
  </w:style>
  <w:style w:type="paragraph" w:styleId="ListParagraph">
    <w:name w:val="List Paragraph"/>
    <w:aliases w:val="List - Suggested Message"/>
    <w:basedOn w:val="Normal"/>
    <w:uiPriority w:val="34"/>
    <w:qFormat/>
    <w:rsid w:val="00C01AFD"/>
    <w:pPr>
      <w:spacing w:after="120"/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5452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45297"/>
    <w:pPr>
      <w:spacing w:after="160"/>
    </w:pPr>
    <w:rPr>
      <w:rFonts w:asciiTheme="minorHAnsi" w:eastAsiaTheme="minorHAnsi" w:hAnsiTheme="minorHAnsi" w:cstheme="minorBidi"/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45297"/>
    <w:rPr>
      <w:rFonts w:asciiTheme="minorHAnsi" w:eastAsiaTheme="minorHAnsi" w:hAnsiTheme="minorHAnsi" w:cstheme="minorBidi"/>
      <w:lang w:val="en-US" w:eastAsia="en-US"/>
    </w:rPr>
  </w:style>
  <w:style w:type="paragraph" w:customStyle="1" w:styleId="Default">
    <w:name w:val="Default"/>
    <w:rsid w:val="005518CF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  <w:lang w:val="en-US" w:eastAsia="en-US"/>
    </w:rPr>
  </w:style>
  <w:style w:type="character" w:customStyle="1" w:styleId="ui-provider">
    <w:name w:val="ui-provider"/>
    <w:basedOn w:val="DefaultParagraphFont"/>
    <w:rsid w:val="00940ADC"/>
  </w:style>
  <w:style w:type="paragraph" w:styleId="Caption">
    <w:name w:val="caption"/>
    <w:basedOn w:val="Normal"/>
    <w:next w:val="Normal"/>
    <w:uiPriority w:val="35"/>
    <w:unhideWhenUsed/>
    <w:qFormat/>
    <w:rsid w:val="00940ADC"/>
    <w:pPr>
      <w:spacing w:after="200"/>
    </w:pPr>
    <w:rPr>
      <w:i/>
      <w:iCs/>
      <w:color w:val="1F497D" w:themeColor="text2"/>
      <w:sz w:val="18"/>
      <w:szCs w:val="18"/>
    </w:rPr>
  </w:style>
  <w:style w:type="paragraph" w:styleId="Revision">
    <w:name w:val="Revision"/>
    <w:hidden/>
    <w:uiPriority w:val="99"/>
    <w:semiHidden/>
    <w:rsid w:val="00D17DA0"/>
    <w:rPr>
      <w:rFonts w:ascii="Arial" w:hAnsi="Arial"/>
      <w:sz w:val="22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0E76C5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Pr>
      <w:color w:val="2B579A"/>
      <w:shd w:val="clear" w:color="auto" w:fill="E6E6E6"/>
    </w:rPr>
  </w:style>
  <w:style w:type="paragraph" w:customStyle="1" w:styleId="Footnote">
    <w:name w:val="Footnote"/>
    <w:basedOn w:val="Normal"/>
    <w:rsid w:val="00B40F63"/>
    <w:pPr>
      <w:spacing w:before="120" w:after="120"/>
      <w:ind w:left="360" w:hanging="360"/>
    </w:pPr>
    <w:rPr>
      <w:sz w:val="20"/>
    </w:rPr>
  </w:style>
  <w:style w:type="paragraph" w:customStyle="1" w:styleId="FirstParagraph">
    <w:name w:val="First Paragraph"/>
    <w:basedOn w:val="BodyText"/>
    <w:next w:val="BodyText"/>
    <w:qFormat/>
    <w:rsid w:val="00F11B2F"/>
    <w:pPr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numbering" w:customStyle="1" w:styleId="olstyle">
    <w:name w:val="ol style"/>
    <w:uiPriority w:val="99"/>
    <w:rsid w:val="008F451F"/>
    <w:pPr>
      <w:numPr>
        <w:numId w:val="14"/>
      </w:numPr>
    </w:pPr>
  </w:style>
  <w:style w:type="paragraph" w:customStyle="1" w:styleId="FirstParagraph0">
    <w:name w:val="First Paragraph"/>
    <w:basedOn w:val="BodyText"/>
    <w:next w:val="BodyText"/>
    <w:qFormat/>
    <w:rsid w:val="000C5B97"/>
    <w:pPr>
      <w:spacing w:before="180" w:after="180"/>
    </w:pPr>
    <w:rPr>
      <w:rFonts w:asciiTheme="minorHAnsi" w:eastAsiaTheme="minorHAnsi" w:hAnsiTheme="minorHAnsi" w:cstheme="minorBidi"/>
      <w:sz w:val="24"/>
      <w:szCs w:val="24"/>
    </w:rPr>
  </w:style>
  <w:style w:type="paragraph" w:customStyle="1" w:styleId="TableCaption">
    <w:name w:val="Table Caption"/>
    <w:basedOn w:val="Caption-Table"/>
    <w:qFormat/>
    <w:rsid w:val="000C5B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263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deauI\Desktop\Templates\2014\SAR-AS2014_nnn-e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DF44B668732444B6E05E5F13B8C833" ma:contentTypeVersion="17" ma:contentTypeDescription="Create a new document." ma:contentTypeScope="" ma:versionID="049b41f21a469b63efa97faf4ee9361d">
  <xsd:schema xmlns:xsd="http://www.w3.org/2001/XMLSchema" xmlns:xs="http://www.w3.org/2001/XMLSchema" xmlns:p="http://schemas.microsoft.com/office/2006/metadata/properties" xmlns:ns2="92d68da2-9c2d-44ac-ae06-3f4a753b389d" xmlns:ns3="af38042d-bccf-41a5-8261-f25f76403ccf" targetNamespace="http://schemas.microsoft.com/office/2006/metadata/properties" ma:root="true" ma:fieldsID="931e6e21b3bc90ddf35035138dfe6555" ns2:_="" ns3:_="">
    <xsd:import namespace="92d68da2-9c2d-44ac-ae06-3f4a753b389d"/>
    <xsd:import namespace="af38042d-bccf-41a5-8261-f25f76403cc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Status" minOccurs="0"/>
                <xsd:element ref="ns2:DocumentType" minOccurs="0"/>
                <xsd:element ref="ns2:Region" minOccurs="0"/>
                <xsd:element ref="ns2:test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d68da2-9c2d-44ac-ae06-3f4a753b38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Status" ma:index="14" nillable="true" ma:displayName="Status" ma:format="Dropdown" ma:internalName="Status">
      <xsd:simpleType>
        <xsd:restriction base="dms:Choice">
          <xsd:enumeration value="In Review"/>
          <xsd:enumeration value="Published"/>
          <xsd:enumeration value="On Hold"/>
          <xsd:enumeration value="Ongoing"/>
        </xsd:restriction>
      </xsd:simpleType>
    </xsd:element>
    <xsd:element name="DocumentType" ma:index="15" nillable="true" ma:displayName="Document Type" ma:format="Dropdown" ma:internalName="DocumentType">
      <xsd:simpleType>
        <xsd:union memberTypes="dms:Text">
          <xsd:simpleType>
            <xsd:restriction base="dms:Choice">
              <xsd:enumeration value="SAR"/>
              <xsd:enumeration value="RES"/>
            </xsd:restriction>
          </xsd:simpleType>
        </xsd:union>
      </xsd:simpleType>
    </xsd:element>
    <xsd:element name="Region" ma:index="16" nillable="true" ma:displayName="Region" ma:format="Dropdown" ma:internalName="Region">
      <xsd:simpleType>
        <xsd:union memberTypes="dms:Text">
          <xsd:simpleType>
            <xsd:restriction base="dms:Choice">
              <xsd:enumeration value="PAC"/>
              <xsd:enumeration value="NCR"/>
              <xsd:enumeration value="NL"/>
              <xsd:enumeration value="MAR"/>
              <xsd:enumeration value="GLF"/>
            </xsd:restriction>
          </xsd:simpleType>
        </xsd:union>
      </xsd:simpleType>
    </xsd:element>
    <xsd:element name="test" ma:index="17" nillable="true" ma:displayName="test" ma:description="test 1" ma:format="Dropdown" ma:internalName="test">
      <xsd:simpleType>
        <xsd:restriction base="dms:Text">
          <xsd:maxLength value="255"/>
        </xsd:restriction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6cca27c4-1c34-4d50-97f2-be840b0de0b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2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38042d-bccf-41a5-8261-f25f76403ccf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62d768a-e6ba-4d05-8fe4-a6d43664e0e0}" ma:internalName="TaxCatchAll" ma:showField="CatchAllData" ma:web="af38042d-bccf-41a5-8261-f25f76403cc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f38042d-bccf-41a5-8261-f25f76403ccf" xsi:nil="true"/>
    <lcf76f155ced4ddcb4097134ff3c332f xmlns="92d68da2-9c2d-44ac-ae06-3f4a753b389d">
      <Terms xmlns="http://schemas.microsoft.com/office/infopath/2007/PartnerControls"/>
    </lcf76f155ced4ddcb4097134ff3c332f>
    <Status xmlns="92d68da2-9c2d-44ac-ae06-3f4a753b389d" xsi:nil="true"/>
    <test xmlns="92d68da2-9c2d-44ac-ae06-3f4a753b389d" xsi:nil="true"/>
    <DocumentType xmlns="92d68da2-9c2d-44ac-ae06-3f4a753b389d" xsi:nil="true"/>
    <Region xmlns="92d68da2-9c2d-44ac-ae06-3f4a753b389d" xsi:nil="true"/>
  </documentManagement>
</p:properties>
</file>

<file path=customXml/itemProps1.xml><?xml version="1.0" encoding="utf-8"?>
<ds:datastoreItem xmlns:ds="http://schemas.openxmlformats.org/officeDocument/2006/customXml" ds:itemID="{825CA819-B26D-491B-AEFE-6A7EB8B5B1E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2F8E244-3F08-44CF-B30E-FFD2C54F0A0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157BAA-89D0-4567-9D58-CCA65AF89F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d68da2-9c2d-44ac-ae06-3f4a753b389d"/>
    <ds:schemaRef ds:uri="af38042d-bccf-41a5-8261-f25f76403c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87DD7B-5984-4267-BB64-66CDFFD84BB8}">
  <ds:schemaRefs>
    <ds:schemaRef ds:uri="http://schemas.microsoft.com/office/2006/metadata/properties"/>
    <ds:schemaRef ds:uri="http://schemas.microsoft.com/office/infopath/2007/PartnerControls"/>
    <ds:schemaRef ds:uri="af38042d-bccf-41a5-8261-f25f76403ccf"/>
    <ds:schemaRef ds:uri="92d68da2-9c2d-44ac-ae06-3f4a753b389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SAR-AS2014_nnn-eng.dotx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SAR-AS TEMPLATE</vt:lpstr>
    </vt:vector>
  </TitlesOfParts>
  <Company>DFO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SAR-AS TEMPLATE</dc:title>
  <dc:subject/>
  <dc:creator>Marentette, Julie (she, her / elle, la) (DFO/MPO)</dc:creator>
  <cp:keywords>Fisheries and Oceans Canada;Canadian Science Advisory Secretariat;Science Advisory Report</cp:keywords>
  <cp:lastModifiedBy>Regular, Paul (DFO/MPO)</cp:lastModifiedBy>
  <cp:revision>3</cp:revision>
  <cp:lastPrinted>2024-01-18T18:37:00Z</cp:lastPrinted>
  <dcterms:created xsi:type="dcterms:W3CDTF">2025-04-04T19:06:00Z</dcterms:created>
  <dcterms:modified xsi:type="dcterms:W3CDTF">2025-04-04T19:07:00Z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bfb733f-faef-464c-9b6d-731b56f94973_Enabled">
    <vt:lpwstr>true</vt:lpwstr>
  </property>
  <property fmtid="{D5CDD505-2E9C-101B-9397-08002B2CF9AE}" pid="4" name="MSIP_Label_1bfb733f-faef-464c-9b6d-731b56f94973_SetDate">
    <vt:lpwstr>2020-10-06T20:38:35Z</vt:lpwstr>
  </property>
  <property fmtid="{D5CDD505-2E9C-101B-9397-08002B2CF9AE}" pid="5" name="MSIP_Label_1bfb733f-faef-464c-9b6d-731b56f94973_Method">
    <vt:lpwstr>Standard</vt:lpwstr>
  </property>
  <property fmtid="{D5CDD505-2E9C-101B-9397-08002B2CF9AE}" pid="6" name="MSIP_Label_1bfb733f-faef-464c-9b6d-731b56f94973_Name">
    <vt:lpwstr>Unclass - Non-Classifié</vt:lpwstr>
  </property>
  <property fmtid="{D5CDD505-2E9C-101B-9397-08002B2CF9AE}" pid="7" name="MSIP_Label_1bfb733f-faef-464c-9b6d-731b56f94973_SiteId">
    <vt:lpwstr>1594fdae-a1d9-4405-915d-011467234338</vt:lpwstr>
  </property>
  <property fmtid="{D5CDD505-2E9C-101B-9397-08002B2CF9AE}" pid="8" name="MSIP_Label_1bfb733f-faef-464c-9b6d-731b56f94973_ActionId">
    <vt:lpwstr>232af4ee-9526-4d27-8d4c-0000a18d2d8a</vt:lpwstr>
  </property>
  <property fmtid="{D5CDD505-2E9C-101B-9397-08002B2CF9AE}" pid="9" name="ContentTypeId">
    <vt:lpwstr>0x010100EDDF44B668732444B6E05E5F13B8C833</vt:lpwstr>
  </property>
  <property fmtid="{D5CDD505-2E9C-101B-9397-08002B2CF9AE}" pid="10" name="MediaServiceImageTags">
    <vt:lpwstr/>
  </property>
</Properties>
</file>